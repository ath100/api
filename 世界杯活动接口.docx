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36F2D0AC" w:rsidR="00533586" w:rsidRDefault="00C24070">
      <w:pPr>
        <w:pStyle w:val="1"/>
      </w:pPr>
      <w:r>
        <w:rPr>
          <w:rFonts w:hint="eastAsia"/>
          <w:lang w:val="en-US"/>
        </w:rPr>
        <w:t>世界杯活动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4B1F7CF2" w:rsidR="008315A5" w:rsidRDefault="008315A5" w:rsidP="00E73492">
      <w:r>
        <w:rPr>
          <w:rFonts w:hint="eastAsia"/>
        </w:rPr>
        <w:t>前缀：</w:t>
      </w:r>
      <w:r>
        <w:t>api-</w:t>
      </w:r>
      <w:r w:rsidR="00C24070">
        <w:rPr>
          <w:rFonts w:hint="eastAsia"/>
        </w:rPr>
        <w:t>wxpro</w:t>
      </w:r>
    </w:p>
    <w:p w14:paraId="775FE578" w14:textId="65A959AE" w:rsidR="008315A5" w:rsidRDefault="008315A5" w:rsidP="00E73492">
      <w:r>
        <w:rPr>
          <w:rFonts w:hint="eastAsia"/>
        </w:rPr>
        <w:t>整体例如：</w:t>
      </w:r>
      <w:hyperlink r:id="rId7" w:history="1">
        <w:r w:rsidR="009C13EB" w:rsidRPr="009E5044">
          <w:rPr>
            <w:rStyle w:val="afb"/>
          </w:rPr>
          <w:t>http://www.ath100.xyz:7020/api-</w:t>
        </w:r>
        <w:r w:rsidR="009C13EB" w:rsidRPr="009E5044">
          <w:rPr>
            <w:rStyle w:val="afb"/>
            <w:rFonts w:hint="eastAsia"/>
          </w:rPr>
          <w:t>wxpro</w:t>
        </w:r>
        <w:r w:rsidR="009C13EB" w:rsidRPr="009E5044">
          <w:rPr>
            <w:rStyle w:val="afb"/>
          </w:rPr>
          <w:t xml:space="preserve"> /</w:t>
        </w:r>
      </w:hyperlink>
    </w:p>
    <w:p w14:paraId="77B71F15" w14:textId="77777777" w:rsidR="009C13EB" w:rsidRDefault="009C13EB" w:rsidP="00E73492"/>
    <w:p w14:paraId="2CE2639F" w14:textId="3C2B4BF9" w:rsidR="009C13EB" w:rsidRDefault="009C13EB" w:rsidP="00E73492">
      <w:r>
        <w:t>api</w:t>
      </w:r>
      <w:r>
        <w:rPr>
          <w:rFonts w:hint="eastAsia"/>
        </w:rPr>
        <w:t>地址:</w:t>
      </w:r>
      <w:r w:rsidRPr="009C13EB">
        <w:t xml:space="preserve"> http://192.168.0.127:7200/swagger-ui.html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String，格式为JSONObject。key如下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具体的消息体；可以是jsonobject或者jsonarray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407CE000" w14:textId="77777777" w:rsidR="00785A95" w:rsidRPr="007F3309" w:rsidRDefault="00785A95" w:rsidP="00785A95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785A95" w14:paraId="6CF7ABE1" w14:textId="77777777" w:rsidTr="00763CC7">
        <w:trPr>
          <w:trHeight w:val="416"/>
        </w:trPr>
        <w:tc>
          <w:tcPr>
            <w:tcW w:w="821" w:type="dxa"/>
          </w:tcPr>
          <w:p w14:paraId="11AA3439" w14:textId="77777777" w:rsidR="00785A95" w:rsidRDefault="00785A95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49A2287A" w14:textId="6AB00A2C" w:rsidR="00785A95" w:rsidRDefault="00785A95" w:rsidP="00763CC7">
            <w:r>
              <w:t>1</w:t>
            </w:r>
          </w:p>
        </w:tc>
      </w:tr>
      <w:tr w:rsidR="00785A95" w14:paraId="6B9CAB02" w14:textId="77777777" w:rsidTr="00763CC7">
        <w:trPr>
          <w:trHeight w:val="416"/>
        </w:trPr>
        <w:tc>
          <w:tcPr>
            <w:tcW w:w="821" w:type="dxa"/>
          </w:tcPr>
          <w:p w14:paraId="7489D597" w14:textId="77777777" w:rsidR="00785A95" w:rsidRDefault="00785A95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6D3EFA0" w14:textId="2800FCFB" w:rsidR="00785A95" w:rsidRDefault="00785A95" w:rsidP="00763CC7">
            <w:r>
              <w:rPr>
                <w:rFonts w:hint="eastAsia"/>
              </w:rPr>
              <w:t>新增用户登记信息</w:t>
            </w:r>
          </w:p>
        </w:tc>
      </w:tr>
      <w:tr w:rsidR="00785A95" w14:paraId="365B6173" w14:textId="77777777" w:rsidTr="00763CC7">
        <w:tc>
          <w:tcPr>
            <w:tcW w:w="821" w:type="dxa"/>
          </w:tcPr>
          <w:p w14:paraId="74595C6A" w14:textId="77777777" w:rsidR="00785A95" w:rsidRDefault="00785A95" w:rsidP="00763CC7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233B55E8" w14:textId="3E91C4B5" w:rsidR="00785A95" w:rsidRDefault="00A572E6" w:rsidP="00763CC7">
            <w:r w:rsidRPr="00A572E6">
              <w:drawing>
                <wp:inline distT="0" distB="0" distL="0" distR="0" wp14:anchorId="7934214D" wp14:editId="6A7C77FC">
                  <wp:extent cx="3176109" cy="106820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674" cy="110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A95" w14:paraId="01C7DEEA" w14:textId="77777777" w:rsidTr="00763CC7">
        <w:tc>
          <w:tcPr>
            <w:tcW w:w="821" w:type="dxa"/>
          </w:tcPr>
          <w:p w14:paraId="6AB64D25" w14:textId="77777777" w:rsidR="00785A95" w:rsidRDefault="00785A95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6EBA7282" w14:textId="41924D6A" w:rsidR="00A572E6" w:rsidRDefault="00A572E6" w:rsidP="00763CC7">
            <w:r>
              <w:t>post</w:t>
            </w:r>
          </w:p>
        </w:tc>
      </w:tr>
      <w:tr w:rsidR="00785A95" w14:paraId="2D0D7C30" w14:textId="77777777" w:rsidTr="00763CC7">
        <w:tc>
          <w:tcPr>
            <w:tcW w:w="821" w:type="dxa"/>
          </w:tcPr>
          <w:p w14:paraId="6BBF69E2" w14:textId="45ED7445" w:rsidR="00785A95" w:rsidRDefault="00785A95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294DE9C2" w14:textId="77777777" w:rsidR="00785A95" w:rsidRPr="00665C8C" w:rsidRDefault="00785A95" w:rsidP="00763CC7"/>
        </w:tc>
      </w:tr>
      <w:tr w:rsidR="00785A95" w14:paraId="40AB0114" w14:textId="77777777" w:rsidTr="00763CC7">
        <w:tc>
          <w:tcPr>
            <w:tcW w:w="821" w:type="dxa"/>
          </w:tcPr>
          <w:p w14:paraId="79620690" w14:textId="77777777" w:rsidR="00785A95" w:rsidRDefault="00785A95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40A2CD4E" w14:textId="77777777" w:rsidR="00785A95" w:rsidRPr="00E81D72" w:rsidRDefault="00785A95" w:rsidP="00763CC7">
            <w:pPr>
              <w:rPr>
                <w:rFonts w:ascii="Calibri" w:hAnsi="Calibri" w:cs="Calibri"/>
              </w:rPr>
            </w:pPr>
          </w:p>
        </w:tc>
      </w:tr>
    </w:tbl>
    <w:p w14:paraId="7B552AA3" w14:textId="77777777" w:rsidR="00785A95" w:rsidRDefault="00785A95" w:rsidP="00785A95"/>
    <w:p w14:paraId="536E6B0B" w14:textId="77777777" w:rsidR="00785A95" w:rsidRPr="00785A95" w:rsidRDefault="00785A95" w:rsidP="00785A95"/>
    <w:p w14:paraId="76291250" w14:textId="77777777" w:rsidR="00C23ED6" w:rsidRPr="007F3309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71BF5009" w:rsidR="002D5449" w:rsidRDefault="00785A95" w:rsidP="001C6229">
            <w:r>
              <w:t>2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0662DFF2" w:rsidR="00C23ED6" w:rsidRDefault="00AA31BE" w:rsidP="00FF2875">
            <w:r>
              <w:rPr>
                <w:rFonts w:hint="eastAsia"/>
              </w:rPr>
              <w:t>显示任务的列表信息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8196" w:type="dxa"/>
          </w:tcPr>
          <w:p w14:paraId="1C93EF00" w14:textId="77ED4C16" w:rsidR="00665C8C" w:rsidRDefault="006D22AD" w:rsidP="00C23ED6">
            <w:r w:rsidRPr="006D22AD">
              <w:drawing>
                <wp:inline distT="0" distB="0" distL="0" distR="0" wp14:anchorId="658CEF63" wp14:editId="0C9825A2">
                  <wp:extent cx="4925276" cy="2277401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485" cy="2297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551F5522" w:rsidR="00C23ED6" w:rsidRDefault="0026031B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E9ECCF1" w14:textId="2E11E254" w:rsidR="0040711E" w:rsidRPr="00665C8C" w:rsidRDefault="0040711E" w:rsidP="00665C8C"/>
        </w:tc>
      </w:tr>
      <w:tr w:rsidR="00C23ED6" w14:paraId="71995A2E" w14:textId="77777777" w:rsidTr="002D5449">
        <w:tc>
          <w:tcPr>
            <w:tcW w:w="821" w:type="dxa"/>
          </w:tcPr>
          <w:p w14:paraId="598F4F62" w14:textId="592FFB30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043BC3D" w14:textId="7F247658" w:rsidR="00C23ED6" w:rsidRPr="00E81D72" w:rsidRDefault="00C23ED6" w:rsidP="00664941">
            <w:pPr>
              <w:rPr>
                <w:rFonts w:ascii="Calibri" w:hAnsi="Calibri" w:cs="Calibri"/>
              </w:rPr>
            </w:pPr>
          </w:p>
        </w:tc>
      </w:tr>
    </w:tbl>
    <w:p w14:paraId="232597D1" w14:textId="77777777" w:rsidR="00C23ED6" w:rsidRDefault="00C23ED6" w:rsidP="00E258B3"/>
    <w:p w14:paraId="0158D95B" w14:textId="77777777" w:rsidR="004277A1" w:rsidRPr="007F3309" w:rsidRDefault="004277A1" w:rsidP="004277A1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4277A1" w14:paraId="2163603A" w14:textId="77777777" w:rsidTr="00763CC7">
        <w:trPr>
          <w:trHeight w:val="416"/>
        </w:trPr>
        <w:tc>
          <w:tcPr>
            <w:tcW w:w="821" w:type="dxa"/>
          </w:tcPr>
          <w:p w14:paraId="48973905" w14:textId="77777777" w:rsidR="004277A1" w:rsidRDefault="004277A1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6C736129" w14:textId="04D11009" w:rsidR="004277A1" w:rsidRDefault="004277A1" w:rsidP="00763CC7">
            <w:r>
              <w:t>3</w:t>
            </w:r>
          </w:p>
        </w:tc>
      </w:tr>
      <w:tr w:rsidR="004277A1" w14:paraId="3275ACF4" w14:textId="77777777" w:rsidTr="00763CC7">
        <w:trPr>
          <w:trHeight w:val="416"/>
        </w:trPr>
        <w:tc>
          <w:tcPr>
            <w:tcW w:w="821" w:type="dxa"/>
          </w:tcPr>
          <w:p w14:paraId="7C6F4E22" w14:textId="77777777" w:rsidR="004277A1" w:rsidRDefault="004277A1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55156FFA" w14:textId="2A44A66C" w:rsidR="004277A1" w:rsidRDefault="004277A1" w:rsidP="00763CC7">
            <w:r>
              <w:rPr>
                <w:rFonts w:hint="eastAsia"/>
              </w:rPr>
              <w:t>用户接收任务,生成签到信息</w:t>
            </w:r>
          </w:p>
        </w:tc>
      </w:tr>
      <w:tr w:rsidR="004277A1" w14:paraId="23974F0C" w14:textId="77777777" w:rsidTr="00763CC7">
        <w:tc>
          <w:tcPr>
            <w:tcW w:w="821" w:type="dxa"/>
          </w:tcPr>
          <w:p w14:paraId="6778CC07" w14:textId="77777777" w:rsidR="004277A1" w:rsidRDefault="004277A1" w:rsidP="00763CC7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20381C02" w14:textId="1C1B1C90" w:rsidR="004277A1" w:rsidRDefault="00693193" w:rsidP="00763CC7">
            <w:r w:rsidRPr="00693193">
              <w:drawing>
                <wp:inline distT="0" distB="0" distL="0" distR="0" wp14:anchorId="57237164" wp14:editId="0FCC7E8E">
                  <wp:extent cx="4988179" cy="150247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206" cy="1507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7A1" w14:paraId="7F23670C" w14:textId="77777777" w:rsidTr="00763CC7">
        <w:tc>
          <w:tcPr>
            <w:tcW w:w="821" w:type="dxa"/>
          </w:tcPr>
          <w:p w14:paraId="7EC03C6C" w14:textId="77777777" w:rsidR="004277A1" w:rsidRDefault="004277A1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FDAFCDD" w14:textId="63ABBB14" w:rsidR="004277A1" w:rsidRDefault="00693193" w:rsidP="00763CC7">
            <w:r>
              <w:t>post</w:t>
            </w:r>
          </w:p>
        </w:tc>
      </w:tr>
      <w:tr w:rsidR="004277A1" w14:paraId="77D4014A" w14:textId="77777777" w:rsidTr="00763CC7">
        <w:tc>
          <w:tcPr>
            <w:tcW w:w="821" w:type="dxa"/>
          </w:tcPr>
          <w:p w14:paraId="0C35437B" w14:textId="77777777" w:rsidR="004277A1" w:rsidRDefault="004277A1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26A6C92" w14:textId="77777777" w:rsidR="004277A1" w:rsidRPr="00665C8C" w:rsidRDefault="004277A1" w:rsidP="00763CC7"/>
        </w:tc>
      </w:tr>
      <w:tr w:rsidR="004277A1" w14:paraId="74A315D4" w14:textId="77777777" w:rsidTr="00763CC7">
        <w:tc>
          <w:tcPr>
            <w:tcW w:w="821" w:type="dxa"/>
          </w:tcPr>
          <w:p w14:paraId="1B427596" w14:textId="77777777" w:rsidR="004277A1" w:rsidRDefault="004277A1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5FA5BF27" w14:textId="77777777" w:rsidR="004277A1" w:rsidRPr="00E81D72" w:rsidRDefault="004277A1" w:rsidP="00763CC7">
            <w:pPr>
              <w:rPr>
                <w:rFonts w:ascii="Calibri" w:hAnsi="Calibri" w:cs="Calibri"/>
              </w:rPr>
            </w:pPr>
          </w:p>
        </w:tc>
      </w:tr>
    </w:tbl>
    <w:p w14:paraId="2F895DFA" w14:textId="77777777" w:rsidR="004277A1" w:rsidRDefault="004277A1" w:rsidP="004277A1"/>
    <w:p w14:paraId="5BEBA076" w14:textId="77777777" w:rsidR="004277A1" w:rsidRDefault="004277A1" w:rsidP="00E258B3"/>
    <w:p w14:paraId="1FB872C4" w14:textId="77777777" w:rsidR="00D1003E" w:rsidRPr="007F3309" w:rsidRDefault="00D1003E" w:rsidP="00D1003E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D1003E" w14:paraId="69BC30B5" w14:textId="77777777" w:rsidTr="00763CC7">
        <w:trPr>
          <w:trHeight w:val="416"/>
        </w:trPr>
        <w:tc>
          <w:tcPr>
            <w:tcW w:w="821" w:type="dxa"/>
          </w:tcPr>
          <w:p w14:paraId="021798A2" w14:textId="77777777" w:rsidR="00D1003E" w:rsidRDefault="00D1003E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5E4720A5" w14:textId="57CAC2F1" w:rsidR="00D1003E" w:rsidRDefault="00D1003E" w:rsidP="00763CC7">
            <w:r>
              <w:t>4</w:t>
            </w:r>
          </w:p>
        </w:tc>
      </w:tr>
      <w:tr w:rsidR="00D1003E" w14:paraId="345EA2B4" w14:textId="77777777" w:rsidTr="00763CC7">
        <w:trPr>
          <w:trHeight w:val="416"/>
        </w:trPr>
        <w:tc>
          <w:tcPr>
            <w:tcW w:w="821" w:type="dxa"/>
          </w:tcPr>
          <w:p w14:paraId="73A58DA1" w14:textId="77777777" w:rsidR="00D1003E" w:rsidRDefault="00D1003E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31375FB0" w14:textId="3DBC1A21" w:rsidR="00D1003E" w:rsidRDefault="00655250" w:rsidP="00655250">
            <w:r>
              <w:rPr>
                <w:rFonts w:hint="eastAsia"/>
              </w:rPr>
              <w:t>用户签到</w:t>
            </w:r>
          </w:p>
        </w:tc>
      </w:tr>
      <w:tr w:rsidR="00D1003E" w14:paraId="4FCA5CEC" w14:textId="77777777" w:rsidTr="00763CC7">
        <w:tc>
          <w:tcPr>
            <w:tcW w:w="821" w:type="dxa"/>
          </w:tcPr>
          <w:p w14:paraId="2D949CF9" w14:textId="77777777" w:rsidR="00D1003E" w:rsidRDefault="00D1003E" w:rsidP="00763CC7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8196" w:type="dxa"/>
          </w:tcPr>
          <w:p w14:paraId="3956BE2B" w14:textId="0E1CBAA7" w:rsidR="00D1003E" w:rsidRDefault="00335506" w:rsidP="00763CC7">
            <w:pPr>
              <w:rPr>
                <w:rFonts w:hint="eastAsia"/>
              </w:rPr>
            </w:pPr>
            <w:r w:rsidRPr="00335506">
              <w:drawing>
                <wp:inline distT="0" distB="0" distL="0" distR="0" wp14:anchorId="7F313FC7" wp14:editId="3DC9DAE1">
                  <wp:extent cx="4699635" cy="168524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039" cy="170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03E" w14:paraId="19A2F1EE" w14:textId="77777777" w:rsidTr="00763CC7">
        <w:tc>
          <w:tcPr>
            <w:tcW w:w="821" w:type="dxa"/>
          </w:tcPr>
          <w:p w14:paraId="215BB9C1" w14:textId="77777777" w:rsidR="00D1003E" w:rsidRDefault="00D1003E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56F1E9CB" w14:textId="77777777" w:rsidR="00D1003E" w:rsidRDefault="00D1003E" w:rsidP="00763CC7">
            <w:r>
              <w:t>post</w:t>
            </w:r>
          </w:p>
        </w:tc>
      </w:tr>
      <w:tr w:rsidR="00D1003E" w14:paraId="4279B467" w14:textId="77777777" w:rsidTr="00763CC7">
        <w:tc>
          <w:tcPr>
            <w:tcW w:w="821" w:type="dxa"/>
          </w:tcPr>
          <w:p w14:paraId="1B28017E" w14:textId="77777777" w:rsidR="00D1003E" w:rsidRDefault="00D1003E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8CE03EE" w14:textId="77777777" w:rsidR="00D1003E" w:rsidRPr="00665C8C" w:rsidRDefault="00D1003E" w:rsidP="00763CC7"/>
        </w:tc>
      </w:tr>
      <w:tr w:rsidR="00D1003E" w14:paraId="11356009" w14:textId="77777777" w:rsidTr="00763CC7">
        <w:tc>
          <w:tcPr>
            <w:tcW w:w="821" w:type="dxa"/>
          </w:tcPr>
          <w:p w14:paraId="520A9F52" w14:textId="77777777" w:rsidR="00D1003E" w:rsidRDefault="00D1003E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C8EE6B3" w14:textId="77777777" w:rsidR="00D1003E" w:rsidRPr="00E81D72" w:rsidRDefault="00D1003E" w:rsidP="00763CC7">
            <w:pPr>
              <w:rPr>
                <w:rFonts w:ascii="Calibri" w:hAnsi="Calibri" w:cs="Calibri"/>
              </w:rPr>
            </w:pPr>
          </w:p>
        </w:tc>
      </w:tr>
    </w:tbl>
    <w:p w14:paraId="47B1E840" w14:textId="77777777" w:rsidR="00D1003E" w:rsidRDefault="00D1003E" w:rsidP="00D1003E"/>
    <w:p w14:paraId="0F27B4D2" w14:textId="77777777" w:rsidR="00D1003E" w:rsidRDefault="00D1003E" w:rsidP="00D1003E"/>
    <w:p w14:paraId="7B90DAFC" w14:textId="77777777" w:rsidR="00335506" w:rsidRDefault="00335506" w:rsidP="00335506"/>
    <w:p w14:paraId="7F2DDE11" w14:textId="77777777" w:rsidR="00335506" w:rsidRPr="007F3309" w:rsidRDefault="00335506" w:rsidP="00335506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335506" w14:paraId="2367520A" w14:textId="77777777" w:rsidTr="00763CC7">
        <w:trPr>
          <w:trHeight w:val="416"/>
        </w:trPr>
        <w:tc>
          <w:tcPr>
            <w:tcW w:w="821" w:type="dxa"/>
          </w:tcPr>
          <w:p w14:paraId="1DAD415E" w14:textId="77777777" w:rsidR="00335506" w:rsidRDefault="00335506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1AB16B1F" w14:textId="0952BE48" w:rsidR="00335506" w:rsidRDefault="00335506" w:rsidP="00763CC7">
            <w:pPr>
              <w:rPr>
                <w:rFonts w:hint="eastAsia"/>
              </w:rPr>
            </w:pPr>
            <w:r>
              <w:t>5</w:t>
            </w:r>
          </w:p>
        </w:tc>
      </w:tr>
      <w:tr w:rsidR="00335506" w14:paraId="7D25F176" w14:textId="77777777" w:rsidTr="00763CC7">
        <w:trPr>
          <w:trHeight w:val="416"/>
        </w:trPr>
        <w:tc>
          <w:tcPr>
            <w:tcW w:w="821" w:type="dxa"/>
          </w:tcPr>
          <w:p w14:paraId="4DC311F0" w14:textId="77777777" w:rsidR="00335506" w:rsidRDefault="00335506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4F9408E4" w14:textId="39E98715" w:rsidR="00335506" w:rsidRDefault="00335506" w:rsidP="00763CC7">
            <w:pPr>
              <w:rPr>
                <w:rFonts w:hint="eastAsia"/>
              </w:rPr>
            </w:pPr>
            <w:r>
              <w:rPr>
                <w:rFonts w:hint="eastAsia"/>
              </w:rPr>
              <w:t>查询用户签到清单列表</w:t>
            </w:r>
          </w:p>
        </w:tc>
      </w:tr>
      <w:tr w:rsidR="00335506" w14:paraId="50DB3FA8" w14:textId="77777777" w:rsidTr="00763CC7">
        <w:tc>
          <w:tcPr>
            <w:tcW w:w="821" w:type="dxa"/>
          </w:tcPr>
          <w:p w14:paraId="33AD2584" w14:textId="77777777" w:rsidR="00335506" w:rsidRDefault="00335506" w:rsidP="00763CC7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1485174A" w14:textId="7648670C" w:rsidR="00335506" w:rsidRDefault="00335506" w:rsidP="00763CC7">
            <w:pPr>
              <w:rPr>
                <w:rFonts w:hint="eastAsia"/>
              </w:rPr>
            </w:pPr>
            <w:r w:rsidRPr="00335506">
              <w:drawing>
                <wp:inline distT="0" distB="0" distL="0" distR="0" wp14:anchorId="52A630AB" wp14:editId="4215CA8A">
                  <wp:extent cx="4928235" cy="1394341"/>
                  <wp:effectExtent l="0" t="0" r="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597" cy="1414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506" w14:paraId="401ACD91" w14:textId="77777777" w:rsidTr="00763CC7">
        <w:tc>
          <w:tcPr>
            <w:tcW w:w="821" w:type="dxa"/>
          </w:tcPr>
          <w:p w14:paraId="0625FEB4" w14:textId="77777777" w:rsidR="00335506" w:rsidRDefault="00335506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7AA8FDBA" w14:textId="3F7F121E" w:rsidR="00335506" w:rsidRDefault="00335506" w:rsidP="00763CC7">
            <w:pPr>
              <w:rPr>
                <w:rFonts w:hint="eastAsia"/>
              </w:rPr>
            </w:pPr>
            <w:r>
              <w:t>post</w:t>
            </w:r>
            <w:r>
              <w:rPr>
                <w:rFonts w:hint="eastAsia"/>
              </w:rPr>
              <w:t>/get</w:t>
            </w:r>
          </w:p>
        </w:tc>
      </w:tr>
      <w:tr w:rsidR="00335506" w14:paraId="081A4E57" w14:textId="77777777" w:rsidTr="00763CC7">
        <w:tc>
          <w:tcPr>
            <w:tcW w:w="821" w:type="dxa"/>
          </w:tcPr>
          <w:p w14:paraId="5F4D1D66" w14:textId="77777777" w:rsidR="00335506" w:rsidRDefault="00335506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2C6DB736" w14:textId="77777777" w:rsidR="00335506" w:rsidRPr="00665C8C" w:rsidRDefault="00335506" w:rsidP="00763CC7"/>
        </w:tc>
      </w:tr>
      <w:tr w:rsidR="00335506" w14:paraId="5605D072" w14:textId="77777777" w:rsidTr="00763CC7">
        <w:tc>
          <w:tcPr>
            <w:tcW w:w="821" w:type="dxa"/>
          </w:tcPr>
          <w:p w14:paraId="743C0A29" w14:textId="77777777" w:rsidR="00335506" w:rsidRDefault="00335506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282574FB" w14:textId="77777777" w:rsidR="00C17FB1" w:rsidRDefault="00C17FB1" w:rsidP="00763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data</w:t>
            </w:r>
            <w:r>
              <w:rPr>
                <w:rFonts w:ascii="Calibri" w:hAnsi="Calibri" w:cs="Calibri"/>
              </w:rPr>
              <w:t>:{</w:t>
            </w:r>
          </w:p>
          <w:p w14:paraId="31894D52" w14:textId="1EE55AE6" w:rsidR="00C17FB1" w:rsidRDefault="00C17FB1" w:rsidP="00763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lise:’</w:t>
            </w:r>
            <w:r>
              <w:rPr>
                <w:rFonts w:ascii="Calibri" w:hAnsi="Calibri" w:cs="Calibri" w:hint="eastAsia"/>
              </w:rPr>
              <w:t>签到清单列表</w:t>
            </w:r>
            <w:r>
              <w:rPr>
                <w:rFonts w:ascii="Calibri" w:hAnsi="Calibri" w:cs="Calibri"/>
              </w:rPr>
              <w:t>’,</w:t>
            </w:r>
          </w:p>
          <w:p w14:paraId="5FDCFBE6" w14:textId="5C1F2FAB" w:rsidR="00C17FB1" w:rsidRDefault="00C17FB1" w:rsidP="00763CC7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is_success:0/1</w:t>
            </w:r>
            <w:r>
              <w:rPr>
                <w:rFonts w:ascii="Calibri" w:hAnsi="Calibri" w:cs="Calibri" w:hint="eastAsia"/>
              </w:rPr>
              <w:t>;</w:t>
            </w:r>
            <w:bookmarkStart w:id="0" w:name="_GoBack"/>
            <w:bookmarkEnd w:id="0"/>
            <w:r>
              <w:rPr>
                <w:rFonts w:ascii="Calibri" w:hAnsi="Calibri" w:cs="Calibri" w:hint="eastAsia"/>
              </w:rPr>
              <w:t xml:space="preserve"> 0=</w:t>
            </w:r>
            <w:r>
              <w:rPr>
                <w:rFonts w:ascii="Calibri" w:hAnsi="Calibri" w:cs="Calibri" w:hint="eastAsia"/>
              </w:rPr>
              <w:t>任务未完成</w:t>
            </w:r>
            <w:r>
              <w:rPr>
                <w:rFonts w:ascii="Calibri" w:hAnsi="Calibri" w:cs="Calibri" w:hint="eastAsia"/>
              </w:rPr>
              <w:t>;1=</w:t>
            </w:r>
            <w:r>
              <w:rPr>
                <w:rFonts w:ascii="Calibri" w:hAnsi="Calibri" w:cs="Calibri" w:hint="eastAsia"/>
              </w:rPr>
              <w:t>任务完成</w:t>
            </w:r>
            <w:r>
              <w:rPr>
                <w:rFonts w:ascii="Calibri" w:hAnsi="Calibri" w:cs="Calibri" w:hint="eastAsia"/>
              </w:rPr>
              <w:t>,</w:t>
            </w:r>
            <w:r>
              <w:rPr>
                <w:rFonts w:ascii="Calibri" w:hAnsi="Calibri" w:cs="Calibri" w:hint="eastAsia"/>
              </w:rPr>
              <w:t>可以兑换奖品</w:t>
            </w:r>
          </w:p>
          <w:p w14:paraId="3E5ECDB1" w14:textId="40059747" w:rsidR="00335506" w:rsidRPr="00E81D72" w:rsidRDefault="00C17FB1" w:rsidP="00763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}</w:t>
            </w:r>
          </w:p>
        </w:tc>
      </w:tr>
    </w:tbl>
    <w:p w14:paraId="381A9AC1" w14:textId="3BB8984C" w:rsidR="00335506" w:rsidRDefault="00335506" w:rsidP="00335506"/>
    <w:p w14:paraId="6FAFA2D2" w14:textId="77777777" w:rsidR="00335506" w:rsidRDefault="00335506" w:rsidP="00335506"/>
    <w:p w14:paraId="400641C8" w14:textId="77777777" w:rsidR="00335506" w:rsidRDefault="00335506" w:rsidP="00335506"/>
    <w:p w14:paraId="3BA0B7D0" w14:textId="77777777" w:rsidR="00D1003E" w:rsidRDefault="00D1003E" w:rsidP="00E258B3"/>
    <w:sectPr w:rsidR="00D1003E">
      <w:footerReference w:type="default" r:id="rId13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2EB74" w14:textId="77777777" w:rsidR="00C83EF1" w:rsidRDefault="00C83EF1">
      <w:r>
        <w:separator/>
      </w:r>
    </w:p>
    <w:p w14:paraId="69EF95E2" w14:textId="77777777" w:rsidR="00C83EF1" w:rsidRDefault="00C83EF1"/>
  </w:endnote>
  <w:endnote w:type="continuationSeparator" w:id="0">
    <w:p w14:paraId="25F16A63" w14:textId="77777777" w:rsidR="00C83EF1" w:rsidRDefault="00C83EF1">
      <w:r>
        <w:continuationSeparator/>
      </w:r>
    </w:p>
    <w:p w14:paraId="398B0CB7" w14:textId="77777777" w:rsidR="00C83EF1" w:rsidRDefault="00C83E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FB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F764E" w14:textId="77777777" w:rsidR="00C83EF1" w:rsidRDefault="00C83EF1">
      <w:r>
        <w:separator/>
      </w:r>
    </w:p>
    <w:p w14:paraId="79FA8F96" w14:textId="77777777" w:rsidR="00C83EF1" w:rsidRDefault="00C83EF1"/>
  </w:footnote>
  <w:footnote w:type="continuationSeparator" w:id="0">
    <w:p w14:paraId="299A23B2" w14:textId="77777777" w:rsidR="00C83EF1" w:rsidRDefault="00C83EF1">
      <w:r>
        <w:continuationSeparator/>
      </w:r>
    </w:p>
    <w:p w14:paraId="19583723" w14:textId="77777777" w:rsidR="00C83EF1" w:rsidRDefault="00C83EF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A595D"/>
    <w:rsid w:val="000B14A2"/>
    <w:rsid w:val="000B2FAC"/>
    <w:rsid w:val="000D4D24"/>
    <w:rsid w:val="000E0D4F"/>
    <w:rsid w:val="000F3C68"/>
    <w:rsid w:val="00126A68"/>
    <w:rsid w:val="001C32EE"/>
    <w:rsid w:val="001C3A07"/>
    <w:rsid w:val="001C74BE"/>
    <w:rsid w:val="001C7DF3"/>
    <w:rsid w:val="0024071D"/>
    <w:rsid w:val="00254F5A"/>
    <w:rsid w:val="0026031B"/>
    <w:rsid w:val="002671B7"/>
    <w:rsid w:val="00290E7C"/>
    <w:rsid w:val="002A1504"/>
    <w:rsid w:val="002C1D98"/>
    <w:rsid w:val="002D5449"/>
    <w:rsid w:val="0032139A"/>
    <w:rsid w:val="00335506"/>
    <w:rsid w:val="0040711E"/>
    <w:rsid w:val="00423739"/>
    <w:rsid w:val="004277A1"/>
    <w:rsid w:val="004A129F"/>
    <w:rsid w:val="004C0500"/>
    <w:rsid w:val="004E1F18"/>
    <w:rsid w:val="00513C7B"/>
    <w:rsid w:val="0052291F"/>
    <w:rsid w:val="00533586"/>
    <w:rsid w:val="00547C66"/>
    <w:rsid w:val="0059290E"/>
    <w:rsid w:val="005D6DB5"/>
    <w:rsid w:val="005E2508"/>
    <w:rsid w:val="00655250"/>
    <w:rsid w:val="00664941"/>
    <w:rsid w:val="00665C8C"/>
    <w:rsid w:val="00677AC3"/>
    <w:rsid w:val="00693193"/>
    <w:rsid w:val="006B0CBC"/>
    <w:rsid w:val="006D22AD"/>
    <w:rsid w:val="006D22C0"/>
    <w:rsid w:val="00760DF8"/>
    <w:rsid w:val="007722CE"/>
    <w:rsid w:val="00775A2F"/>
    <w:rsid w:val="00785A95"/>
    <w:rsid w:val="007F3309"/>
    <w:rsid w:val="00813ED1"/>
    <w:rsid w:val="008266C7"/>
    <w:rsid w:val="008315A5"/>
    <w:rsid w:val="0086436E"/>
    <w:rsid w:val="00867F9C"/>
    <w:rsid w:val="00871FA6"/>
    <w:rsid w:val="008A4AA2"/>
    <w:rsid w:val="00910AB8"/>
    <w:rsid w:val="00924EF5"/>
    <w:rsid w:val="00930667"/>
    <w:rsid w:val="0093463B"/>
    <w:rsid w:val="00967125"/>
    <w:rsid w:val="009778B6"/>
    <w:rsid w:val="009A7DC0"/>
    <w:rsid w:val="009C13EB"/>
    <w:rsid w:val="009C6920"/>
    <w:rsid w:val="00A542D8"/>
    <w:rsid w:val="00A572E6"/>
    <w:rsid w:val="00AA31BE"/>
    <w:rsid w:val="00AB6EC8"/>
    <w:rsid w:val="00B42AEC"/>
    <w:rsid w:val="00BA5035"/>
    <w:rsid w:val="00BB146A"/>
    <w:rsid w:val="00BE65CB"/>
    <w:rsid w:val="00BF4BBF"/>
    <w:rsid w:val="00C12A8D"/>
    <w:rsid w:val="00C17FB1"/>
    <w:rsid w:val="00C23ED6"/>
    <w:rsid w:val="00C24070"/>
    <w:rsid w:val="00C35F1A"/>
    <w:rsid w:val="00C40FF4"/>
    <w:rsid w:val="00C46AFA"/>
    <w:rsid w:val="00C667D7"/>
    <w:rsid w:val="00C83EF1"/>
    <w:rsid w:val="00C9613D"/>
    <w:rsid w:val="00CA6FD7"/>
    <w:rsid w:val="00CE4E4F"/>
    <w:rsid w:val="00D00A6B"/>
    <w:rsid w:val="00D069FF"/>
    <w:rsid w:val="00D1003E"/>
    <w:rsid w:val="00D15449"/>
    <w:rsid w:val="00D203DE"/>
    <w:rsid w:val="00D65710"/>
    <w:rsid w:val="00D72E84"/>
    <w:rsid w:val="00D72EE9"/>
    <w:rsid w:val="00D81992"/>
    <w:rsid w:val="00DA083D"/>
    <w:rsid w:val="00DD12ED"/>
    <w:rsid w:val="00DF4B76"/>
    <w:rsid w:val="00E0610C"/>
    <w:rsid w:val="00E200B8"/>
    <w:rsid w:val="00E258B3"/>
    <w:rsid w:val="00E73492"/>
    <w:rsid w:val="00E81D72"/>
    <w:rsid w:val="00ED673C"/>
    <w:rsid w:val="00F0182D"/>
    <w:rsid w:val="00F22DFC"/>
    <w:rsid w:val="00F3758B"/>
    <w:rsid w:val="00F6003F"/>
    <w:rsid w:val="00F962EA"/>
    <w:rsid w:val="00FD01D7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character" w:styleId="afd">
    <w:name w:val="FollowedHyperlink"/>
    <w:basedOn w:val="a2"/>
    <w:uiPriority w:val="99"/>
    <w:semiHidden/>
    <w:unhideWhenUsed/>
    <w:rsid w:val="00C24070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th100.xyz:7020/api-wxpro%20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140</TotalTime>
  <Pages>3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74</cp:revision>
  <cp:lastPrinted>2018-03-19T03:05:00Z</cp:lastPrinted>
  <dcterms:created xsi:type="dcterms:W3CDTF">2018-03-18T15:11:00Z</dcterms:created>
  <dcterms:modified xsi:type="dcterms:W3CDTF">2018-05-07T08:04:00Z</dcterms:modified>
</cp:coreProperties>
</file>