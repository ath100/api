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C9DF" w14:textId="1B7C7207" w:rsidR="00533586" w:rsidRDefault="00755387">
      <w:pPr>
        <w:pStyle w:val="1"/>
      </w:pPr>
      <w:r>
        <w:rPr>
          <w:rFonts w:hint="eastAsia"/>
        </w:rPr>
        <w:t>用户</w:t>
      </w:r>
      <w:r w:rsidR="00445471">
        <w:rPr>
          <w:rFonts w:hint="eastAsia"/>
        </w:rPr>
        <w:t>基本信息</w:t>
      </w:r>
      <w:r w:rsidR="005D6DD5">
        <w:rPr>
          <w:rFonts w:hint="eastAsia"/>
        </w:rPr>
        <w:t>接口</w:t>
      </w:r>
    </w:p>
    <w:p w14:paraId="001413E8" w14:textId="77777777" w:rsidR="00356304" w:rsidRDefault="00356304" w:rsidP="00356304">
      <w:pPr>
        <w:pStyle w:val="2"/>
      </w:pPr>
      <w:r>
        <w:rPr>
          <w:rFonts w:hint="eastAsia"/>
        </w:rPr>
        <w:t>试运行环境域名与端口</w:t>
      </w:r>
    </w:p>
    <w:p w14:paraId="1D4C5EFC" w14:textId="77777777" w:rsidR="00356304" w:rsidRDefault="00356304" w:rsidP="00356304">
      <w:pPr>
        <w:rPr>
          <w:lang w:val="en-US"/>
        </w:rPr>
      </w:pPr>
      <w:r>
        <w:rPr>
          <w:rFonts w:hint="eastAsia"/>
        </w:rPr>
        <w:t>域名：</w:t>
      </w:r>
      <w:r>
        <w:rPr>
          <w:rFonts w:hint="eastAsia"/>
        </w:rPr>
        <w:t>ath</w:t>
      </w:r>
      <w:r>
        <w:t>100</w:t>
      </w:r>
      <w:r>
        <w:rPr>
          <w:lang w:val="en-US"/>
        </w:rPr>
        <w:t>.xyz</w:t>
      </w:r>
    </w:p>
    <w:p w14:paraId="15E4A9C4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端口：</w:t>
      </w:r>
      <w:r>
        <w:rPr>
          <w:rFonts w:hint="eastAsia"/>
          <w:lang w:val="en-US"/>
        </w:rPr>
        <w:t>70</w:t>
      </w:r>
      <w:r w:rsidR="00456521">
        <w:rPr>
          <w:lang w:val="en-US"/>
        </w:rPr>
        <w:t>2</w:t>
      </w:r>
      <w:r>
        <w:rPr>
          <w:rFonts w:hint="eastAsia"/>
          <w:lang w:val="en-US"/>
        </w:rPr>
        <w:t>0</w:t>
      </w:r>
    </w:p>
    <w:p w14:paraId="00517882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前缀：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-</w:t>
      </w:r>
      <w:r w:rsidR="00456521">
        <w:rPr>
          <w:rFonts w:hint="eastAsia"/>
          <w:lang w:val="en-US"/>
        </w:rPr>
        <w:t>customer</w:t>
      </w:r>
    </w:p>
    <w:p w14:paraId="5088BE76" w14:textId="3E02C2CC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整体例如：</w:t>
      </w:r>
      <w:r>
        <w:rPr>
          <w:lang w:val="en-US"/>
        </w:rPr>
        <w:t>http://www.ath100.xyz:7020/</w:t>
      </w:r>
      <w:r w:rsidRPr="00400FBF">
        <w:t xml:space="preserve"> </w:t>
      </w:r>
      <w:proofErr w:type="spellStart"/>
      <w:r w:rsidRPr="00400FBF">
        <w:rPr>
          <w:lang w:val="en-US"/>
        </w:rPr>
        <w:t>api</w:t>
      </w:r>
      <w:proofErr w:type="spellEnd"/>
      <w:r w:rsidRPr="00400FBF">
        <w:rPr>
          <w:lang w:val="en-US"/>
        </w:rPr>
        <w:t>-</w:t>
      </w:r>
      <w:r w:rsidR="00445471">
        <w:rPr>
          <w:rFonts w:hint="eastAsia"/>
          <w:lang w:val="en-US"/>
        </w:rPr>
        <w:t>cus</w:t>
      </w:r>
      <w:r w:rsidR="00445471">
        <w:rPr>
          <w:lang w:val="en-US"/>
        </w:rPr>
        <w:t>tomer</w:t>
      </w:r>
      <w:r>
        <w:rPr>
          <w:lang w:val="en-US"/>
        </w:rPr>
        <w:t>/</w:t>
      </w:r>
    </w:p>
    <w:p w14:paraId="28FF874B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6DF6029D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返回数据</w:t>
      </w:r>
      <w:r>
        <w:rPr>
          <w:rFonts w:hint="eastAsia"/>
          <w:lang w:val="en-US"/>
        </w:rPr>
        <w:t xml:space="preserve"> String</w:t>
      </w:r>
      <w:r>
        <w:rPr>
          <w:rFonts w:hint="eastAsia"/>
          <w:lang w:val="en-US"/>
        </w:rPr>
        <w:t>，格式为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。</w:t>
      </w:r>
      <w:r>
        <w:rPr>
          <w:rFonts w:hint="eastAsia"/>
          <w:lang w:val="en-US"/>
        </w:rPr>
        <w:t>key</w:t>
      </w:r>
      <w:r>
        <w:rPr>
          <w:rFonts w:hint="eastAsia"/>
          <w:lang w:val="en-US"/>
        </w:rPr>
        <w:t>如下</w:t>
      </w:r>
    </w:p>
    <w:p w14:paraId="11CF2DFC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code</w:t>
      </w:r>
      <w:r>
        <w:rPr>
          <w:lang w:val="en-US"/>
        </w:rPr>
        <w:t>:200</w:t>
      </w:r>
      <w:r>
        <w:rPr>
          <w:rFonts w:hint="eastAsia"/>
          <w:lang w:val="en-US"/>
        </w:rPr>
        <w:t>表示请求或者操作成功，</w:t>
      </w:r>
      <w:r>
        <w:rPr>
          <w:lang w:val="en-US"/>
        </w:rPr>
        <w:t xml:space="preserve">else </w:t>
      </w:r>
      <w:r>
        <w:rPr>
          <w:rFonts w:hint="eastAsia"/>
          <w:lang w:val="en-US"/>
        </w:rPr>
        <w:t>失败</w:t>
      </w:r>
    </w:p>
    <w:p w14:paraId="5423D438" w14:textId="77777777" w:rsidR="00356304" w:rsidRDefault="00356304" w:rsidP="00356304">
      <w:pPr>
        <w:rPr>
          <w:lang w:val="en-US"/>
        </w:rPr>
      </w:pPr>
      <w:r>
        <w:rPr>
          <w:lang w:val="en-US"/>
        </w:rPr>
        <w:t>message:</w:t>
      </w:r>
      <w:r>
        <w:rPr>
          <w:rFonts w:hint="eastAsia"/>
          <w:lang w:val="en-US"/>
        </w:rPr>
        <w:t>成功或者失败的说明</w:t>
      </w:r>
    </w:p>
    <w:p w14:paraId="7D91409B" w14:textId="77777777" w:rsidR="00356304" w:rsidRDefault="00356304" w:rsidP="00356304">
      <w:pPr>
        <w:rPr>
          <w:lang w:val="en-US"/>
        </w:rPr>
      </w:pPr>
      <w:r>
        <w:rPr>
          <w:lang w:val="en-US"/>
        </w:rPr>
        <w:t>data:</w:t>
      </w:r>
      <w:r>
        <w:rPr>
          <w:rFonts w:hint="eastAsia"/>
          <w:lang w:val="en-US"/>
        </w:rPr>
        <w:t>具体的消息体；可以是</w:t>
      </w:r>
      <w:proofErr w:type="spellStart"/>
      <w:r>
        <w:rPr>
          <w:rFonts w:hint="eastAsia"/>
          <w:lang w:val="en-US"/>
        </w:rPr>
        <w:t>jsonobject</w:t>
      </w:r>
      <w:proofErr w:type="spellEnd"/>
      <w:r>
        <w:rPr>
          <w:rFonts w:hint="eastAsia"/>
          <w:lang w:val="en-US"/>
        </w:rPr>
        <w:t>或者</w:t>
      </w:r>
      <w:proofErr w:type="spellStart"/>
      <w:r>
        <w:rPr>
          <w:rFonts w:hint="eastAsia"/>
          <w:lang w:val="en-US"/>
        </w:rPr>
        <w:t>jsonarray</w:t>
      </w:r>
      <w:proofErr w:type="spellEnd"/>
    </w:p>
    <w:p w14:paraId="48687976" w14:textId="77777777" w:rsidR="00356304" w:rsidRDefault="00356304" w:rsidP="00356304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6B088725" w14:textId="77777777" w:rsidR="00356304" w:rsidRDefault="00356304" w:rsidP="00356304">
      <w:pPr>
        <w:rPr>
          <w:lang w:val="en-US"/>
        </w:rPr>
      </w:pPr>
      <w:r>
        <w:rPr>
          <w:rFonts w:hint="eastAsia"/>
          <w:lang w:val="en-US"/>
        </w:rPr>
        <w:t>试运行环境：</w:t>
      </w:r>
      <w:r w:rsidRPr="00F6003F">
        <w:rPr>
          <w:lang w:val="en-US"/>
        </w:rPr>
        <w:t>http://www.ath100.xyz:7020/api-</w:t>
      </w:r>
      <w:r w:rsidR="00456521">
        <w:rPr>
          <w:rFonts w:hint="eastAsia"/>
          <w:lang w:val="en-US"/>
        </w:rPr>
        <w:t>customer</w:t>
      </w:r>
      <w:r w:rsidRPr="00F6003F">
        <w:rPr>
          <w:lang w:val="en-US"/>
        </w:rPr>
        <w:t>/</w:t>
      </w:r>
      <w:r w:rsidRPr="00F6003F">
        <w:rPr>
          <w:rFonts w:hint="eastAsia"/>
          <w:lang w:val="en-US"/>
        </w:rPr>
        <w:t>接口</w:t>
      </w:r>
      <w:proofErr w:type="spellStart"/>
      <w:r w:rsidRPr="00F6003F">
        <w:rPr>
          <w:rFonts w:hint="eastAsia"/>
          <w:lang w:val="en-US"/>
        </w:rPr>
        <w:t>url</w:t>
      </w:r>
      <w:proofErr w:type="spellEnd"/>
      <w:r w:rsidR="00D62DB6">
        <w:rPr>
          <w:lang w:val="en-US"/>
        </w:rPr>
        <w:t>;</w:t>
      </w:r>
    </w:p>
    <w:p w14:paraId="41358A22" w14:textId="77777777" w:rsidR="00356304" w:rsidRDefault="00FD27A9" w:rsidP="00356304">
      <w:pPr>
        <w:rPr>
          <w:lang w:val="en-US"/>
        </w:rPr>
      </w:pPr>
      <w:r>
        <w:rPr>
          <w:rFonts w:hint="eastAsia"/>
          <w:lang w:val="en-US"/>
        </w:rPr>
        <w:t>开发环境</w:t>
      </w:r>
      <w:r w:rsidR="00DA7C29">
        <w:rPr>
          <w:lang w:val="en-US"/>
        </w:rPr>
        <w:t>: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域名</w:t>
      </w:r>
      <w:r>
        <w:rPr>
          <w:rFonts w:hint="eastAsia"/>
          <w:lang w:val="en-US"/>
        </w:rPr>
        <w:t>=</w:t>
      </w:r>
      <w:r>
        <w:rPr>
          <w:rFonts w:hint="eastAsia"/>
          <w:lang w:val="en-US"/>
        </w:rPr>
        <w:t>具体</w:t>
      </w:r>
      <w:proofErr w:type="spellStart"/>
      <w:r>
        <w:rPr>
          <w:rFonts w:hint="eastAsia"/>
          <w:lang w:val="en-US"/>
        </w:rPr>
        <w:t>ip</w:t>
      </w:r>
      <w:proofErr w:type="spellEnd"/>
      <w:r>
        <w:rPr>
          <w:rFonts w:hint="eastAsia"/>
          <w:lang w:val="en-US"/>
        </w:rPr>
        <w:t>；</w:t>
      </w: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D4123E" w14:paraId="3920C2F6" w14:textId="77777777" w:rsidTr="00F63B4C">
        <w:trPr>
          <w:trHeight w:val="416"/>
        </w:trPr>
        <w:tc>
          <w:tcPr>
            <w:tcW w:w="2022" w:type="dxa"/>
          </w:tcPr>
          <w:p w14:paraId="3E00FF36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474B91AF" w14:textId="41F4337D" w:rsidR="00D4123E" w:rsidRDefault="00ED33F7" w:rsidP="00ED33F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查询用户基本信息</w:t>
            </w:r>
          </w:p>
        </w:tc>
      </w:tr>
      <w:tr w:rsidR="00D4123E" w14:paraId="09A47491" w14:textId="77777777" w:rsidTr="00D4123E">
        <w:tc>
          <w:tcPr>
            <w:tcW w:w="2022" w:type="dxa"/>
          </w:tcPr>
          <w:p w14:paraId="38E42FC9" w14:textId="77777777" w:rsidR="00D4123E" w:rsidRDefault="00D4123E" w:rsidP="00356304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2509F263" w14:textId="29F75D0B" w:rsidR="00D4123E" w:rsidRDefault="00D4123E" w:rsidP="003C34E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</w:t>
            </w:r>
            <w:r w:rsidR="007B6C82">
              <w:rPr>
                <w:lang w:val="en-US"/>
              </w:rPr>
              <w:t>info</w:t>
            </w:r>
            <w:r>
              <w:rPr>
                <w:lang w:val="en-US"/>
              </w:rPr>
              <w:t>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ED33F7">
              <w:rPr>
                <w:lang w:val="en-US"/>
              </w:rPr>
              <w:t>queryInfoBy</w:t>
            </w:r>
            <w:r w:rsidR="003C34E5">
              <w:rPr>
                <w:lang w:val="en-US"/>
              </w:rPr>
              <w:t>Openid</w:t>
            </w:r>
            <w:r w:rsidR="00ED33F7">
              <w:rPr>
                <w:lang w:val="en-US"/>
              </w:rPr>
              <w:t>Wxcode</w:t>
            </w:r>
            <w:proofErr w:type="spellEnd"/>
          </w:p>
        </w:tc>
      </w:tr>
      <w:tr w:rsidR="00D4123E" w14:paraId="242F77DA" w14:textId="77777777" w:rsidTr="00D4123E">
        <w:tc>
          <w:tcPr>
            <w:tcW w:w="2022" w:type="dxa"/>
          </w:tcPr>
          <w:p w14:paraId="0518A5C9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1D9CD1F5" w14:textId="623B0D54" w:rsidR="00D4123E" w:rsidRDefault="003D6487" w:rsidP="00356304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</w:tr>
      <w:tr w:rsidR="00D4123E" w14:paraId="01314429" w14:textId="77777777" w:rsidTr="00D4123E">
        <w:tc>
          <w:tcPr>
            <w:tcW w:w="2022" w:type="dxa"/>
          </w:tcPr>
          <w:p w14:paraId="4C15A37C" w14:textId="77777777" w:rsidR="00D4123E" w:rsidRDefault="00D4123E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1CCCCC6A" w14:textId="3B868DE4" w:rsidR="00B908E6" w:rsidRDefault="00F63B4C" w:rsidP="00803369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 w:rsidR="00A26312">
              <w:rPr>
                <w:lang w:val="en-US"/>
              </w:rPr>
              <w:t>penid</w:t>
            </w:r>
            <w:proofErr w:type="spellEnd"/>
            <w:r w:rsidR="00A26312">
              <w:rPr>
                <w:lang w:val="en-US"/>
              </w:rPr>
              <w:t>=</w:t>
            </w:r>
            <w:r w:rsidR="00A26312">
              <w:rPr>
                <w:rFonts w:hint="eastAsia"/>
                <w:lang w:val="en-US"/>
              </w:rPr>
              <w:t>用户登陆账号</w:t>
            </w:r>
            <w:r w:rsidR="00803369">
              <w:rPr>
                <w:lang w:val="en-US"/>
              </w:rPr>
              <w:t xml:space="preserve"> </w:t>
            </w:r>
          </w:p>
          <w:p w14:paraId="49F96F57" w14:textId="27F0E295" w:rsidR="00B908E6" w:rsidRPr="00B908E6" w:rsidRDefault="00B908E6" w:rsidP="0035630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wxcode</w:t>
            </w:r>
            <w:proofErr w:type="spellEnd"/>
          </w:p>
        </w:tc>
      </w:tr>
      <w:tr w:rsidR="00D4123E" w14:paraId="389231B2" w14:textId="77777777" w:rsidTr="00D4123E">
        <w:tc>
          <w:tcPr>
            <w:tcW w:w="2022" w:type="dxa"/>
          </w:tcPr>
          <w:p w14:paraId="5A108D6B" w14:textId="77777777" w:rsidR="00D4123E" w:rsidRDefault="00D4123E" w:rsidP="00356304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622FBC65" w14:textId="77777777" w:rsidR="00B908E6" w:rsidRDefault="00B908E6" w:rsidP="0035630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5B0453FC" w14:textId="77777777" w:rsidR="00B908E6" w:rsidRDefault="00226CAA" w:rsidP="0035630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消息体</w:t>
            </w:r>
          </w:p>
          <w:p w14:paraId="046E20C4" w14:textId="77777777" w:rsidR="00226CAA" w:rsidRDefault="00226CAA" w:rsidP="00356304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proofErr w:type="spellStart"/>
            <w:r>
              <w:rPr>
                <w:lang w:val="en-US"/>
              </w:rPr>
              <w:t>header_imgurl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头像</w:t>
            </w:r>
          </w:p>
          <w:p w14:paraId="5C5B6082" w14:textId="301D4CCA" w:rsidR="00226CAA" w:rsidRDefault="00226CAA" w:rsidP="0035630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key=sex </w:t>
            </w:r>
            <w:r>
              <w:rPr>
                <w:rFonts w:hint="eastAsia"/>
                <w:lang w:val="en-US"/>
              </w:rPr>
              <w:t>男女</w:t>
            </w:r>
            <w:r>
              <w:rPr>
                <w:rFonts w:hint="eastAsia"/>
                <w:lang w:val="en-US"/>
              </w:rPr>
              <w:t>;0=</w:t>
            </w:r>
            <w:r>
              <w:rPr>
                <w:rFonts w:hint="eastAsia"/>
                <w:lang w:val="en-US"/>
              </w:rPr>
              <w:t>男</w:t>
            </w:r>
            <w:r>
              <w:rPr>
                <w:rFonts w:hint="eastAsia"/>
                <w:lang w:val="en-US"/>
              </w:rPr>
              <w:t>,1=</w:t>
            </w:r>
            <w:r>
              <w:rPr>
                <w:rFonts w:hint="eastAsia"/>
                <w:lang w:val="en-US"/>
              </w:rPr>
              <w:t>女</w:t>
            </w:r>
          </w:p>
        </w:tc>
      </w:tr>
    </w:tbl>
    <w:p w14:paraId="5B8944AA" w14:textId="77777777" w:rsidR="00D4123E" w:rsidRDefault="00D4123E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737DF4" w14:paraId="3DC89B2B" w14:textId="77777777" w:rsidTr="006B0D8E">
        <w:trPr>
          <w:trHeight w:val="416"/>
        </w:trPr>
        <w:tc>
          <w:tcPr>
            <w:tcW w:w="2022" w:type="dxa"/>
          </w:tcPr>
          <w:p w14:paraId="19A4E840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666EA54E" w14:textId="54D92607" w:rsidR="00737DF4" w:rsidRDefault="00E26255" w:rsidP="006B0D8E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修改用户性别</w:t>
            </w:r>
          </w:p>
        </w:tc>
      </w:tr>
      <w:tr w:rsidR="00737DF4" w14:paraId="4DB3920F" w14:textId="77777777" w:rsidTr="006B0D8E">
        <w:tc>
          <w:tcPr>
            <w:tcW w:w="2022" w:type="dxa"/>
          </w:tcPr>
          <w:p w14:paraId="53F5A7CC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lastRenderedPageBreak/>
              <w:t>url</w:t>
            </w:r>
            <w:proofErr w:type="spellEnd"/>
          </w:p>
        </w:tc>
        <w:tc>
          <w:tcPr>
            <w:tcW w:w="6995" w:type="dxa"/>
          </w:tcPr>
          <w:p w14:paraId="12331B86" w14:textId="7AA68C30" w:rsidR="00737DF4" w:rsidRDefault="00737DF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</w:t>
            </w:r>
            <w:r w:rsidR="00FB2A24">
              <w:rPr>
                <w:rFonts w:hint="eastAsia"/>
                <w:lang w:val="en-US"/>
              </w:rPr>
              <w:t>info</w:t>
            </w:r>
            <w:r>
              <w:rPr>
                <w:lang w:val="en-US"/>
              </w:rPr>
              <w:t>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2A24">
              <w:rPr>
                <w:lang w:val="en-US"/>
              </w:rPr>
              <w:t>updateSex</w:t>
            </w:r>
            <w:proofErr w:type="spellEnd"/>
          </w:p>
        </w:tc>
      </w:tr>
      <w:tr w:rsidR="00737DF4" w14:paraId="3E7921AB" w14:textId="77777777" w:rsidTr="006B0D8E">
        <w:tc>
          <w:tcPr>
            <w:tcW w:w="2022" w:type="dxa"/>
          </w:tcPr>
          <w:p w14:paraId="7CF733FE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3292A2B7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737DF4" w14:paraId="79F95308" w14:textId="77777777" w:rsidTr="006B0D8E">
        <w:tc>
          <w:tcPr>
            <w:tcW w:w="2022" w:type="dxa"/>
          </w:tcPr>
          <w:p w14:paraId="480D7922" w14:textId="77777777" w:rsidR="00737DF4" w:rsidRDefault="00737DF4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47ECE94A" w14:textId="77777777" w:rsidR="00737DF4" w:rsidRDefault="00737DF4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0827CD3D" w14:textId="36A92B2B" w:rsidR="00737DF4" w:rsidRPr="00B908E6" w:rsidRDefault="00FB2A24" w:rsidP="006B0D8E">
            <w:pPr>
              <w:rPr>
                <w:lang w:val="en-US"/>
              </w:rPr>
            </w:pPr>
            <w:r>
              <w:rPr>
                <w:lang w:val="en-US"/>
              </w:rPr>
              <w:t>sex =0/1;0=</w:t>
            </w:r>
            <w:r>
              <w:rPr>
                <w:rFonts w:hint="eastAsia"/>
                <w:lang w:val="en-US"/>
              </w:rPr>
              <w:t>男</w:t>
            </w:r>
            <w:r>
              <w:rPr>
                <w:lang w:val="en-US"/>
              </w:rPr>
              <w:t>,1=</w:t>
            </w:r>
            <w:r>
              <w:rPr>
                <w:rFonts w:hint="eastAsia"/>
                <w:lang w:val="en-US"/>
              </w:rPr>
              <w:t>女</w:t>
            </w:r>
          </w:p>
        </w:tc>
      </w:tr>
      <w:tr w:rsidR="00737DF4" w14:paraId="62DB583B" w14:textId="77777777" w:rsidTr="006B0D8E">
        <w:tc>
          <w:tcPr>
            <w:tcW w:w="2022" w:type="dxa"/>
          </w:tcPr>
          <w:p w14:paraId="6CF34ABF" w14:textId="77777777" w:rsidR="00737DF4" w:rsidRDefault="00737DF4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07483688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7860C6CF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02F3ED18" w14:textId="33B7F760" w:rsidR="00737DF4" w:rsidRPr="00737DF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7147509" w14:textId="77777777" w:rsidR="00737DF4" w:rsidRPr="00737DF4" w:rsidRDefault="00737DF4" w:rsidP="00356304"/>
    <w:p w14:paraId="56DA8ECB" w14:textId="77777777" w:rsidR="00737DF4" w:rsidRDefault="00737DF4" w:rsidP="00356304">
      <w:pPr>
        <w:rPr>
          <w:lang w:val="en-US"/>
        </w:rPr>
      </w:pPr>
    </w:p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2022"/>
        <w:gridCol w:w="6995"/>
      </w:tblGrid>
      <w:tr w:rsidR="00B908E6" w14:paraId="3B659CF9" w14:textId="77777777" w:rsidTr="006B0D8E">
        <w:trPr>
          <w:trHeight w:val="416"/>
        </w:trPr>
        <w:tc>
          <w:tcPr>
            <w:tcW w:w="2022" w:type="dxa"/>
          </w:tcPr>
          <w:p w14:paraId="3C1C2724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用途</w:t>
            </w:r>
          </w:p>
        </w:tc>
        <w:tc>
          <w:tcPr>
            <w:tcW w:w="6995" w:type="dxa"/>
          </w:tcPr>
          <w:p w14:paraId="1F1673CF" w14:textId="72EA5268" w:rsidR="00B908E6" w:rsidRDefault="00B908E6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查询</w:t>
            </w:r>
            <w:r w:rsidR="00FB2A24">
              <w:rPr>
                <w:rFonts w:hint="eastAsia"/>
                <w:lang w:val="en-US"/>
              </w:rPr>
              <w:t>修改用户头像</w:t>
            </w:r>
          </w:p>
        </w:tc>
      </w:tr>
      <w:tr w:rsidR="00B908E6" w14:paraId="2C0D6143" w14:textId="77777777" w:rsidTr="006B0D8E">
        <w:tc>
          <w:tcPr>
            <w:tcW w:w="2022" w:type="dxa"/>
          </w:tcPr>
          <w:p w14:paraId="4443CEF4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url</w:t>
            </w:r>
            <w:proofErr w:type="spellEnd"/>
          </w:p>
        </w:tc>
        <w:tc>
          <w:tcPr>
            <w:tcW w:w="6995" w:type="dxa"/>
          </w:tcPr>
          <w:p w14:paraId="78673FF4" w14:textId="7AE30F79" w:rsidR="00B908E6" w:rsidRDefault="00B908E6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/</w:t>
            </w:r>
            <w:proofErr w:type="spellStart"/>
            <w:r>
              <w:rPr>
                <w:rFonts w:hint="eastAsia"/>
                <w:lang w:val="en-US"/>
              </w:rPr>
              <w:t>cus</w:t>
            </w:r>
            <w:r>
              <w:rPr>
                <w:lang w:val="en-US"/>
              </w:rPr>
              <w:t>_</w:t>
            </w:r>
            <w:r w:rsidR="00FB2A24">
              <w:rPr>
                <w:lang w:val="en-US"/>
              </w:rPr>
              <w:t>info</w:t>
            </w:r>
            <w:r>
              <w:rPr>
                <w:lang w:val="en-US"/>
              </w:rPr>
              <w:t>_cata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 w:rsidR="00FB2A24">
              <w:rPr>
                <w:lang w:val="en-US"/>
              </w:rPr>
              <w:t>updateHeaderimgurl</w:t>
            </w:r>
            <w:proofErr w:type="spellEnd"/>
          </w:p>
        </w:tc>
      </w:tr>
      <w:tr w:rsidR="00B908E6" w14:paraId="0C51F66D" w14:textId="77777777" w:rsidTr="006B0D8E">
        <w:tc>
          <w:tcPr>
            <w:tcW w:w="2022" w:type="dxa"/>
          </w:tcPr>
          <w:p w14:paraId="1859174B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</w:t>
            </w:r>
          </w:p>
        </w:tc>
        <w:tc>
          <w:tcPr>
            <w:tcW w:w="6995" w:type="dxa"/>
          </w:tcPr>
          <w:p w14:paraId="2CDF4475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get</w:t>
            </w:r>
          </w:p>
        </w:tc>
      </w:tr>
      <w:tr w:rsidR="00B908E6" w14:paraId="59BBC8D2" w14:textId="77777777" w:rsidTr="006B0D8E">
        <w:tc>
          <w:tcPr>
            <w:tcW w:w="2022" w:type="dxa"/>
          </w:tcPr>
          <w:p w14:paraId="3F6776BC" w14:textId="77777777" w:rsidR="00B908E6" w:rsidRDefault="00B908E6" w:rsidP="006B0D8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参数</w:t>
            </w:r>
          </w:p>
        </w:tc>
        <w:tc>
          <w:tcPr>
            <w:tcW w:w="6995" w:type="dxa"/>
          </w:tcPr>
          <w:p w14:paraId="7F42DA8B" w14:textId="77777777" w:rsidR="00B908E6" w:rsidRDefault="00B908E6" w:rsidP="006B0D8E">
            <w:pPr>
              <w:rPr>
                <w:lang w:val="en-US"/>
              </w:rPr>
            </w:pPr>
            <w:proofErr w:type="spellStart"/>
            <w:r>
              <w:rPr>
                <w:rFonts w:hint="eastAsia"/>
                <w:lang w:val="en-US"/>
              </w:rPr>
              <w:t>o</w:t>
            </w:r>
            <w:r>
              <w:rPr>
                <w:lang w:val="en-US"/>
              </w:rPr>
              <w:t>penid</w:t>
            </w:r>
            <w:proofErr w:type="spellEnd"/>
            <w:r>
              <w:rPr>
                <w:lang w:val="en-US"/>
              </w:rPr>
              <w:t>=</w:t>
            </w:r>
            <w:r>
              <w:rPr>
                <w:rFonts w:hint="eastAsia"/>
                <w:lang w:val="en-US"/>
              </w:rPr>
              <w:t>用户登陆账号</w:t>
            </w:r>
          </w:p>
          <w:p w14:paraId="1B6DAE13" w14:textId="75017D40" w:rsidR="00B908E6" w:rsidRPr="00B908E6" w:rsidRDefault="00FB2A24" w:rsidP="006B0D8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header_imgurl</w:t>
            </w:r>
            <w:proofErr w:type="spellEnd"/>
            <w:r w:rsidR="00B908E6">
              <w:rPr>
                <w:lang w:val="en-US"/>
              </w:rPr>
              <w:t xml:space="preserve"> </w:t>
            </w:r>
            <w:r w:rsidR="00B908E6">
              <w:rPr>
                <w:rFonts w:hint="eastAsia"/>
                <w:lang w:val="en-US"/>
              </w:rPr>
              <w:t xml:space="preserve">= </w:t>
            </w:r>
            <w:r>
              <w:rPr>
                <w:rFonts w:hint="eastAsia"/>
                <w:lang w:val="en-US"/>
              </w:rPr>
              <w:t>用户头像图片地址</w:t>
            </w:r>
          </w:p>
        </w:tc>
      </w:tr>
      <w:tr w:rsidR="00B908E6" w14:paraId="3C7B60A0" w14:textId="77777777" w:rsidTr="006B0D8E">
        <w:tc>
          <w:tcPr>
            <w:tcW w:w="2022" w:type="dxa"/>
          </w:tcPr>
          <w:p w14:paraId="141409CB" w14:textId="77777777" w:rsidR="00B908E6" w:rsidRDefault="00B908E6" w:rsidP="006B0D8E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>
              <w:rPr>
                <w:rFonts w:hint="eastAsia"/>
                <w:lang w:val="en-US"/>
              </w:rPr>
              <w:t>eturn</w:t>
            </w:r>
            <w:r>
              <w:rPr>
                <w:rFonts w:hint="eastAsia"/>
                <w:lang w:val="en-US"/>
              </w:rPr>
              <w:t>值说明</w:t>
            </w:r>
          </w:p>
        </w:tc>
        <w:tc>
          <w:tcPr>
            <w:tcW w:w="6995" w:type="dxa"/>
          </w:tcPr>
          <w:p w14:paraId="31629FF4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消息体为空</w:t>
            </w:r>
          </w:p>
          <w:p w14:paraId="2F9F0F5C" w14:textId="77777777" w:rsidR="00FB2A24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code=200 </w:t>
            </w:r>
            <w:r>
              <w:rPr>
                <w:rFonts w:hint="eastAsia"/>
                <w:lang w:val="en-US"/>
              </w:rPr>
              <w:t>成功</w:t>
            </w:r>
            <w:r>
              <w:rPr>
                <w:rFonts w:hint="eastAsia"/>
                <w:lang w:val="en-US"/>
              </w:rPr>
              <w:t xml:space="preserve">;else </w:t>
            </w:r>
            <w:r>
              <w:rPr>
                <w:rFonts w:hint="eastAsia"/>
                <w:lang w:val="en-US"/>
              </w:rPr>
              <w:t>失败</w:t>
            </w:r>
          </w:p>
          <w:p w14:paraId="2449C0EF" w14:textId="041D0D59" w:rsidR="0006563E" w:rsidRPr="0006563E" w:rsidRDefault="00FB2A24" w:rsidP="00FB2A2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message=</w:t>
            </w:r>
            <w:r>
              <w:rPr>
                <w:rFonts w:hint="eastAsia"/>
                <w:lang w:val="en-US"/>
              </w:rPr>
              <w:t>具体失败的原因</w:t>
            </w:r>
          </w:p>
        </w:tc>
      </w:tr>
    </w:tbl>
    <w:p w14:paraId="269B61FF" w14:textId="77777777" w:rsidR="000A2073" w:rsidRPr="0006563E" w:rsidRDefault="000A2073" w:rsidP="00FB2A24">
      <w:pPr>
        <w:rPr>
          <w:lang w:val="en-US"/>
        </w:rPr>
      </w:pPr>
      <w:bookmarkStart w:id="0" w:name="_GoBack"/>
      <w:bookmarkEnd w:id="0"/>
    </w:p>
    <w:sectPr w:rsidR="000A2073" w:rsidRPr="0006563E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B854E" w14:textId="77777777" w:rsidR="00F75BAB" w:rsidRDefault="00F75BAB">
      <w:r>
        <w:separator/>
      </w:r>
    </w:p>
    <w:p w14:paraId="6E95DF4B" w14:textId="77777777" w:rsidR="00F75BAB" w:rsidRDefault="00F75BAB"/>
  </w:endnote>
  <w:endnote w:type="continuationSeparator" w:id="0">
    <w:p w14:paraId="65019C44" w14:textId="77777777" w:rsidR="00F75BAB" w:rsidRDefault="00F75BAB">
      <w:r>
        <w:continuationSeparator/>
      </w:r>
    </w:p>
    <w:p w14:paraId="09D4C681" w14:textId="77777777" w:rsidR="00F75BAB" w:rsidRDefault="00F75B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510CC2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A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21806" w14:textId="77777777" w:rsidR="00F75BAB" w:rsidRDefault="00F75BAB">
      <w:r>
        <w:separator/>
      </w:r>
    </w:p>
    <w:p w14:paraId="0FA09B50" w14:textId="77777777" w:rsidR="00F75BAB" w:rsidRDefault="00F75BAB"/>
  </w:footnote>
  <w:footnote w:type="continuationSeparator" w:id="0">
    <w:p w14:paraId="1BBC0C0C" w14:textId="77777777" w:rsidR="00F75BAB" w:rsidRDefault="00F75BAB">
      <w:r>
        <w:continuationSeparator/>
      </w:r>
    </w:p>
    <w:p w14:paraId="1826DEFC" w14:textId="77777777" w:rsidR="00F75BAB" w:rsidRDefault="00F75BA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DD5"/>
    <w:rsid w:val="000311C6"/>
    <w:rsid w:val="0006563E"/>
    <w:rsid w:val="000A2073"/>
    <w:rsid w:val="00170486"/>
    <w:rsid w:val="001D6490"/>
    <w:rsid w:val="002118B9"/>
    <w:rsid w:val="00226CAA"/>
    <w:rsid w:val="002B6A23"/>
    <w:rsid w:val="00356304"/>
    <w:rsid w:val="003C34E5"/>
    <w:rsid w:val="003D6487"/>
    <w:rsid w:val="00445471"/>
    <w:rsid w:val="00456521"/>
    <w:rsid w:val="00533586"/>
    <w:rsid w:val="00547C66"/>
    <w:rsid w:val="005A0F3D"/>
    <w:rsid w:val="005B7A64"/>
    <w:rsid w:val="005D6DD5"/>
    <w:rsid w:val="00660BD0"/>
    <w:rsid w:val="006B306C"/>
    <w:rsid w:val="0073487D"/>
    <w:rsid w:val="00736360"/>
    <w:rsid w:val="00737DF4"/>
    <w:rsid w:val="00745136"/>
    <w:rsid w:val="00755387"/>
    <w:rsid w:val="007B6C82"/>
    <w:rsid w:val="00803369"/>
    <w:rsid w:val="008B5E3E"/>
    <w:rsid w:val="008E686F"/>
    <w:rsid w:val="008F4DC0"/>
    <w:rsid w:val="009847A1"/>
    <w:rsid w:val="009D402B"/>
    <w:rsid w:val="009E3CC5"/>
    <w:rsid w:val="00A26312"/>
    <w:rsid w:val="00AD3DA8"/>
    <w:rsid w:val="00B908E6"/>
    <w:rsid w:val="00C35F1A"/>
    <w:rsid w:val="00C94F79"/>
    <w:rsid w:val="00C9613D"/>
    <w:rsid w:val="00CC2DD9"/>
    <w:rsid w:val="00D4123E"/>
    <w:rsid w:val="00D62DB6"/>
    <w:rsid w:val="00D83D89"/>
    <w:rsid w:val="00DA7C29"/>
    <w:rsid w:val="00DC7AD8"/>
    <w:rsid w:val="00E22559"/>
    <w:rsid w:val="00E26255"/>
    <w:rsid w:val="00ED33F7"/>
    <w:rsid w:val="00EF7F63"/>
    <w:rsid w:val="00F3659B"/>
    <w:rsid w:val="00F63B4C"/>
    <w:rsid w:val="00F75BAB"/>
    <w:rsid w:val="00FB2A24"/>
    <w:rsid w:val="00FD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2BA7"/>
  <w15:chartTrackingRefBased/>
  <w15:docId w15:val="{4E96B1B4-BF41-3C42-A935-80A8C199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356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2"/>
    <w:uiPriority w:val="99"/>
    <w:semiHidden/>
    <w:unhideWhenUsed/>
    <w:rsid w:val="00D62DB6"/>
    <w:rPr>
      <w:color w:val="808080"/>
      <w:shd w:val="clear" w:color="auto" w:fill="E6E6E6"/>
    </w:rPr>
  </w:style>
  <w:style w:type="character" w:styleId="afd">
    <w:name w:val="FollowedHyperlink"/>
    <w:basedOn w:val="a2"/>
    <w:uiPriority w:val="99"/>
    <w:semiHidden/>
    <w:unhideWhenUsed/>
    <w:rsid w:val="00D62DB6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9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73</TotalTime>
  <Pages>2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27</cp:revision>
  <dcterms:created xsi:type="dcterms:W3CDTF">2018-03-21T01:25:00Z</dcterms:created>
  <dcterms:modified xsi:type="dcterms:W3CDTF">2018-03-26T12:02:00Z</dcterms:modified>
</cp:coreProperties>
</file>