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58FC1" w14:textId="26BEC564" w:rsidR="00533586" w:rsidRDefault="00D72E84">
      <w:pPr>
        <w:pStyle w:val="1"/>
      </w:pPr>
      <w:r>
        <w:rPr>
          <w:rFonts w:hint="eastAsia"/>
        </w:rPr>
        <w:t>超市首页模块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端口：7020</w:t>
      </w:r>
    </w:p>
    <w:p w14:paraId="67EC82B9" w14:textId="31450F8A" w:rsidR="008315A5" w:rsidRDefault="008315A5" w:rsidP="00E73492">
      <w:r>
        <w:rPr>
          <w:rFonts w:hint="eastAsia"/>
        </w:rPr>
        <w:t>前缀：</w:t>
      </w:r>
      <w:r>
        <w:t>api-</w:t>
      </w:r>
      <w:r w:rsidR="004E1F18">
        <w:rPr>
          <w:rFonts w:hint="eastAsia"/>
        </w:rPr>
        <w:t>advert</w:t>
      </w:r>
    </w:p>
    <w:p w14:paraId="775FE578" w14:textId="38A10361" w:rsidR="008315A5" w:rsidRDefault="008315A5" w:rsidP="00E73492">
      <w:r>
        <w:rPr>
          <w:rFonts w:hint="eastAsia"/>
        </w:rPr>
        <w:t>整体例如：</w:t>
      </w:r>
      <w:r>
        <w:t>http://www.ath100.xyz:7020/api-</w:t>
      </w:r>
      <w:r w:rsidR="004E1F18">
        <w:rPr>
          <w:rFonts w:hint="eastAsia"/>
        </w:rPr>
        <w:t>advert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 String，格式为JSONObject。key如下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具体的消息体；可以是jsonobject或者jsonarray</w:t>
      </w:r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3505CE4" w14:textId="77777777" w:rsidR="00F6003F" w:rsidRDefault="00F6003F" w:rsidP="00F6003F">
      <w:r>
        <w:rPr>
          <w:rFonts w:hint="eastAsia"/>
        </w:rPr>
        <w:t>测试环境：http://ip:</w:t>
      </w:r>
      <w:r>
        <w:t>7150/</w:t>
      </w:r>
      <w:r w:rsidRPr="00F6003F">
        <w:rPr>
          <w:rFonts w:hint="eastAsia"/>
        </w:rPr>
        <w:t>接口url</w:t>
      </w:r>
    </w:p>
    <w:p w14:paraId="481FCA87" w14:textId="18982BA5" w:rsidR="00CA6FD7" w:rsidRPr="00CA6FD7" w:rsidRDefault="00F6003F" w:rsidP="00CA6FD7">
      <w:r>
        <w:rPr>
          <w:rFonts w:hint="eastAsia"/>
        </w:rPr>
        <w:t>正式环境：</w:t>
      </w:r>
      <w:r w:rsidRPr="00F6003F">
        <w:t>http://www.ath100.xyz:7020/api-</w:t>
      </w:r>
      <w:r w:rsidR="007F3309">
        <w:rPr>
          <w:rFonts w:hint="eastAsia"/>
        </w:rPr>
        <w:t>goods</w:t>
      </w:r>
      <w:r w:rsidRPr="00F6003F">
        <w:t>/</w:t>
      </w:r>
      <w:r w:rsidRPr="00F6003F">
        <w:rPr>
          <w:rFonts w:hint="eastAsia"/>
        </w:rPr>
        <w:t>接口url</w:t>
      </w:r>
    </w:p>
    <w:p w14:paraId="679720CB" w14:textId="77777777" w:rsidR="00CA6FD7" w:rsidRDefault="00CA6FD7" w:rsidP="00E258B3"/>
    <w:p w14:paraId="76291250" w14:textId="77777777" w:rsidR="00C23ED6" w:rsidRPr="007F3309" w:rsidRDefault="00C23ED6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860"/>
        <w:gridCol w:w="8157"/>
      </w:tblGrid>
      <w:tr w:rsidR="002D5449" w14:paraId="1C0A842D" w14:textId="77777777" w:rsidTr="002D5449">
        <w:trPr>
          <w:trHeight w:val="416"/>
        </w:trPr>
        <w:tc>
          <w:tcPr>
            <w:tcW w:w="821" w:type="dxa"/>
          </w:tcPr>
          <w:p w14:paraId="65A53435" w14:textId="19A9F640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DD0BDB5" w14:textId="2CC33E64" w:rsidR="002D5449" w:rsidRDefault="00930667" w:rsidP="001C6229">
            <w:r>
              <w:t>1</w:t>
            </w:r>
          </w:p>
        </w:tc>
      </w:tr>
      <w:tr w:rsidR="00C23ED6" w14:paraId="6A568D8D" w14:textId="77777777" w:rsidTr="002D5449">
        <w:trPr>
          <w:trHeight w:val="416"/>
        </w:trPr>
        <w:tc>
          <w:tcPr>
            <w:tcW w:w="821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FDA7210" w14:textId="01A2EF20" w:rsidR="00C23ED6" w:rsidRDefault="007F3309" w:rsidP="00FF2875">
            <w:pPr>
              <w:rPr>
                <w:rFonts w:hint="eastAsia"/>
              </w:rPr>
            </w:pPr>
            <w:r>
              <w:rPr>
                <w:rFonts w:hint="eastAsia"/>
              </w:rPr>
              <w:t>根据商品编号 查询 商品的评价信息</w:t>
            </w:r>
          </w:p>
        </w:tc>
      </w:tr>
      <w:tr w:rsidR="00C23ED6" w14:paraId="724487D2" w14:textId="77777777" w:rsidTr="002D5449">
        <w:tc>
          <w:tcPr>
            <w:tcW w:w="821" w:type="dxa"/>
          </w:tcPr>
          <w:p w14:paraId="15814DD7" w14:textId="77777777" w:rsidR="00C23ED6" w:rsidRDefault="00C23ED6" w:rsidP="006B0D8E">
            <w:r>
              <w:rPr>
                <w:rFonts w:hint="eastAsia"/>
              </w:rPr>
              <w:t>url</w:t>
            </w:r>
          </w:p>
        </w:tc>
        <w:tc>
          <w:tcPr>
            <w:tcW w:w="8196" w:type="dxa"/>
          </w:tcPr>
          <w:p w14:paraId="1C93EF00" w14:textId="205FEF5C" w:rsidR="00C23ED6" w:rsidRDefault="007F3309" w:rsidP="00C23ED6">
            <w:r w:rsidRPr="007F3309">
              <w:t>http://192.168.0.127:7020/api-goods/goods_acc_en/queryByGoodscode?goods_code=123&amp;start=0&amp;token=daojia100</w:t>
            </w:r>
          </w:p>
        </w:tc>
      </w:tr>
      <w:tr w:rsidR="00C23ED6" w14:paraId="647ECFA1" w14:textId="77777777" w:rsidTr="002D5449">
        <w:tc>
          <w:tcPr>
            <w:tcW w:w="821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CE3A6B3" w14:textId="45A3A2F9" w:rsidR="00C23ED6" w:rsidRDefault="0040711E" w:rsidP="006B0D8E">
            <w:r>
              <w:t>get</w:t>
            </w:r>
          </w:p>
        </w:tc>
      </w:tr>
      <w:tr w:rsidR="00C23ED6" w14:paraId="6D29041A" w14:textId="77777777" w:rsidTr="002D5449">
        <w:tc>
          <w:tcPr>
            <w:tcW w:w="821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51C2D317" w14:textId="7BF69B47" w:rsidR="007F3309" w:rsidRDefault="007F3309" w:rsidP="007F3309">
            <w:r>
              <w:rPr>
                <w:rFonts w:hint="eastAsia"/>
              </w:rPr>
              <w:t>goods</w:t>
            </w:r>
            <w:r>
              <w:t xml:space="preserve">_code = </w:t>
            </w:r>
            <w:r>
              <w:rPr>
                <w:rFonts w:hint="eastAsia"/>
              </w:rPr>
              <w:t>商品编号</w:t>
            </w:r>
          </w:p>
          <w:p w14:paraId="3EAFE249" w14:textId="56EFF694" w:rsidR="007F3309" w:rsidRPr="00B908E6" w:rsidRDefault="007F3309" w:rsidP="007F3309">
            <w:pPr>
              <w:rPr>
                <w:rFonts w:hint="eastAsia"/>
              </w:rPr>
            </w:pPr>
            <w:r>
              <w:rPr>
                <w:rFonts w:hint="eastAsia"/>
              </w:rPr>
              <w:t>start = 数据起始</w:t>
            </w:r>
          </w:p>
          <w:p w14:paraId="3E9ECCF1" w14:textId="61200666" w:rsidR="0040711E" w:rsidRPr="00B908E6" w:rsidRDefault="0040711E" w:rsidP="006B0D8E"/>
        </w:tc>
      </w:tr>
      <w:tr w:rsidR="00C23ED6" w14:paraId="71995A2E" w14:textId="77777777" w:rsidTr="002D5449">
        <w:tc>
          <w:tcPr>
            <w:tcW w:w="821" w:type="dxa"/>
          </w:tcPr>
          <w:p w14:paraId="598F4F62" w14:textId="0C1CEA47" w:rsidR="00C23ED6" w:rsidRDefault="00C23ED6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2E8CD54B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>{</w:t>
            </w:r>
          </w:p>
          <w:p w14:paraId="6BDF6E31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  <w:t>"code": 200,</w:t>
            </w:r>
          </w:p>
          <w:p w14:paraId="759346BB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  <w:t>"message": "成功",</w:t>
            </w:r>
          </w:p>
          <w:p w14:paraId="2E0D7ABB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  <w:t>"data": {</w:t>
            </w:r>
          </w:p>
          <w:p w14:paraId="562A2914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"rows": [{</w:t>
            </w:r>
          </w:p>
          <w:p w14:paraId="2A76D99B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"rowsid": 1,</w:t>
            </w:r>
          </w:p>
          <w:p w14:paraId="2C86D405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"goods_code": "123", 商品编号</w:t>
            </w:r>
          </w:p>
          <w:p w14:paraId="4B808CF2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"goods_score": 1,  商品评分 1--5</w:t>
            </w:r>
          </w:p>
          <w:p w14:paraId="1DAC048C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"exp_score": 1,  配送评分</w:t>
            </w:r>
          </w:p>
          <w:p w14:paraId="6B372029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"service_score": 1, 配送服务评分</w:t>
            </w:r>
          </w:p>
          <w:p w14:paraId="3CD9B2AA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lastRenderedPageBreak/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"img_url_1": null, 嗮图</w:t>
            </w:r>
          </w:p>
          <w:p w14:paraId="06A801A6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"img_url_2": null,</w:t>
            </w:r>
          </w:p>
          <w:p w14:paraId="7653E144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"img_url_3": null,</w:t>
            </w:r>
          </w:p>
          <w:p w14:paraId="0AF5F51A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"createdate": null, 评价时间</w:t>
            </w:r>
          </w:p>
          <w:p w14:paraId="18C8A29E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"descs": null, 评语</w:t>
            </w:r>
          </w:p>
          <w:p w14:paraId="64133567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"openid": null, 用户openid</w:t>
            </w:r>
          </w:p>
          <w:p w14:paraId="4FF49E7D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"state": 1</w:t>
            </w:r>
          </w:p>
          <w:p w14:paraId="7670F4BA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}],</w:t>
            </w:r>
          </w:p>
          <w:p w14:paraId="6669832C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"totalCount": 1</w:t>
            </w:r>
          </w:p>
          <w:p w14:paraId="78DA15B5" w14:textId="77777777" w:rsidR="007F3309" w:rsidRPr="007F3309" w:rsidRDefault="007F3309" w:rsidP="007F3309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  <w:t>}</w:t>
            </w:r>
          </w:p>
          <w:p w14:paraId="544A1562" w14:textId="617FC214" w:rsidR="00664941" w:rsidRPr="007F3309" w:rsidRDefault="007F3309" w:rsidP="007F3309">
            <w:pPr>
              <w:rPr>
                <w:rFonts w:eastAsiaTheme="minorEastAsia" w:hint="eastAsia"/>
              </w:rPr>
            </w:pPr>
            <w:r w:rsidRPr="007F3309">
              <w:rPr>
                <w:rFonts w:eastAsiaTheme="minorEastAsia"/>
              </w:rPr>
              <w:t>}</w:t>
            </w:r>
          </w:p>
          <w:p w14:paraId="7043BC3D" w14:textId="392338E7" w:rsidR="00C23ED6" w:rsidRDefault="00664941" w:rsidP="00664941">
            <w:r>
              <w:t xml:space="preserve"> </w:t>
            </w:r>
          </w:p>
        </w:tc>
      </w:tr>
    </w:tbl>
    <w:p w14:paraId="232597D1" w14:textId="77777777" w:rsidR="00C23ED6" w:rsidRDefault="00C23ED6" w:rsidP="00E258B3"/>
    <w:p w14:paraId="11C55BC4" w14:textId="77777777" w:rsidR="002C1D98" w:rsidRDefault="002C1D98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753"/>
        <w:gridCol w:w="8264"/>
      </w:tblGrid>
      <w:tr w:rsidR="002C1D98" w14:paraId="4D849681" w14:textId="77777777" w:rsidTr="00D21E83">
        <w:trPr>
          <w:trHeight w:val="416"/>
        </w:trPr>
        <w:tc>
          <w:tcPr>
            <w:tcW w:w="821" w:type="dxa"/>
          </w:tcPr>
          <w:p w14:paraId="48EDB777" w14:textId="77777777" w:rsidR="002C1D98" w:rsidRDefault="002C1D98" w:rsidP="00D21E83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62A420A0" w14:textId="789B697F" w:rsidR="002C1D98" w:rsidRDefault="00775A2F" w:rsidP="00D21E83">
            <w:r>
              <w:t>2</w:t>
            </w:r>
          </w:p>
        </w:tc>
      </w:tr>
      <w:tr w:rsidR="002C1D98" w14:paraId="6D5DE50C" w14:textId="77777777" w:rsidTr="00D21E83">
        <w:trPr>
          <w:trHeight w:val="416"/>
        </w:trPr>
        <w:tc>
          <w:tcPr>
            <w:tcW w:w="821" w:type="dxa"/>
          </w:tcPr>
          <w:p w14:paraId="728EC0C8" w14:textId="77777777" w:rsidR="002C1D98" w:rsidRDefault="002C1D98" w:rsidP="00D21E83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6986A467" w14:textId="1206D84A" w:rsidR="002C1D98" w:rsidRDefault="00775A2F" w:rsidP="00D21E83">
            <w:r>
              <w:rPr>
                <w:rFonts w:hint="eastAsia"/>
              </w:rPr>
              <w:t>查询用户的评价记录</w:t>
            </w:r>
          </w:p>
        </w:tc>
      </w:tr>
      <w:tr w:rsidR="002C1D98" w14:paraId="1A4A72B9" w14:textId="77777777" w:rsidTr="00D21E83">
        <w:tc>
          <w:tcPr>
            <w:tcW w:w="821" w:type="dxa"/>
          </w:tcPr>
          <w:p w14:paraId="4628F133" w14:textId="77777777" w:rsidR="002C1D98" w:rsidRDefault="002C1D98" w:rsidP="00D21E83">
            <w:r>
              <w:rPr>
                <w:rFonts w:hint="eastAsia"/>
              </w:rPr>
              <w:t>url</w:t>
            </w:r>
          </w:p>
        </w:tc>
        <w:tc>
          <w:tcPr>
            <w:tcW w:w="8196" w:type="dxa"/>
          </w:tcPr>
          <w:p w14:paraId="2BBA0479" w14:textId="2924568E" w:rsidR="002C1D98" w:rsidRDefault="00775A2F" w:rsidP="00D21E83">
            <w:r w:rsidRPr="00775A2F">
              <w:t>http://192.168.0.127:7020/api-goods/goods_acc_en/queryByOpenidComcode?token=daojia100&amp;openid=456&amp;com_code=100101&amp;start=0</w:t>
            </w:r>
          </w:p>
        </w:tc>
      </w:tr>
      <w:tr w:rsidR="002C1D98" w14:paraId="36BD027E" w14:textId="77777777" w:rsidTr="00D21E83">
        <w:tc>
          <w:tcPr>
            <w:tcW w:w="821" w:type="dxa"/>
          </w:tcPr>
          <w:p w14:paraId="351FD1BD" w14:textId="77777777" w:rsidR="002C1D98" w:rsidRDefault="002C1D98" w:rsidP="00D21E83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20BE11C9" w14:textId="77777777" w:rsidR="002C1D98" w:rsidRDefault="002C1D98" w:rsidP="00D21E83">
            <w:r>
              <w:t>get</w:t>
            </w:r>
          </w:p>
        </w:tc>
      </w:tr>
      <w:tr w:rsidR="002C1D98" w14:paraId="0D4235D7" w14:textId="77777777" w:rsidTr="00D21E83">
        <w:tc>
          <w:tcPr>
            <w:tcW w:w="821" w:type="dxa"/>
          </w:tcPr>
          <w:p w14:paraId="0C1577A4" w14:textId="77777777" w:rsidR="002C1D98" w:rsidRDefault="002C1D98" w:rsidP="00D21E83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2E9B7637" w14:textId="56ED3772" w:rsidR="002C1D98" w:rsidRDefault="00775A2F" w:rsidP="00D21E83">
            <w:r>
              <w:t>openid</w:t>
            </w:r>
          </w:p>
          <w:p w14:paraId="6574EFA5" w14:textId="1BAAC8E8" w:rsidR="00775A2F" w:rsidRDefault="00775A2F" w:rsidP="00D21E83">
            <w:r>
              <w:t xml:space="preserve">com_code = </w:t>
            </w:r>
            <w:r>
              <w:rPr>
                <w:rFonts w:hint="eastAsia"/>
              </w:rPr>
              <w:t>小区编号</w:t>
            </w:r>
          </w:p>
          <w:p w14:paraId="1D12F932" w14:textId="77777777" w:rsidR="002C1D98" w:rsidRPr="00B908E6" w:rsidRDefault="002C1D98" w:rsidP="00D21E83">
            <w:pPr>
              <w:rPr>
                <w:rFonts w:hint="eastAsia"/>
              </w:rPr>
            </w:pPr>
            <w:r>
              <w:rPr>
                <w:rFonts w:hint="eastAsia"/>
              </w:rPr>
              <w:t>start = 数据起始</w:t>
            </w:r>
          </w:p>
          <w:p w14:paraId="7BEEA523" w14:textId="77777777" w:rsidR="002C1D98" w:rsidRPr="00B908E6" w:rsidRDefault="002C1D98" w:rsidP="00D21E83"/>
        </w:tc>
      </w:tr>
      <w:tr w:rsidR="002C1D98" w14:paraId="56E1CF14" w14:textId="77777777" w:rsidTr="00D21E83">
        <w:tc>
          <w:tcPr>
            <w:tcW w:w="821" w:type="dxa"/>
          </w:tcPr>
          <w:p w14:paraId="401831FA" w14:textId="521A87F9" w:rsidR="002C1D98" w:rsidRDefault="002C1D98" w:rsidP="00D21E83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7B42187C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>{</w:t>
            </w:r>
          </w:p>
          <w:p w14:paraId="31B256FE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  <w:t>"code": 200,</w:t>
            </w:r>
          </w:p>
          <w:p w14:paraId="21C01130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  <w:t>"message": "成功",</w:t>
            </w:r>
          </w:p>
          <w:p w14:paraId="606019C7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  <w:t>"data": {</w:t>
            </w:r>
          </w:p>
          <w:p w14:paraId="61C9E219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"rows": [{</w:t>
            </w:r>
          </w:p>
          <w:p w14:paraId="18F3CE1F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"rowsid": 1,</w:t>
            </w:r>
          </w:p>
          <w:p w14:paraId="5C374A76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"goods_code": "123", 商品编号</w:t>
            </w:r>
          </w:p>
          <w:p w14:paraId="50306A7B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"goods_score": 1,  商品评分 1--5</w:t>
            </w:r>
          </w:p>
          <w:p w14:paraId="6C71D3D0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"exp_score": 1,  配送评分</w:t>
            </w:r>
          </w:p>
          <w:p w14:paraId="65D7B850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"service_score": 1, 配送服务评分</w:t>
            </w:r>
          </w:p>
          <w:p w14:paraId="1FC6C8AE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"img_url_1": null, 嗮图</w:t>
            </w:r>
          </w:p>
          <w:p w14:paraId="280D791A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"img_url_2": null,</w:t>
            </w:r>
          </w:p>
          <w:p w14:paraId="27EBB5A3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"img_url_3": null,</w:t>
            </w:r>
          </w:p>
          <w:p w14:paraId="18A3E3DE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"createdate": null, 评价时间</w:t>
            </w:r>
          </w:p>
          <w:p w14:paraId="62697138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"descs": null, 评语</w:t>
            </w:r>
          </w:p>
          <w:p w14:paraId="02296CAE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"openid": null, 用户openid</w:t>
            </w:r>
          </w:p>
          <w:p w14:paraId="0A3B01F1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"state": 1</w:t>
            </w:r>
          </w:p>
          <w:p w14:paraId="14C62CE8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}],</w:t>
            </w:r>
          </w:p>
          <w:p w14:paraId="11B58D27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</w:r>
            <w:r w:rsidRPr="007F3309">
              <w:rPr>
                <w:rFonts w:eastAsiaTheme="minorEastAsia"/>
              </w:rPr>
              <w:tab/>
              <w:t>"totalCount": 1</w:t>
            </w:r>
          </w:p>
          <w:p w14:paraId="7CF4C354" w14:textId="77777777" w:rsidR="002C1D98" w:rsidRPr="007F3309" w:rsidRDefault="002C1D98" w:rsidP="00D21E83">
            <w:pPr>
              <w:rPr>
                <w:rFonts w:eastAsiaTheme="minorEastAsia"/>
              </w:rPr>
            </w:pPr>
            <w:r w:rsidRPr="007F3309">
              <w:rPr>
                <w:rFonts w:eastAsiaTheme="minorEastAsia"/>
              </w:rPr>
              <w:tab/>
              <w:t>}</w:t>
            </w:r>
          </w:p>
          <w:p w14:paraId="54F671E0" w14:textId="77777777" w:rsidR="002C1D98" w:rsidRPr="007F3309" w:rsidRDefault="002C1D98" w:rsidP="00D21E83">
            <w:pPr>
              <w:rPr>
                <w:rFonts w:eastAsiaTheme="minorEastAsia" w:hint="eastAsia"/>
              </w:rPr>
            </w:pPr>
            <w:r w:rsidRPr="007F3309">
              <w:rPr>
                <w:rFonts w:eastAsiaTheme="minorEastAsia"/>
              </w:rPr>
              <w:t>}</w:t>
            </w:r>
          </w:p>
          <w:p w14:paraId="0D7B8674" w14:textId="77777777" w:rsidR="002C1D98" w:rsidRDefault="002C1D98" w:rsidP="00D21E83">
            <w:r>
              <w:lastRenderedPageBreak/>
              <w:t xml:space="preserve"> </w:t>
            </w:r>
          </w:p>
        </w:tc>
      </w:tr>
    </w:tbl>
    <w:p w14:paraId="5B5E3A41" w14:textId="77777777" w:rsidR="002C1D98" w:rsidRDefault="002C1D98" w:rsidP="00E258B3"/>
    <w:p w14:paraId="22D781A5" w14:textId="77777777" w:rsidR="000D4D24" w:rsidRDefault="000D4D24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0D4D24" w14:paraId="6D475F1C" w14:textId="77777777" w:rsidTr="00D21E83">
        <w:trPr>
          <w:trHeight w:val="416"/>
        </w:trPr>
        <w:tc>
          <w:tcPr>
            <w:tcW w:w="821" w:type="dxa"/>
          </w:tcPr>
          <w:p w14:paraId="01ABDA39" w14:textId="77777777" w:rsidR="000D4D24" w:rsidRDefault="000D4D24" w:rsidP="00D21E83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38DF658B" w14:textId="1D0A24F5" w:rsidR="000D4D24" w:rsidRDefault="000D4D24" w:rsidP="00D21E83">
            <w:r>
              <w:t>3</w:t>
            </w:r>
          </w:p>
        </w:tc>
      </w:tr>
      <w:tr w:rsidR="000D4D24" w14:paraId="0B8113DA" w14:textId="77777777" w:rsidTr="00D21E83">
        <w:trPr>
          <w:trHeight w:val="416"/>
        </w:trPr>
        <w:tc>
          <w:tcPr>
            <w:tcW w:w="821" w:type="dxa"/>
          </w:tcPr>
          <w:p w14:paraId="6618AF4E" w14:textId="77777777" w:rsidR="000D4D24" w:rsidRDefault="000D4D24" w:rsidP="00D21E83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5C0A202C" w14:textId="2727D133" w:rsidR="000D4D24" w:rsidRDefault="000D4D24" w:rsidP="00D21E83">
            <w:r>
              <w:rPr>
                <w:rFonts w:hint="eastAsia"/>
              </w:rPr>
              <w:t>用户撤销评论</w:t>
            </w:r>
          </w:p>
        </w:tc>
      </w:tr>
      <w:tr w:rsidR="000D4D24" w14:paraId="5394E232" w14:textId="77777777" w:rsidTr="00D21E83">
        <w:tc>
          <w:tcPr>
            <w:tcW w:w="821" w:type="dxa"/>
          </w:tcPr>
          <w:p w14:paraId="71E339D4" w14:textId="77777777" w:rsidR="000D4D24" w:rsidRDefault="000D4D24" w:rsidP="00D21E83">
            <w:r>
              <w:rPr>
                <w:rFonts w:hint="eastAsia"/>
              </w:rPr>
              <w:t>url</w:t>
            </w:r>
          </w:p>
        </w:tc>
        <w:tc>
          <w:tcPr>
            <w:tcW w:w="8196" w:type="dxa"/>
          </w:tcPr>
          <w:p w14:paraId="352E7D97" w14:textId="74771C32" w:rsidR="000D4D24" w:rsidRDefault="000D4D24" w:rsidP="00D21E83">
            <w:r w:rsidRPr="00775A2F">
              <w:t>http://192.168.0.127:7020/api-goods/goods_acc_en/</w:t>
            </w:r>
            <w:r>
              <w:t>del</w:t>
            </w:r>
          </w:p>
        </w:tc>
      </w:tr>
      <w:tr w:rsidR="000D4D24" w14:paraId="0BB87A06" w14:textId="77777777" w:rsidTr="00D21E83">
        <w:tc>
          <w:tcPr>
            <w:tcW w:w="821" w:type="dxa"/>
          </w:tcPr>
          <w:p w14:paraId="11B677ED" w14:textId="77777777" w:rsidR="000D4D24" w:rsidRDefault="000D4D24" w:rsidP="00D21E83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202377D2" w14:textId="4226C1D3" w:rsidR="000D4D24" w:rsidRDefault="002A1504" w:rsidP="00D21E83">
            <w:r>
              <w:t>post</w:t>
            </w:r>
          </w:p>
        </w:tc>
      </w:tr>
      <w:tr w:rsidR="000D4D24" w14:paraId="47FD3915" w14:textId="77777777" w:rsidTr="002A1504">
        <w:trPr>
          <w:trHeight w:val="57"/>
        </w:trPr>
        <w:tc>
          <w:tcPr>
            <w:tcW w:w="821" w:type="dxa"/>
          </w:tcPr>
          <w:p w14:paraId="3F2DFDA3" w14:textId="77777777" w:rsidR="000D4D24" w:rsidRDefault="000D4D24" w:rsidP="00D21E83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6E6C3369" w14:textId="45B3E5CE" w:rsidR="000D4D24" w:rsidRPr="00B908E6" w:rsidRDefault="002A1504" w:rsidP="002A1504">
            <w:r>
              <w:t>rowsid</w:t>
            </w:r>
          </w:p>
        </w:tc>
      </w:tr>
      <w:tr w:rsidR="000D4D24" w14:paraId="27F27F1C" w14:textId="77777777" w:rsidTr="00D21E83">
        <w:tc>
          <w:tcPr>
            <w:tcW w:w="821" w:type="dxa"/>
          </w:tcPr>
          <w:p w14:paraId="5883B0DF" w14:textId="77777777" w:rsidR="000D4D24" w:rsidRDefault="000D4D24" w:rsidP="00D21E83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2E3E5292" w14:textId="4812CEB8" w:rsidR="000D4D24" w:rsidRDefault="002A1504" w:rsidP="00D21E83">
            <w:r w:rsidRPr="002A1504">
              <w:t>{"success":true,"message":"操作成功！","code":200}</w:t>
            </w:r>
            <w:r w:rsidR="000D4D24">
              <w:t xml:space="preserve"> </w:t>
            </w:r>
          </w:p>
        </w:tc>
      </w:tr>
    </w:tbl>
    <w:p w14:paraId="40954F96" w14:textId="77777777" w:rsidR="000D4D24" w:rsidRDefault="000D4D24" w:rsidP="00E258B3"/>
    <w:p w14:paraId="1FC16DFA" w14:textId="77777777" w:rsidR="00B42AEC" w:rsidRDefault="00B42AEC" w:rsidP="00E258B3"/>
    <w:p w14:paraId="7F54FBB9" w14:textId="77777777" w:rsidR="00B42AEC" w:rsidRDefault="00B42AEC" w:rsidP="00B42AEC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B42AEC" w14:paraId="6B59E2EB" w14:textId="77777777" w:rsidTr="00D21E83">
        <w:trPr>
          <w:trHeight w:val="416"/>
        </w:trPr>
        <w:tc>
          <w:tcPr>
            <w:tcW w:w="821" w:type="dxa"/>
          </w:tcPr>
          <w:p w14:paraId="7A49F18C" w14:textId="77777777" w:rsidR="00B42AEC" w:rsidRDefault="00B42AEC" w:rsidP="00D21E83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1C4861E" w14:textId="3BBA64DD" w:rsidR="00B42AEC" w:rsidRDefault="00B42AEC" w:rsidP="00D21E83">
            <w:r>
              <w:t>4</w:t>
            </w:r>
          </w:p>
        </w:tc>
      </w:tr>
      <w:tr w:rsidR="00B42AEC" w14:paraId="08F19C9E" w14:textId="77777777" w:rsidTr="00D21E83">
        <w:trPr>
          <w:trHeight w:val="416"/>
        </w:trPr>
        <w:tc>
          <w:tcPr>
            <w:tcW w:w="821" w:type="dxa"/>
          </w:tcPr>
          <w:p w14:paraId="72635026" w14:textId="77777777" w:rsidR="00B42AEC" w:rsidRDefault="00B42AEC" w:rsidP="00D21E83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6706BF9B" w14:textId="3AE97130" w:rsidR="00B42AEC" w:rsidRDefault="00B42AEC" w:rsidP="00D21E8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新增评价</w:t>
            </w:r>
          </w:p>
        </w:tc>
      </w:tr>
      <w:tr w:rsidR="00B42AEC" w14:paraId="1558E4BA" w14:textId="77777777" w:rsidTr="00D21E83">
        <w:tc>
          <w:tcPr>
            <w:tcW w:w="821" w:type="dxa"/>
          </w:tcPr>
          <w:p w14:paraId="3811FDD0" w14:textId="77777777" w:rsidR="00B42AEC" w:rsidRDefault="00B42AEC" w:rsidP="00D21E83">
            <w:r>
              <w:rPr>
                <w:rFonts w:hint="eastAsia"/>
              </w:rPr>
              <w:t>url</w:t>
            </w:r>
          </w:p>
        </w:tc>
        <w:tc>
          <w:tcPr>
            <w:tcW w:w="8196" w:type="dxa"/>
          </w:tcPr>
          <w:p w14:paraId="2542F90B" w14:textId="5D0DCFD8" w:rsidR="00B42AEC" w:rsidRDefault="00B42AEC" w:rsidP="00D21E83">
            <w:r w:rsidRPr="00775A2F">
              <w:t>http://192.168.0.127:7020/api-goods/goods_acc_en/</w:t>
            </w:r>
            <w:r>
              <w:rPr>
                <w:rFonts w:hint="eastAsia"/>
              </w:rPr>
              <w:t>insert</w:t>
            </w:r>
          </w:p>
        </w:tc>
      </w:tr>
      <w:tr w:rsidR="00B42AEC" w14:paraId="4F7BD82F" w14:textId="77777777" w:rsidTr="00D21E83">
        <w:tc>
          <w:tcPr>
            <w:tcW w:w="821" w:type="dxa"/>
          </w:tcPr>
          <w:p w14:paraId="0E4B8339" w14:textId="77777777" w:rsidR="00B42AEC" w:rsidRDefault="00B42AEC" w:rsidP="00D21E83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01F5D869" w14:textId="77777777" w:rsidR="00B42AEC" w:rsidRDefault="00B42AEC" w:rsidP="00D21E83">
            <w:r>
              <w:t>post</w:t>
            </w:r>
          </w:p>
        </w:tc>
      </w:tr>
      <w:tr w:rsidR="00B42AEC" w14:paraId="68A3E83B" w14:textId="77777777" w:rsidTr="00D21E83">
        <w:trPr>
          <w:trHeight w:val="57"/>
        </w:trPr>
        <w:tc>
          <w:tcPr>
            <w:tcW w:w="821" w:type="dxa"/>
          </w:tcPr>
          <w:p w14:paraId="5D216B13" w14:textId="77777777" w:rsidR="00B42AEC" w:rsidRDefault="00B42AEC" w:rsidP="00D21E83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366E29AD" w14:textId="77777777" w:rsidR="00B42AEC" w:rsidRDefault="00813ED1" w:rsidP="00D21E83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list_en_rowsid</w:t>
            </w:r>
            <w:r>
              <w:rPr>
                <w:rFonts w:hint="eastAsia"/>
              </w:rPr>
              <w:t xml:space="preserve">  用户</w:t>
            </w:r>
            <w:r w:rsidR="005D6DB5">
              <w:rPr>
                <w:rFonts w:hint="eastAsia"/>
              </w:rPr>
              <w:t>订单清单的rowsid</w:t>
            </w:r>
          </w:p>
          <w:p w14:paraId="090264C1" w14:textId="368EDADD" w:rsidR="005D6DB5" w:rsidRDefault="005D6DB5" w:rsidP="00D21E83">
            <w:r>
              <w:rPr>
                <w:rFonts w:hint="eastAsia"/>
              </w:rPr>
              <w:t>goods</w:t>
            </w:r>
            <w:r>
              <w:t>_code</w:t>
            </w:r>
            <w:r w:rsidR="00254F5A">
              <w:t xml:space="preserve"> </w:t>
            </w:r>
            <w:r w:rsidR="00254F5A">
              <w:rPr>
                <w:rFonts w:hint="eastAsia"/>
              </w:rPr>
              <w:t>商品编号</w:t>
            </w:r>
            <w:bookmarkStart w:id="0" w:name="_GoBack"/>
            <w:bookmarkEnd w:id="0"/>
          </w:p>
          <w:p w14:paraId="29B96FCF" w14:textId="77777777" w:rsidR="005D6DB5" w:rsidRDefault="005D6DB5" w:rsidP="00D21E83">
            <w:r>
              <w:t xml:space="preserve">goods_score </w:t>
            </w:r>
            <w:r>
              <w:rPr>
                <w:rFonts w:hint="eastAsia"/>
              </w:rPr>
              <w:t>商品评分</w:t>
            </w:r>
          </w:p>
          <w:p w14:paraId="07435D7C" w14:textId="77777777" w:rsidR="005D6DB5" w:rsidRDefault="005D6DB5" w:rsidP="00D21E83">
            <w:r>
              <w:t xml:space="preserve">exp_score </w:t>
            </w:r>
            <w:r>
              <w:rPr>
                <w:rFonts w:hint="eastAsia"/>
              </w:rPr>
              <w:t>配送速度评分</w:t>
            </w:r>
          </w:p>
          <w:p w14:paraId="0A2C458D" w14:textId="77777777" w:rsidR="005D6DB5" w:rsidRDefault="005D6DB5" w:rsidP="00D21E83">
            <w:r>
              <w:t xml:space="preserve">service_score </w:t>
            </w:r>
            <w:r>
              <w:rPr>
                <w:rFonts w:hint="eastAsia"/>
              </w:rPr>
              <w:t>配送服务态度评分</w:t>
            </w:r>
          </w:p>
          <w:p w14:paraId="5F74EBEA" w14:textId="77777777" w:rsidR="005D6DB5" w:rsidRDefault="005D6DB5" w:rsidP="00D21E83">
            <w:pPr>
              <w:rPr>
                <w:rFonts w:hint="eastAsia"/>
              </w:rPr>
            </w:pPr>
            <w:r>
              <w:rPr>
                <w:rFonts w:hint="eastAsia"/>
              </w:rPr>
              <w:t>img_url_1</w:t>
            </w:r>
          </w:p>
          <w:p w14:paraId="36936258" w14:textId="77777777" w:rsidR="005D6DB5" w:rsidRDefault="005D6DB5" w:rsidP="00D21E83">
            <w:r>
              <w:t>img_url_2</w:t>
            </w:r>
          </w:p>
          <w:p w14:paraId="426746E2" w14:textId="77777777" w:rsidR="005D6DB5" w:rsidRDefault="005D6DB5" w:rsidP="00D21E83">
            <w:r>
              <w:t xml:space="preserve">img_url_3 </w:t>
            </w:r>
            <w:r>
              <w:rPr>
                <w:rFonts w:hint="eastAsia"/>
              </w:rPr>
              <w:t>评价图片</w:t>
            </w:r>
          </w:p>
          <w:p w14:paraId="6711AB07" w14:textId="77777777" w:rsidR="005D6DB5" w:rsidRDefault="005D6DB5" w:rsidP="00D21E83">
            <w:r>
              <w:rPr>
                <w:rFonts w:hint="eastAsia"/>
              </w:rPr>
              <w:t>descs</w:t>
            </w:r>
            <w:r>
              <w:t xml:space="preserve"> </w:t>
            </w:r>
            <w:r>
              <w:rPr>
                <w:rFonts w:hint="eastAsia"/>
              </w:rPr>
              <w:t>评价说明</w:t>
            </w:r>
          </w:p>
          <w:p w14:paraId="1D64A60E" w14:textId="77777777" w:rsidR="005D6DB5" w:rsidRDefault="005D6DB5" w:rsidP="00D21E83">
            <w:r>
              <w:rPr>
                <w:rFonts w:hint="eastAsia"/>
              </w:rPr>
              <w:t>openid</w:t>
            </w:r>
          </w:p>
          <w:p w14:paraId="7066C5E7" w14:textId="77777777" w:rsidR="005D6DB5" w:rsidRDefault="005D6DB5" w:rsidP="00D21E83">
            <w:r>
              <w:rPr>
                <w:rFonts w:hint="eastAsia"/>
              </w:rPr>
              <w:t>wxcode</w:t>
            </w:r>
          </w:p>
          <w:p w14:paraId="7C823217" w14:textId="77777777" w:rsidR="005D6DB5" w:rsidRDefault="005D6DB5" w:rsidP="00D21E83">
            <w:r>
              <w:rPr>
                <w:rFonts w:hint="eastAsia"/>
              </w:rPr>
              <w:t>pro</w:t>
            </w:r>
            <w:r>
              <w:t>_code</w:t>
            </w:r>
          </w:p>
          <w:p w14:paraId="6615AD3D" w14:textId="0CF7B0A2" w:rsidR="005D6DB5" w:rsidRPr="005D6DB5" w:rsidRDefault="005D6DB5" w:rsidP="00D21E83">
            <w:r>
              <w:t>com_code</w:t>
            </w:r>
          </w:p>
        </w:tc>
      </w:tr>
      <w:tr w:rsidR="00B42AEC" w14:paraId="0CE87D51" w14:textId="77777777" w:rsidTr="00D21E83">
        <w:tc>
          <w:tcPr>
            <w:tcW w:w="821" w:type="dxa"/>
          </w:tcPr>
          <w:p w14:paraId="73110EED" w14:textId="29C88734" w:rsidR="00B42AEC" w:rsidRDefault="00B42AEC" w:rsidP="00D21E83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70767EB9" w14:textId="77777777" w:rsidR="00B42AEC" w:rsidRDefault="00B42AEC" w:rsidP="00D21E83">
            <w:r w:rsidRPr="002A1504">
              <w:t>{"success":true,"message":"操作成功！","code":200}</w:t>
            </w:r>
            <w:r>
              <w:t xml:space="preserve"> </w:t>
            </w:r>
          </w:p>
        </w:tc>
      </w:tr>
    </w:tbl>
    <w:p w14:paraId="4E1C3483" w14:textId="77777777" w:rsidR="00B42AEC" w:rsidRDefault="00B42AEC" w:rsidP="00B42AEC">
      <w:pPr>
        <w:rPr>
          <w:rFonts w:hint="eastAsia"/>
        </w:rPr>
      </w:pPr>
    </w:p>
    <w:p w14:paraId="5AA4CCE3" w14:textId="77777777" w:rsidR="00B42AEC" w:rsidRDefault="00B42AEC" w:rsidP="00E258B3">
      <w:pPr>
        <w:rPr>
          <w:rFonts w:hint="eastAsia"/>
        </w:rPr>
      </w:pPr>
    </w:p>
    <w:sectPr w:rsidR="00B42AEC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15B93" w14:textId="77777777" w:rsidR="00760DF8" w:rsidRDefault="00760DF8">
      <w:r>
        <w:separator/>
      </w:r>
    </w:p>
    <w:p w14:paraId="1F52E30E" w14:textId="77777777" w:rsidR="00760DF8" w:rsidRDefault="00760DF8"/>
  </w:endnote>
  <w:endnote w:type="continuationSeparator" w:id="0">
    <w:p w14:paraId="4D2A26CC" w14:textId="77777777" w:rsidR="00760DF8" w:rsidRDefault="00760DF8">
      <w:r>
        <w:continuationSeparator/>
      </w:r>
    </w:p>
    <w:p w14:paraId="651F391F" w14:textId="77777777" w:rsidR="00760DF8" w:rsidRDefault="00760D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ongti SC">
    <w:altName w:val="宋体"/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291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9226F" w14:textId="77777777" w:rsidR="00760DF8" w:rsidRDefault="00760DF8">
      <w:r>
        <w:separator/>
      </w:r>
    </w:p>
    <w:p w14:paraId="38DABF50" w14:textId="77777777" w:rsidR="00760DF8" w:rsidRDefault="00760DF8"/>
  </w:footnote>
  <w:footnote w:type="continuationSeparator" w:id="0">
    <w:p w14:paraId="43358D33" w14:textId="77777777" w:rsidR="00760DF8" w:rsidRDefault="00760DF8">
      <w:r>
        <w:continuationSeparator/>
      </w:r>
    </w:p>
    <w:p w14:paraId="7876AC93" w14:textId="77777777" w:rsidR="00760DF8" w:rsidRDefault="00760DF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92"/>
    <w:rsid w:val="00047E50"/>
    <w:rsid w:val="000646B7"/>
    <w:rsid w:val="000B14A2"/>
    <w:rsid w:val="000B2FAC"/>
    <w:rsid w:val="000D4D24"/>
    <w:rsid w:val="000E0D4F"/>
    <w:rsid w:val="000F3C68"/>
    <w:rsid w:val="00126A68"/>
    <w:rsid w:val="001C32EE"/>
    <w:rsid w:val="001C3A07"/>
    <w:rsid w:val="001C74BE"/>
    <w:rsid w:val="001C7DF3"/>
    <w:rsid w:val="0024071D"/>
    <w:rsid w:val="00254F5A"/>
    <w:rsid w:val="002671B7"/>
    <w:rsid w:val="00290E7C"/>
    <w:rsid w:val="002A1504"/>
    <w:rsid w:val="002C1D98"/>
    <w:rsid w:val="002D5449"/>
    <w:rsid w:val="0032139A"/>
    <w:rsid w:val="0040711E"/>
    <w:rsid w:val="004A129F"/>
    <w:rsid w:val="004C0500"/>
    <w:rsid w:val="004E1F18"/>
    <w:rsid w:val="00513C7B"/>
    <w:rsid w:val="0052291F"/>
    <w:rsid w:val="00533586"/>
    <w:rsid w:val="00547C66"/>
    <w:rsid w:val="0059290E"/>
    <w:rsid w:val="005D6DB5"/>
    <w:rsid w:val="005E2508"/>
    <w:rsid w:val="00664941"/>
    <w:rsid w:val="00677AC3"/>
    <w:rsid w:val="006B0CBC"/>
    <w:rsid w:val="006D22C0"/>
    <w:rsid w:val="00760DF8"/>
    <w:rsid w:val="00775A2F"/>
    <w:rsid w:val="007F3309"/>
    <w:rsid w:val="00813ED1"/>
    <w:rsid w:val="008266C7"/>
    <w:rsid w:val="008315A5"/>
    <w:rsid w:val="0086436E"/>
    <w:rsid w:val="008A4AA2"/>
    <w:rsid w:val="00910AB8"/>
    <w:rsid w:val="00930667"/>
    <w:rsid w:val="0093463B"/>
    <w:rsid w:val="009A7DC0"/>
    <w:rsid w:val="009C6920"/>
    <w:rsid w:val="00A542D8"/>
    <w:rsid w:val="00B42AEC"/>
    <w:rsid w:val="00BB146A"/>
    <w:rsid w:val="00BE65CB"/>
    <w:rsid w:val="00BF4BBF"/>
    <w:rsid w:val="00C12A8D"/>
    <w:rsid w:val="00C23ED6"/>
    <w:rsid w:val="00C35F1A"/>
    <w:rsid w:val="00C40FF4"/>
    <w:rsid w:val="00C46AFA"/>
    <w:rsid w:val="00C667D7"/>
    <w:rsid w:val="00C9613D"/>
    <w:rsid w:val="00CA6FD7"/>
    <w:rsid w:val="00D00A6B"/>
    <w:rsid w:val="00D069FF"/>
    <w:rsid w:val="00D15449"/>
    <w:rsid w:val="00D203DE"/>
    <w:rsid w:val="00D65710"/>
    <w:rsid w:val="00D72E84"/>
    <w:rsid w:val="00D72EE9"/>
    <w:rsid w:val="00D81992"/>
    <w:rsid w:val="00DD12ED"/>
    <w:rsid w:val="00DF4B76"/>
    <w:rsid w:val="00E0610C"/>
    <w:rsid w:val="00E200B8"/>
    <w:rsid w:val="00E258B3"/>
    <w:rsid w:val="00E73492"/>
    <w:rsid w:val="00ED673C"/>
    <w:rsid w:val="00F0182D"/>
    <w:rsid w:val="00F3758B"/>
    <w:rsid w:val="00F6003F"/>
    <w:rsid w:val="00F962EA"/>
    <w:rsid w:val="00FD01D7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6B0CBC"/>
    <w:pPr>
      <w:spacing w:after="0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b">
    <w:name w:val="Table Grid"/>
    <w:basedOn w:val="a3"/>
    <w:uiPriority w:val="39"/>
    <w:rsid w:val="0083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8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118</TotalTime>
  <Pages>3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55</cp:revision>
  <cp:lastPrinted>2018-03-19T03:05:00Z</cp:lastPrinted>
  <dcterms:created xsi:type="dcterms:W3CDTF">2018-03-18T15:11:00Z</dcterms:created>
  <dcterms:modified xsi:type="dcterms:W3CDTF">2018-04-09T07:55:00Z</dcterms:modified>
</cp:coreProperties>
</file>