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2B298814" w:rsidR="00C23ED6" w:rsidRDefault="00820950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查询用户水电费的账户列表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8460919" w14:textId="3B71A039" w:rsidR="00C23ED6" w:rsidRDefault="00A32376" w:rsidP="00C23ED6">
            <w:hyperlink r:id="rId7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4106956B" w14:textId="1FB44461" w:rsidR="00A32376" w:rsidRDefault="00A32376" w:rsidP="00C23ED6">
            <w:r w:rsidRPr="00A32376">
              <w:drawing>
                <wp:inline distT="0" distB="0" distL="0" distR="0" wp14:anchorId="61B009BD" wp14:editId="397282F5">
                  <wp:extent cx="5732145" cy="175768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3EF00" w14:textId="29E6E937" w:rsidR="00665C8C" w:rsidRDefault="00665C8C" w:rsidP="00C23ED6"/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228A1B6" w:rsidR="00C23ED6" w:rsidRDefault="00665C8C" w:rsidP="006B0D8E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75AFB91D" w:rsidR="0040711E" w:rsidRPr="00665C8C" w:rsidRDefault="0040711E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4C2530BD" w:rsidR="00C23ED6" w:rsidRPr="00E81D72" w:rsidRDefault="00E81D72" w:rsidP="00664941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操作成功或者失败的</w:t>
            </w:r>
            <w:r>
              <w:rPr>
                <w:rFonts w:ascii="Calibri" w:hAnsi="Calibri" w:cs="Calibri" w:hint="eastAsia"/>
              </w:rPr>
              <w:t>值</w:t>
            </w:r>
          </w:p>
        </w:tc>
      </w:tr>
    </w:tbl>
    <w:p w14:paraId="232597D1" w14:textId="77777777" w:rsidR="00C23ED6" w:rsidRDefault="00C23ED6" w:rsidP="00E258B3"/>
    <w:p w14:paraId="482313B3" w14:textId="77777777" w:rsidR="006633D7" w:rsidRDefault="006633D7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6633D7" w14:paraId="597F1B0C" w14:textId="77777777" w:rsidTr="00763CC7">
        <w:trPr>
          <w:trHeight w:val="416"/>
        </w:trPr>
        <w:tc>
          <w:tcPr>
            <w:tcW w:w="821" w:type="dxa"/>
          </w:tcPr>
          <w:p w14:paraId="0FB3B437" w14:textId="77777777" w:rsidR="006633D7" w:rsidRDefault="006633D7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C155587" w14:textId="66E93F67" w:rsidR="006633D7" w:rsidRDefault="00EC0573" w:rsidP="00763CC7">
            <w:pPr>
              <w:rPr>
                <w:rFonts w:hint="eastAsia"/>
              </w:rPr>
            </w:pPr>
            <w:r>
              <w:t>2</w:t>
            </w:r>
          </w:p>
        </w:tc>
      </w:tr>
      <w:tr w:rsidR="006633D7" w14:paraId="592867A0" w14:textId="77777777" w:rsidTr="00763CC7">
        <w:trPr>
          <w:trHeight w:val="416"/>
        </w:trPr>
        <w:tc>
          <w:tcPr>
            <w:tcW w:w="821" w:type="dxa"/>
          </w:tcPr>
          <w:p w14:paraId="7C3D70B3" w14:textId="77777777" w:rsidR="006633D7" w:rsidRDefault="006633D7" w:rsidP="00763CC7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196" w:type="dxa"/>
          </w:tcPr>
          <w:p w14:paraId="5C197EF5" w14:textId="350CCB3E" w:rsidR="006633D7" w:rsidRDefault="006633D7" w:rsidP="00763CC7">
            <w:r>
              <w:rPr>
                <w:rFonts w:hint="eastAsia"/>
              </w:rPr>
              <w:t>删除用户账户</w:t>
            </w:r>
          </w:p>
        </w:tc>
      </w:tr>
      <w:tr w:rsidR="006633D7" w14:paraId="2E0BEFE8" w14:textId="77777777" w:rsidTr="00763CC7">
        <w:tc>
          <w:tcPr>
            <w:tcW w:w="821" w:type="dxa"/>
          </w:tcPr>
          <w:p w14:paraId="7E1C512B" w14:textId="77777777" w:rsidR="006633D7" w:rsidRDefault="006633D7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F62DBFA" w14:textId="77777777" w:rsidR="006633D7" w:rsidRDefault="006633D7" w:rsidP="00763CC7">
            <w:hyperlink r:id="rId9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2E9DDB51" w14:textId="44043E15" w:rsidR="006633D7" w:rsidRDefault="006633D7" w:rsidP="00763CC7">
            <w:pPr>
              <w:rPr>
                <w:rFonts w:hint="eastAsia"/>
              </w:rPr>
            </w:pPr>
            <w:r w:rsidRPr="006633D7">
              <w:drawing>
                <wp:inline distT="0" distB="0" distL="0" distR="0" wp14:anchorId="71CE8EFB" wp14:editId="1C502DD8">
                  <wp:extent cx="5732145" cy="1391920"/>
                  <wp:effectExtent l="0" t="0" r="825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36F90" w14:textId="77777777" w:rsidR="006633D7" w:rsidRDefault="006633D7" w:rsidP="00763CC7"/>
        </w:tc>
      </w:tr>
      <w:tr w:rsidR="006633D7" w14:paraId="6ABD61C7" w14:textId="77777777" w:rsidTr="00763CC7">
        <w:tc>
          <w:tcPr>
            <w:tcW w:w="821" w:type="dxa"/>
          </w:tcPr>
          <w:p w14:paraId="1AFF7638" w14:textId="77777777" w:rsidR="006633D7" w:rsidRDefault="006633D7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566FB23" w14:textId="77777777" w:rsidR="006633D7" w:rsidRDefault="006633D7" w:rsidP="00763CC7">
            <w:r>
              <w:t>post</w:t>
            </w:r>
          </w:p>
        </w:tc>
      </w:tr>
      <w:tr w:rsidR="006633D7" w14:paraId="7026386A" w14:textId="77777777" w:rsidTr="00763CC7">
        <w:tc>
          <w:tcPr>
            <w:tcW w:w="821" w:type="dxa"/>
          </w:tcPr>
          <w:p w14:paraId="7E5CF6FE" w14:textId="77777777" w:rsidR="006633D7" w:rsidRDefault="006633D7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F7C5719" w14:textId="77777777" w:rsidR="006633D7" w:rsidRPr="00665C8C" w:rsidRDefault="006633D7" w:rsidP="00763CC7"/>
        </w:tc>
      </w:tr>
      <w:tr w:rsidR="006633D7" w14:paraId="00E92B1F" w14:textId="77777777" w:rsidTr="00763CC7">
        <w:tc>
          <w:tcPr>
            <w:tcW w:w="821" w:type="dxa"/>
          </w:tcPr>
          <w:p w14:paraId="054F2EA7" w14:textId="77777777" w:rsidR="006633D7" w:rsidRDefault="006633D7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9BD5EC3" w14:textId="77777777" w:rsidR="006633D7" w:rsidRPr="00E81D72" w:rsidRDefault="006633D7" w:rsidP="00763CC7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操作成功或者失败的</w:t>
            </w:r>
            <w:r>
              <w:rPr>
                <w:rFonts w:ascii="Calibri" w:hAnsi="Calibri" w:cs="Calibri" w:hint="eastAsia"/>
              </w:rPr>
              <w:t>值</w:t>
            </w:r>
          </w:p>
        </w:tc>
      </w:tr>
    </w:tbl>
    <w:p w14:paraId="04B7869C" w14:textId="77777777" w:rsidR="006633D7" w:rsidRDefault="006633D7" w:rsidP="00E258B3">
      <w:pPr>
        <w:rPr>
          <w:rFonts w:hint="eastAsia"/>
        </w:rPr>
      </w:pPr>
    </w:p>
    <w:p w14:paraId="1108BBC8" w14:textId="77777777" w:rsidR="00EC0573" w:rsidRDefault="00EC0573" w:rsidP="00EC057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0"/>
        <w:gridCol w:w="8087"/>
      </w:tblGrid>
      <w:tr w:rsidR="00EC0573" w14:paraId="76EF85F7" w14:textId="77777777" w:rsidTr="00763CC7">
        <w:trPr>
          <w:trHeight w:val="416"/>
        </w:trPr>
        <w:tc>
          <w:tcPr>
            <w:tcW w:w="821" w:type="dxa"/>
          </w:tcPr>
          <w:p w14:paraId="1718ABFE" w14:textId="77777777" w:rsidR="00EC0573" w:rsidRDefault="00EC0573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88AFBED" w14:textId="3D11B664" w:rsidR="00EC0573" w:rsidRDefault="00EC0573" w:rsidP="00763CC7">
            <w:pPr>
              <w:rPr>
                <w:rFonts w:hint="eastAsia"/>
              </w:rPr>
            </w:pPr>
            <w:r>
              <w:t>3</w:t>
            </w:r>
          </w:p>
        </w:tc>
      </w:tr>
      <w:tr w:rsidR="00EC0573" w14:paraId="0610394E" w14:textId="77777777" w:rsidTr="00763CC7">
        <w:trPr>
          <w:trHeight w:val="416"/>
        </w:trPr>
        <w:tc>
          <w:tcPr>
            <w:tcW w:w="821" w:type="dxa"/>
          </w:tcPr>
          <w:p w14:paraId="5DF350E3" w14:textId="77777777" w:rsidR="00EC0573" w:rsidRDefault="00EC0573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A72ED8E" w14:textId="3BA4497C" w:rsidR="00EC0573" w:rsidRDefault="00EC0573" w:rsidP="00763CC7">
            <w:r>
              <w:rPr>
                <w:rFonts w:hint="eastAsia"/>
              </w:rPr>
              <w:t>根据账户信息,查询欠费信息</w:t>
            </w:r>
          </w:p>
        </w:tc>
      </w:tr>
      <w:tr w:rsidR="00EC0573" w14:paraId="0A622C52" w14:textId="77777777" w:rsidTr="00763CC7">
        <w:tc>
          <w:tcPr>
            <w:tcW w:w="821" w:type="dxa"/>
          </w:tcPr>
          <w:p w14:paraId="37731B36" w14:textId="77777777" w:rsidR="00EC0573" w:rsidRDefault="00EC0573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55E7B118" w14:textId="77777777" w:rsidR="00EC0573" w:rsidRDefault="00EC0573" w:rsidP="00763CC7">
            <w:hyperlink r:id="rId11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3481D4B0" w14:textId="00479105" w:rsidR="00EC0573" w:rsidRDefault="009238A4" w:rsidP="00763CC7">
            <w:pPr>
              <w:rPr>
                <w:rFonts w:hint="eastAsia"/>
              </w:rPr>
            </w:pPr>
            <w:r w:rsidRPr="009238A4">
              <w:drawing>
                <wp:inline distT="0" distB="0" distL="0" distR="0" wp14:anchorId="54931BF2" wp14:editId="11361E3F">
                  <wp:extent cx="5039576" cy="6113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76" cy="63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93E26" w14:textId="77777777" w:rsidR="00EC0573" w:rsidRDefault="00EC0573" w:rsidP="00763CC7"/>
        </w:tc>
      </w:tr>
      <w:tr w:rsidR="00EC0573" w14:paraId="73456E0C" w14:textId="77777777" w:rsidTr="00763CC7">
        <w:tc>
          <w:tcPr>
            <w:tcW w:w="821" w:type="dxa"/>
          </w:tcPr>
          <w:p w14:paraId="734B0AA5" w14:textId="77777777" w:rsidR="00EC0573" w:rsidRDefault="00EC0573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E45960" w14:textId="15C81BF6" w:rsidR="00EC0573" w:rsidRDefault="00EC0573" w:rsidP="00763CC7">
            <w:r>
              <w:t>post</w:t>
            </w:r>
            <w:r w:rsidR="009238A4">
              <w:t>/get</w:t>
            </w:r>
          </w:p>
        </w:tc>
      </w:tr>
      <w:tr w:rsidR="00EC0573" w14:paraId="7C55AB65" w14:textId="77777777" w:rsidTr="00763CC7">
        <w:tc>
          <w:tcPr>
            <w:tcW w:w="821" w:type="dxa"/>
          </w:tcPr>
          <w:p w14:paraId="499BA8B6" w14:textId="77777777" w:rsidR="00EC0573" w:rsidRDefault="00EC0573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3A42CC0" w14:textId="77777777" w:rsidR="00EC0573" w:rsidRPr="00665C8C" w:rsidRDefault="00EC0573" w:rsidP="00763CC7"/>
        </w:tc>
      </w:tr>
      <w:tr w:rsidR="00EC0573" w14:paraId="0B520C10" w14:textId="77777777" w:rsidTr="00763CC7">
        <w:tc>
          <w:tcPr>
            <w:tcW w:w="821" w:type="dxa"/>
          </w:tcPr>
          <w:p w14:paraId="7D9D4663" w14:textId="77777777" w:rsidR="00EC0573" w:rsidRDefault="00EC0573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0D35809" w14:textId="77777777" w:rsidR="00EC0573" w:rsidRDefault="009238A4" w:rsidP="00763CC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money=</w:t>
            </w:r>
            <w:r>
              <w:rPr>
                <w:rFonts w:ascii="Calibri" w:hAnsi="Calibri" w:cs="Calibri" w:hint="eastAsia"/>
              </w:rPr>
              <w:t>欠费金额</w:t>
            </w:r>
            <w:r>
              <w:rPr>
                <w:rFonts w:ascii="Calibri" w:hAnsi="Calibri" w:cs="Calibri" w:hint="eastAsia"/>
              </w:rPr>
              <w:t>.</w:t>
            </w:r>
            <w:r>
              <w:rPr>
                <w:rFonts w:ascii="Calibri" w:hAnsi="Calibri" w:cs="Calibri" w:hint="eastAsia"/>
              </w:rPr>
              <w:t>金额元</w:t>
            </w:r>
          </w:p>
          <w:p w14:paraId="047FED18" w14:textId="77777777" w:rsidR="00C31FAD" w:rsidRDefault="00C31FAD" w:rsidP="00763CC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account =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账户号</w:t>
            </w:r>
          </w:p>
          <w:p w14:paraId="37141C78" w14:textId="77777777" w:rsidR="00C31FAD" w:rsidRDefault="00C31FAD" w:rsidP="00763CC7">
            <w:pPr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Calibri" w:hAnsi="Calibri" w:cs="Calibri"/>
              </w:rPr>
              <w:t>picoid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 w:hint="eastAsia"/>
              </w:rPr>
              <w:t>公司名称</w:t>
            </w:r>
          </w:p>
          <w:p w14:paraId="15A2382E" w14:textId="5FBBB6B6" w:rsidR="00C31FAD" w:rsidRPr="00E81D72" w:rsidRDefault="00C31FAD" w:rsidP="00763CC7">
            <w:pPr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Calibri" w:hAnsi="Calibri" w:cs="Calibri" w:hint="eastAsia"/>
              </w:rPr>
              <w:t>year</w:t>
            </w:r>
            <w:r>
              <w:rPr>
                <w:rFonts w:ascii="Calibri" w:hAnsi="Calibri" w:cs="Calibri"/>
              </w:rPr>
              <w:t>month</w:t>
            </w:r>
            <w:proofErr w:type="spellEnd"/>
            <w:r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 w:hint="eastAsia"/>
              </w:rPr>
              <w:t>账单月份</w:t>
            </w:r>
          </w:p>
        </w:tc>
      </w:tr>
    </w:tbl>
    <w:p w14:paraId="65A58300" w14:textId="77777777" w:rsidR="00EC0573" w:rsidRDefault="00EC0573" w:rsidP="00EC0573">
      <w:pPr>
        <w:rPr>
          <w:rFonts w:hint="eastAsia"/>
        </w:rPr>
      </w:pPr>
    </w:p>
    <w:p w14:paraId="199F71E4" w14:textId="77777777" w:rsidR="00EC0573" w:rsidRPr="006633D7" w:rsidRDefault="00EC0573" w:rsidP="00EC057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4832A4" w14:paraId="2540756B" w14:textId="77777777" w:rsidTr="00763CC7">
        <w:trPr>
          <w:trHeight w:val="416"/>
        </w:trPr>
        <w:tc>
          <w:tcPr>
            <w:tcW w:w="821" w:type="dxa"/>
          </w:tcPr>
          <w:p w14:paraId="5FC65886" w14:textId="77777777" w:rsidR="004832A4" w:rsidRDefault="004832A4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73EF4C1" w14:textId="2A908D1F" w:rsidR="004832A4" w:rsidRDefault="004832A4" w:rsidP="00763CC7">
            <w:pPr>
              <w:rPr>
                <w:rFonts w:hint="eastAsia"/>
              </w:rPr>
            </w:pPr>
            <w:r>
              <w:t>4</w:t>
            </w:r>
          </w:p>
        </w:tc>
      </w:tr>
      <w:tr w:rsidR="004832A4" w14:paraId="1FEDDC64" w14:textId="77777777" w:rsidTr="00763CC7">
        <w:trPr>
          <w:trHeight w:val="416"/>
        </w:trPr>
        <w:tc>
          <w:tcPr>
            <w:tcW w:w="821" w:type="dxa"/>
          </w:tcPr>
          <w:p w14:paraId="34E55387" w14:textId="77777777" w:rsidR="004832A4" w:rsidRDefault="004832A4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CC22AB9" w14:textId="3A0E0480" w:rsidR="004832A4" w:rsidRDefault="008C2C14" w:rsidP="00763CC7">
            <w:r>
              <w:rPr>
                <w:rFonts w:hint="eastAsia"/>
              </w:rPr>
              <w:t>新增账户信息</w:t>
            </w:r>
          </w:p>
        </w:tc>
      </w:tr>
      <w:tr w:rsidR="004832A4" w14:paraId="29BF163E" w14:textId="77777777" w:rsidTr="00763CC7">
        <w:tc>
          <w:tcPr>
            <w:tcW w:w="821" w:type="dxa"/>
          </w:tcPr>
          <w:p w14:paraId="032CB25C" w14:textId="77777777" w:rsidR="004832A4" w:rsidRDefault="004832A4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64C33894" w14:textId="77777777" w:rsidR="004832A4" w:rsidRDefault="004832A4" w:rsidP="00763CC7">
            <w:hyperlink r:id="rId13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305E78B6" w14:textId="0CD54109" w:rsidR="004832A4" w:rsidRDefault="008C2C14" w:rsidP="00763CC7">
            <w:pPr>
              <w:rPr>
                <w:rFonts w:hint="eastAsia"/>
              </w:rPr>
            </w:pPr>
            <w:r w:rsidRPr="008C2C14">
              <w:lastRenderedPageBreak/>
              <w:drawing>
                <wp:inline distT="0" distB="0" distL="0" distR="0" wp14:anchorId="6C2CA300" wp14:editId="077621B4">
                  <wp:extent cx="5732145" cy="2103755"/>
                  <wp:effectExtent l="0" t="0" r="825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99AA9" w14:textId="77777777" w:rsidR="004832A4" w:rsidRDefault="004832A4" w:rsidP="00763CC7"/>
        </w:tc>
      </w:tr>
      <w:tr w:rsidR="004832A4" w14:paraId="79FE1F70" w14:textId="77777777" w:rsidTr="00763CC7">
        <w:tc>
          <w:tcPr>
            <w:tcW w:w="821" w:type="dxa"/>
          </w:tcPr>
          <w:p w14:paraId="22C521FD" w14:textId="77777777" w:rsidR="004832A4" w:rsidRDefault="004832A4" w:rsidP="00763CC7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196" w:type="dxa"/>
          </w:tcPr>
          <w:p w14:paraId="7FB5BC1A" w14:textId="1F4C129A" w:rsidR="004832A4" w:rsidRDefault="004832A4" w:rsidP="008C2C14">
            <w:pPr>
              <w:rPr>
                <w:rFonts w:hint="eastAsia"/>
              </w:rPr>
            </w:pPr>
            <w:r>
              <w:t>post</w:t>
            </w:r>
          </w:p>
        </w:tc>
      </w:tr>
      <w:tr w:rsidR="004832A4" w14:paraId="6152A270" w14:textId="77777777" w:rsidTr="00763CC7">
        <w:tc>
          <w:tcPr>
            <w:tcW w:w="821" w:type="dxa"/>
          </w:tcPr>
          <w:p w14:paraId="2508FE68" w14:textId="77777777" w:rsidR="004832A4" w:rsidRDefault="004832A4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FD63824" w14:textId="77777777" w:rsidR="004832A4" w:rsidRDefault="00194789" w:rsidP="00763CC7">
            <w:pPr>
              <w:rPr>
                <w:rFonts w:hint="eastAsia"/>
              </w:rPr>
            </w:pPr>
            <w:proofErr w:type="spellStart"/>
            <w:r>
              <w:t>pid</w:t>
            </w:r>
            <w:proofErr w:type="spellEnd"/>
            <w:r>
              <w:t>=</w:t>
            </w:r>
            <w:r>
              <w:rPr>
                <w:rFonts w:hint="eastAsia"/>
              </w:rPr>
              <w:t>省份,例如福建</w:t>
            </w:r>
          </w:p>
          <w:p w14:paraId="538F2914" w14:textId="77777777" w:rsidR="00194789" w:rsidRDefault="00194789" w:rsidP="00763CC7">
            <w:pPr>
              <w:rPr>
                <w:rFonts w:hint="eastAsia"/>
              </w:rPr>
            </w:pPr>
            <w:proofErr w:type="spellStart"/>
            <w:r>
              <w:t>cid</w:t>
            </w:r>
            <w:proofErr w:type="spellEnd"/>
            <w:r>
              <w:t>=</w:t>
            </w:r>
            <w:r>
              <w:rPr>
                <w:rFonts w:hint="eastAsia"/>
              </w:rPr>
              <w:t>城市,例如福州</w:t>
            </w:r>
          </w:p>
          <w:p w14:paraId="56CF34F9" w14:textId="77777777" w:rsidR="00194789" w:rsidRDefault="00C260E0" w:rsidP="00763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picoid</w:t>
            </w:r>
            <w:proofErr w:type="spellEnd"/>
            <w:r>
              <w:rPr>
                <w:rFonts w:hint="eastAsia"/>
              </w:rPr>
              <w:t>=公司名称</w:t>
            </w:r>
          </w:p>
          <w:p w14:paraId="4CB6C44D" w14:textId="77777777" w:rsidR="00C260E0" w:rsidRDefault="00C260E0" w:rsidP="00763CC7">
            <w:pPr>
              <w:rPr>
                <w:rFonts w:hint="eastAsia"/>
              </w:rPr>
            </w:pPr>
            <w:proofErr w:type="spellStart"/>
            <w:r>
              <w:t>protype</w:t>
            </w:r>
            <w:proofErr w:type="spellEnd"/>
            <w:r>
              <w:t>=</w:t>
            </w:r>
            <w:r>
              <w:rPr>
                <w:rFonts w:hint="eastAsia"/>
              </w:rPr>
              <w:t>缴费类型</w:t>
            </w:r>
          </w:p>
          <w:p w14:paraId="121AAE99" w14:textId="77777777" w:rsidR="00C260E0" w:rsidRDefault="00C260E0" w:rsidP="00763CC7">
            <w:pPr>
              <w:rPr>
                <w:rFonts w:hint="eastAsia"/>
              </w:rPr>
            </w:pPr>
            <w:r>
              <w:t>account=</w:t>
            </w:r>
            <w:r>
              <w:rPr>
                <w:rFonts w:hint="eastAsia"/>
              </w:rPr>
              <w:t>账号</w:t>
            </w:r>
          </w:p>
          <w:p w14:paraId="24A8DB41" w14:textId="77777777" w:rsidR="00C260E0" w:rsidRDefault="00C260E0" w:rsidP="00763CC7">
            <w:proofErr w:type="spellStart"/>
            <w:r>
              <w:t>wxcode</w:t>
            </w:r>
            <w:proofErr w:type="spellEnd"/>
          </w:p>
          <w:p w14:paraId="23C3A488" w14:textId="77777777" w:rsidR="00C260E0" w:rsidRDefault="00C260E0" w:rsidP="00763CC7">
            <w:proofErr w:type="spellStart"/>
            <w:r>
              <w:t>pro_code</w:t>
            </w:r>
            <w:proofErr w:type="spellEnd"/>
          </w:p>
          <w:p w14:paraId="4144E77B" w14:textId="77777777" w:rsidR="00C260E0" w:rsidRDefault="00C260E0" w:rsidP="00763CC7">
            <w:proofErr w:type="spellStart"/>
            <w:r>
              <w:t>com_code</w:t>
            </w:r>
            <w:proofErr w:type="spellEnd"/>
          </w:p>
          <w:p w14:paraId="651492DA" w14:textId="0DAD9191" w:rsidR="00C260E0" w:rsidRPr="00665C8C" w:rsidRDefault="00C260E0" w:rsidP="00763CC7">
            <w:proofErr w:type="spellStart"/>
            <w:r>
              <w:t>openid</w:t>
            </w:r>
            <w:proofErr w:type="spellEnd"/>
          </w:p>
        </w:tc>
      </w:tr>
      <w:tr w:rsidR="004832A4" w14:paraId="42C5B821" w14:textId="77777777" w:rsidTr="00763CC7">
        <w:tc>
          <w:tcPr>
            <w:tcW w:w="821" w:type="dxa"/>
          </w:tcPr>
          <w:p w14:paraId="3A2E9C72" w14:textId="0B711E8C" w:rsidR="004832A4" w:rsidRDefault="004832A4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868AD1B" w14:textId="22D58267" w:rsidR="004832A4" w:rsidRPr="00E81D72" w:rsidRDefault="004832A4" w:rsidP="00763CC7">
            <w:pPr>
              <w:rPr>
                <w:rFonts w:ascii="Calibri" w:hAnsi="Calibri" w:cs="Calibri" w:hint="eastAsia"/>
              </w:rPr>
            </w:pPr>
          </w:p>
        </w:tc>
      </w:tr>
    </w:tbl>
    <w:p w14:paraId="45F7A645" w14:textId="77777777" w:rsidR="00EC0573" w:rsidRDefault="00EC0573" w:rsidP="00E258B3"/>
    <w:p w14:paraId="3DB89D61" w14:textId="77777777" w:rsidR="00022F35" w:rsidRDefault="00022F35" w:rsidP="00E258B3"/>
    <w:p w14:paraId="68B0D706" w14:textId="77777777" w:rsidR="00022F35" w:rsidRPr="006633D7" w:rsidRDefault="00022F35" w:rsidP="00022F35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022F35" w14:paraId="7B40F83E" w14:textId="77777777" w:rsidTr="00763CC7">
        <w:trPr>
          <w:trHeight w:val="416"/>
        </w:trPr>
        <w:tc>
          <w:tcPr>
            <w:tcW w:w="821" w:type="dxa"/>
          </w:tcPr>
          <w:p w14:paraId="6335E91A" w14:textId="77777777" w:rsidR="00022F35" w:rsidRDefault="00022F35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63C882D" w14:textId="1EF20C50" w:rsidR="00022F35" w:rsidRDefault="00022F35" w:rsidP="00763CC7">
            <w:pPr>
              <w:rPr>
                <w:rFonts w:hint="eastAsia"/>
              </w:rPr>
            </w:pPr>
            <w:r>
              <w:t>5</w:t>
            </w:r>
          </w:p>
        </w:tc>
      </w:tr>
      <w:tr w:rsidR="00022F35" w14:paraId="108E870C" w14:textId="77777777" w:rsidTr="00763CC7">
        <w:trPr>
          <w:trHeight w:val="416"/>
        </w:trPr>
        <w:tc>
          <w:tcPr>
            <w:tcW w:w="821" w:type="dxa"/>
          </w:tcPr>
          <w:p w14:paraId="068050D2" w14:textId="77777777" w:rsidR="00022F35" w:rsidRDefault="00022F35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03A94A28" w14:textId="73BF1211" w:rsidR="00022F35" w:rsidRDefault="00022F35" w:rsidP="00763CC7">
            <w:r>
              <w:rPr>
                <w:rFonts w:hint="eastAsia"/>
              </w:rPr>
              <w:t>查询缴费记录</w:t>
            </w:r>
          </w:p>
        </w:tc>
      </w:tr>
      <w:tr w:rsidR="00022F35" w14:paraId="144D3C0C" w14:textId="77777777" w:rsidTr="00763CC7">
        <w:tc>
          <w:tcPr>
            <w:tcW w:w="821" w:type="dxa"/>
          </w:tcPr>
          <w:p w14:paraId="46DF98C6" w14:textId="77777777" w:rsidR="00022F35" w:rsidRDefault="00022F35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0AF4AD5D" w14:textId="77777777" w:rsidR="00022F35" w:rsidRDefault="00022F35" w:rsidP="00763CC7">
            <w:hyperlink r:id="rId15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67AB7C8F" w14:textId="311F22C9" w:rsidR="00022F35" w:rsidRDefault="006664A8" w:rsidP="00763CC7">
            <w:pPr>
              <w:rPr>
                <w:rFonts w:hint="eastAsia"/>
              </w:rPr>
            </w:pPr>
            <w:r w:rsidRPr="006664A8">
              <w:drawing>
                <wp:inline distT="0" distB="0" distL="0" distR="0" wp14:anchorId="12863963" wp14:editId="42543F91">
                  <wp:extent cx="5732145" cy="2536825"/>
                  <wp:effectExtent l="0" t="0" r="825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6677F" w14:textId="77777777" w:rsidR="00022F35" w:rsidRDefault="00022F35" w:rsidP="00763CC7"/>
        </w:tc>
      </w:tr>
      <w:tr w:rsidR="00022F35" w14:paraId="60823EBB" w14:textId="77777777" w:rsidTr="00763CC7">
        <w:tc>
          <w:tcPr>
            <w:tcW w:w="821" w:type="dxa"/>
          </w:tcPr>
          <w:p w14:paraId="720541B8" w14:textId="77777777" w:rsidR="00022F35" w:rsidRDefault="00022F35" w:rsidP="00763CC7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196" w:type="dxa"/>
          </w:tcPr>
          <w:p w14:paraId="4EB713DF" w14:textId="083163A2" w:rsidR="00022F35" w:rsidRDefault="00022F35" w:rsidP="00763CC7">
            <w:pPr>
              <w:rPr>
                <w:rFonts w:hint="eastAsia"/>
              </w:rPr>
            </w:pPr>
            <w:r>
              <w:t>post</w:t>
            </w:r>
            <w:r w:rsidR="006664A8">
              <w:t>/get</w:t>
            </w:r>
          </w:p>
        </w:tc>
      </w:tr>
      <w:tr w:rsidR="00022F35" w14:paraId="54DAA99B" w14:textId="77777777" w:rsidTr="00763CC7">
        <w:tc>
          <w:tcPr>
            <w:tcW w:w="821" w:type="dxa"/>
          </w:tcPr>
          <w:p w14:paraId="7FAD7B46" w14:textId="77777777" w:rsidR="00022F35" w:rsidRDefault="00022F35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2B27FB9" w14:textId="6D016935" w:rsidR="00022F35" w:rsidRPr="00665C8C" w:rsidRDefault="00022F35" w:rsidP="00763CC7"/>
        </w:tc>
      </w:tr>
      <w:tr w:rsidR="00022F35" w14:paraId="5514282D" w14:textId="77777777" w:rsidTr="00763CC7">
        <w:tc>
          <w:tcPr>
            <w:tcW w:w="821" w:type="dxa"/>
          </w:tcPr>
          <w:p w14:paraId="63A9917F" w14:textId="77777777" w:rsidR="00022F35" w:rsidRDefault="00022F35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B3FAE71" w14:textId="77777777" w:rsidR="00022F35" w:rsidRPr="00E81D72" w:rsidRDefault="00022F35" w:rsidP="00763CC7">
            <w:pPr>
              <w:rPr>
                <w:rFonts w:ascii="Calibri" w:hAnsi="Calibri" w:cs="Calibri" w:hint="eastAsia"/>
              </w:rPr>
            </w:pPr>
          </w:p>
        </w:tc>
      </w:tr>
    </w:tbl>
    <w:p w14:paraId="01561B65" w14:textId="77777777" w:rsidR="00022F35" w:rsidRPr="00EC0573" w:rsidRDefault="00022F35" w:rsidP="00022F35">
      <w:pPr>
        <w:rPr>
          <w:rFonts w:hint="eastAsia"/>
        </w:rPr>
      </w:pPr>
    </w:p>
    <w:p w14:paraId="6E7A663B" w14:textId="77777777" w:rsidR="00022F35" w:rsidRDefault="00022F35" w:rsidP="00E258B3"/>
    <w:p w14:paraId="132DD367" w14:textId="77777777" w:rsidR="003E183D" w:rsidRPr="006633D7" w:rsidRDefault="003E183D" w:rsidP="003E183D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3E183D" w14:paraId="531F4A43" w14:textId="77777777" w:rsidTr="00763CC7">
        <w:trPr>
          <w:trHeight w:val="416"/>
        </w:trPr>
        <w:tc>
          <w:tcPr>
            <w:tcW w:w="821" w:type="dxa"/>
          </w:tcPr>
          <w:p w14:paraId="6013C1F3" w14:textId="77777777" w:rsidR="003E183D" w:rsidRDefault="003E183D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1047592" w14:textId="1BB346CD" w:rsidR="003E183D" w:rsidRDefault="003E183D" w:rsidP="00763CC7">
            <w:pPr>
              <w:rPr>
                <w:rFonts w:hint="eastAsia"/>
              </w:rPr>
            </w:pPr>
            <w:r>
              <w:t>6</w:t>
            </w:r>
          </w:p>
        </w:tc>
      </w:tr>
      <w:tr w:rsidR="003E183D" w14:paraId="2A86BFF8" w14:textId="77777777" w:rsidTr="00763CC7">
        <w:trPr>
          <w:trHeight w:val="416"/>
        </w:trPr>
        <w:tc>
          <w:tcPr>
            <w:tcW w:w="821" w:type="dxa"/>
          </w:tcPr>
          <w:p w14:paraId="7270DFA7" w14:textId="77777777" w:rsidR="003E183D" w:rsidRDefault="003E183D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F40F869" w14:textId="00171844" w:rsidR="003E183D" w:rsidRDefault="003E183D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根据城市得到对应的公司列表</w:t>
            </w:r>
          </w:p>
        </w:tc>
      </w:tr>
      <w:tr w:rsidR="003E183D" w14:paraId="4797A837" w14:textId="77777777" w:rsidTr="00763CC7">
        <w:tc>
          <w:tcPr>
            <w:tcW w:w="821" w:type="dxa"/>
          </w:tcPr>
          <w:p w14:paraId="0E7F4F42" w14:textId="77777777" w:rsidR="003E183D" w:rsidRDefault="003E183D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510595D" w14:textId="77777777" w:rsidR="003E183D" w:rsidRDefault="003E183D" w:rsidP="00763CC7">
            <w:hyperlink r:id="rId17" w:history="1">
              <w:r w:rsidRPr="009E5044">
                <w:rPr>
                  <w:rStyle w:val="afb"/>
                </w:rPr>
                <w:t>http://192.168.0.127:7180/swagger-ui.html</w:t>
              </w:r>
            </w:hyperlink>
          </w:p>
          <w:p w14:paraId="1F411C14" w14:textId="5838F54E" w:rsidR="003E183D" w:rsidRDefault="003E183D" w:rsidP="00763CC7">
            <w:pPr>
              <w:rPr>
                <w:rFonts w:hint="eastAsia"/>
              </w:rPr>
            </w:pPr>
            <w:r w:rsidRPr="003E183D">
              <w:drawing>
                <wp:inline distT="0" distB="0" distL="0" distR="0" wp14:anchorId="1C278389" wp14:editId="32EDDC36">
                  <wp:extent cx="5732145" cy="2678430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FDEF632" w14:textId="77777777" w:rsidR="003E183D" w:rsidRDefault="003E183D" w:rsidP="00763CC7"/>
        </w:tc>
      </w:tr>
      <w:tr w:rsidR="003E183D" w14:paraId="724DEC4F" w14:textId="77777777" w:rsidTr="00763CC7">
        <w:tc>
          <w:tcPr>
            <w:tcW w:w="821" w:type="dxa"/>
          </w:tcPr>
          <w:p w14:paraId="201D2DD5" w14:textId="77777777" w:rsidR="003E183D" w:rsidRDefault="003E183D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A7414C8" w14:textId="77777777" w:rsidR="003E183D" w:rsidRDefault="003E183D" w:rsidP="00763CC7">
            <w:pPr>
              <w:rPr>
                <w:rFonts w:hint="eastAsia"/>
              </w:rPr>
            </w:pPr>
            <w:r>
              <w:t>post/get</w:t>
            </w:r>
          </w:p>
        </w:tc>
      </w:tr>
      <w:tr w:rsidR="003E183D" w14:paraId="512261CB" w14:textId="77777777" w:rsidTr="00763CC7">
        <w:tc>
          <w:tcPr>
            <w:tcW w:w="821" w:type="dxa"/>
          </w:tcPr>
          <w:p w14:paraId="326F809F" w14:textId="77777777" w:rsidR="003E183D" w:rsidRDefault="003E183D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AA61938" w14:textId="77777777" w:rsidR="003E183D" w:rsidRPr="00665C8C" w:rsidRDefault="003E183D" w:rsidP="00763CC7"/>
        </w:tc>
      </w:tr>
      <w:tr w:rsidR="003E183D" w14:paraId="60407ED6" w14:textId="77777777" w:rsidTr="00763CC7">
        <w:tc>
          <w:tcPr>
            <w:tcW w:w="821" w:type="dxa"/>
          </w:tcPr>
          <w:p w14:paraId="2F0E8AAE" w14:textId="77777777" w:rsidR="003E183D" w:rsidRDefault="003E183D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BEAF832" w14:textId="77777777" w:rsidR="003E183D" w:rsidRPr="00E81D72" w:rsidRDefault="003E183D" w:rsidP="00763CC7">
            <w:pPr>
              <w:rPr>
                <w:rFonts w:ascii="Calibri" w:hAnsi="Calibri" w:cs="Calibri" w:hint="eastAsia"/>
              </w:rPr>
            </w:pPr>
          </w:p>
        </w:tc>
      </w:tr>
    </w:tbl>
    <w:p w14:paraId="254ECE6E" w14:textId="77777777" w:rsidR="003E183D" w:rsidRPr="00EC0573" w:rsidRDefault="003E183D" w:rsidP="003E183D">
      <w:pPr>
        <w:rPr>
          <w:rFonts w:hint="eastAsia"/>
        </w:rPr>
      </w:pPr>
    </w:p>
    <w:p w14:paraId="5B522102" w14:textId="77777777" w:rsidR="003E183D" w:rsidRPr="00EC0573" w:rsidRDefault="003E183D" w:rsidP="003E183D"/>
    <w:p w14:paraId="2CB7686C" w14:textId="77777777" w:rsidR="003E183D" w:rsidRPr="00EC0573" w:rsidRDefault="003E183D" w:rsidP="00E258B3"/>
    <w:sectPr w:rsidR="003E183D" w:rsidRPr="00EC0573">
      <w:footerReference w:type="default" r:id="rId1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D6A68" w14:textId="77777777" w:rsidR="00A550DD" w:rsidRDefault="00A550DD">
      <w:r>
        <w:separator/>
      </w:r>
    </w:p>
    <w:p w14:paraId="6027FC7C" w14:textId="77777777" w:rsidR="00A550DD" w:rsidRDefault="00A550DD"/>
  </w:endnote>
  <w:endnote w:type="continuationSeparator" w:id="0">
    <w:p w14:paraId="29169FDD" w14:textId="77777777" w:rsidR="00A550DD" w:rsidRDefault="00A550DD">
      <w:r>
        <w:continuationSeparator/>
      </w:r>
    </w:p>
    <w:p w14:paraId="63FF9941" w14:textId="77777777" w:rsidR="00A550DD" w:rsidRDefault="00A55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E4DED" w14:textId="77777777" w:rsidR="00A550DD" w:rsidRDefault="00A550DD">
      <w:r>
        <w:separator/>
      </w:r>
    </w:p>
    <w:p w14:paraId="26A061CE" w14:textId="77777777" w:rsidR="00A550DD" w:rsidRDefault="00A550DD"/>
  </w:footnote>
  <w:footnote w:type="continuationSeparator" w:id="0">
    <w:p w14:paraId="0CD9F976" w14:textId="77777777" w:rsidR="00A550DD" w:rsidRDefault="00A550DD">
      <w:r>
        <w:continuationSeparator/>
      </w:r>
    </w:p>
    <w:p w14:paraId="2143DBD7" w14:textId="77777777" w:rsidR="00A550DD" w:rsidRDefault="00A550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2F35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94789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3E183D"/>
    <w:rsid w:val="0040711E"/>
    <w:rsid w:val="004832A4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33D7"/>
    <w:rsid w:val="00664941"/>
    <w:rsid w:val="00665C8C"/>
    <w:rsid w:val="006664A8"/>
    <w:rsid w:val="00677AC3"/>
    <w:rsid w:val="006B0CBC"/>
    <w:rsid w:val="006D22C0"/>
    <w:rsid w:val="00760DF8"/>
    <w:rsid w:val="007722CE"/>
    <w:rsid w:val="00775A2F"/>
    <w:rsid w:val="007F3309"/>
    <w:rsid w:val="00813ED1"/>
    <w:rsid w:val="00820950"/>
    <w:rsid w:val="008266C7"/>
    <w:rsid w:val="008315A5"/>
    <w:rsid w:val="0086436E"/>
    <w:rsid w:val="00871FA6"/>
    <w:rsid w:val="008A4AA2"/>
    <w:rsid w:val="008C2C14"/>
    <w:rsid w:val="00910AB8"/>
    <w:rsid w:val="00916DD4"/>
    <w:rsid w:val="009238A4"/>
    <w:rsid w:val="00924EF5"/>
    <w:rsid w:val="00930667"/>
    <w:rsid w:val="0093463B"/>
    <w:rsid w:val="00967125"/>
    <w:rsid w:val="009778B6"/>
    <w:rsid w:val="009A7DC0"/>
    <w:rsid w:val="009C6920"/>
    <w:rsid w:val="00A32376"/>
    <w:rsid w:val="00A542D8"/>
    <w:rsid w:val="00A550DD"/>
    <w:rsid w:val="00AB6EC8"/>
    <w:rsid w:val="00B42AEC"/>
    <w:rsid w:val="00BA5035"/>
    <w:rsid w:val="00BB146A"/>
    <w:rsid w:val="00BE65CB"/>
    <w:rsid w:val="00BF4BBF"/>
    <w:rsid w:val="00C12A8D"/>
    <w:rsid w:val="00C23ED6"/>
    <w:rsid w:val="00C260E0"/>
    <w:rsid w:val="00C31FAD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C0573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0.127:7180/swagger-ui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192.168.0.127:7180/swagger-ui.html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192.168.0.127:7180/swagger-ui.html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192.168.0.127:7180/swagger-ui.html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192.168.0.127:7180/swagger-ui.html" TargetMode="External"/><Relationship Id="rId18" Type="http://schemas.openxmlformats.org/officeDocument/2006/relationships/image" Target="media/image6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80/swagger-ui.html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163</TotalTime>
  <Pages>4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cp:lastPrinted>2018-03-19T03:05:00Z</cp:lastPrinted>
  <dcterms:created xsi:type="dcterms:W3CDTF">2018-03-18T15:11:00Z</dcterms:created>
  <dcterms:modified xsi:type="dcterms:W3CDTF">2018-05-02T12:23:00Z</dcterms:modified>
</cp:coreProperties>
</file>