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58FC1" w14:textId="26BEC564" w:rsidR="00533586" w:rsidRDefault="00D72E84">
      <w:pPr>
        <w:pStyle w:val="1"/>
      </w:pPr>
      <w:r>
        <w:rPr>
          <w:rFonts w:hint="eastAsia"/>
        </w:rPr>
        <w:t>超市首页模块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端口：7020</w:t>
      </w:r>
    </w:p>
    <w:p w14:paraId="67EC82B9" w14:textId="31450F8A" w:rsidR="008315A5" w:rsidRDefault="008315A5" w:rsidP="00E73492">
      <w:r>
        <w:rPr>
          <w:rFonts w:hint="eastAsia"/>
        </w:rPr>
        <w:t>前缀：</w:t>
      </w:r>
      <w:r>
        <w:t>api-</w:t>
      </w:r>
      <w:r w:rsidR="004E1F18">
        <w:rPr>
          <w:rFonts w:hint="eastAsia"/>
        </w:rPr>
        <w:t>advert</w:t>
      </w:r>
    </w:p>
    <w:p w14:paraId="775FE578" w14:textId="38A10361" w:rsidR="008315A5" w:rsidRDefault="008315A5" w:rsidP="00E73492">
      <w:r>
        <w:rPr>
          <w:rFonts w:hint="eastAsia"/>
        </w:rPr>
        <w:t>整体例如：</w:t>
      </w:r>
      <w:r>
        <w:t>http://www.ath100.xyz:7020/api-</w:t>
      </w:r>
      <w:r w:rsidR="004E1F18">
        <w:rPr>
          <w:rFonts w:hint="eastAsia"/>
        </w:rPr>
        <w:t>advert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 String，格式为JSONObject。key如下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具体的消息体；可以是jsonobject或者jsonarray</w:t>
      </w:r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76291250" w14:textId="14E8C5D4" w:rsidR="00C23ED6" w:rsidRDefault="00583231" w:rsidP="00E258B3">
      <w:r>
        <w:rPr>
          <w:rFonts w:hint="eastAsia"/>
        </w:rPr>
        <w:t xml:space="preserve">接口apiurl = </w:t>
      </w:r>
      <w:hyperlink r:id="rId7" w:history="1">
        <w:r w:rsidR="003847DB" w:rsidRPr="009E5044">
          <w:rPr>
            <w:rStyle w:val="afb"/>
          </w:rPr>
          <w:t>http://192.168.0.127:71</w:t>
        </w:r>
        <w:r w:rsidR="00513CB1">
          <w:rPr>
            <w:rStyle w:val="afb"/>
            <w:rFonts w:hint="eastAsia"/>
          </w:rPr>
          <w:t>00</w:t>
        </w:r>
        <w:r w:rsidR="003847DB" w:rsidRPr="009E5044">
          <w:rPr>
            <w:rStyle w:val="afb"/>
          </w:rPr>
          <w:t>/swagger-ui.html</w:t>
        </w:r>
      </w:hyperlink>
    </w:p>
    <w:p w14:paraId="60E334F6" w14:textId="77777777" w:rsidR="003847DB" w:rsidRPr="003847DB" w:rsidRDefault="003847DB" w:rsidP="00E258B3"/>
    <w:p w14:paraId="095C3B18" w14:textId="77777777" w:rsidR="00583231" w:rsidRPr="007F3309" w:rsidRDefault="00583231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36"/>
        <w:gridCol w:w="8081"/>
      </w:tblGrid>
      <w:tr w:rsidR="002D5449" w14:paraId="1C0A842D" w14:textId="77777777" w:rsidTr="002D5449">
        <w:trPr>
          <w:trHeight w:val="416"/>
        </w:trPr>
        <w:tc>
          <w:tcPr>
            <w:tcW w:w="821" w:type="dxa"/>
          </w:tcPr>
          <w:p w14:paraId="65A53435" w14:textId="19A9F640" w:rsidR="002D5449" w:rsidRDefault="002D5449" w:rsidP="001C6229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0DD0BDB5" w14:textId="2CC33E64" w:rsidR="002D5449" w:rsidRDefault="00930667" w:rsidP="001C6229">
            <w:r>
              <w:t>1</w:t>
            </w:r>
          </w:p>
        </w:tc>
      </w:tr>
      <w:tr w:rsidR="00C23ED6" w14:paraId="6A568D8D" w14:textId="77777777" w:rsidTr="002D5449">
        <w:trPr>
          <w:trHeight w:val="416"/>
        </w:trPr>
        <w:tc>
          <w:tcPr>
            <w:tcW w:w="821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1B950DD2" w14:textId="77777777" w:rsidR="00C23ED6" w:rsidRDefault="00E45B41" w:rsidP="00583231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前置条件</w:t>
            </w:r>
            <w:r>
              <w:rPr>
                <w:rFonts w:ascii="Calibri" w:hAnsi="Calibri" w:cs="Calibri" w:hint="eastAsia"/>
              </w:rPr>
              <w:t>:</w:t>
            </w:r>
          </w:p>
          <w:p w14:paraId="74FE7075" w14:textId="3FE88077" w:rsidR="00E45B41" w:rsidRPr="00E45B41" w:rsidRDefault="00E45B41" w:rsidP="00E45B41">
            <w:pPr>
              <w:pStyle w:val="afd"/>
              <w:numPr>
                <w:ilvl w:val="0"/>
                <w:numId w:val="5"/>
              </w:numPr>
              <w:ind w:firstLineChars="0"/>
              <w:rPr>
                <w:rFonts w:ascii="Calibri" w:hAnsi="Calibri" w:cs="Calibri" w:hint="eastAsia"/>
              </w:rPr>
            </w:pPr>
            <w:r w:rsidRPr="00E45B41">
              <w:rPr>
                <w:rFonts w:ascii="Calibri" w:hAnsi="Calibri" w:cs="Calibri" w:hint="eastAsia"/>
              </w:rPr>
              <w:t>用户意见绑定地址</w:t>
            </w:r>
            <w:r w:rsidRPr="00E45B41">
              <w:rPr>
                <w:rFonts w:ascii="Calibri" w:hAnsi="Calibri" w:cs="Calibri" w:hint="eastAsia"/>
              </w:rPr>
              <w:t>,</w:t>
            </w:r>
            <w:r w:rsidRPr="00E45B41">
              <w:rPr>
                <w:rFonts w:ascii="Calibri" w:hAnsi="Calibri" w:cs="Calibri" w:hint="eastAsia"/>
              </w:rPr>
              <w:t>及老版的实名制</w:t>
            </w:r>
            <w:r w:rsidRPr="00E45B41">
              <w:rPr>
                <w:rFonts w:ascii="Calibri" w:hAnsi="Calibri" w:cs="Calibri" w:hint="eastAsia"/>
              </w:rPr>
              <w:t>=1</w:t>
            </w:r>
          </w:p>
          <w:p w14:paraId="2FDA7210" w14:textId="11454988" w:rsidR="00E45B41" w:rsidRPr="00E45B41" w:rsidRDefault="00E45B41" w:rsidP="00E45B41">
            <w:pPr>
              <w:pStyle w:val="afd"/>
              <w:numPr>
                <w:ilvl w:val="0"/>
                <w:numId w:val="5"/>
              </w:numPr>
              <w:ind w:firstLineChars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用户未领取这个红包</w:t>
            </w:r>
            <w:r>
              <w:rPr>
                <w:rFonts w:ascii="Calibri" w:hAnsi="Calibri" w:cs="Calibri" w:hint="eastAsia"/>
              </w:rPr>
              <w:t>,</w:t>
            </w:r>
            <w:r>
              <w:rPr>
                <w:rFonts w:ascii="Calibri" w:hAnsi="Calibri" w:cs="Calibri" w:hint="eastAsia"/>
              </w:rPr>
              <w:t>本地状态</w:t>
            </w:r>
            <w:r>
              <w:rPr>
                <w:rFonts w:ascii="Calibri" w:hAnsi="Calibri" w:cs="Calibri" w:hint="eastAsia"/>
              </w:rPr>
              <w:t>=0</w:t>
            </w:r>
          </w:p>
        </w:tc>
      </w:tr>
      <w:tr w:rsidR="00C23ED6" w14:paraId="724487D2" w14:textId="77777777" w:rsidTr="002D5449">
        <w:tc>
          <w:tcPr>
            <w:tcW w:w="821" w:type="dxa"/>
          </w:tcPr>
          <w:p w14:paraId="15814DD7" w14:textId="602D2B71" w:rsidR="00C23ED6" w:rsidRDefault="00C23ED6" w:rsidP="006B0D8E">
            <w:r>
              <w:rPr>
                <w:rFonts w:hint="eastAsia"/>
              </w:rPr>
              <w:t>url</w:t>
            </w:r>
          </w:p>
        </w:tc>
        <w:tc>
          <w:tcPr>
            <w:tcW w:w="8196" w:type="dxa"/>
          </w:tcPr>
          <w:p w14:paraId="1C93EF00" w14:textId="12146CCA" w:rsidR="00665C8C" w:rsidRDefault="0084129E" w:rsidP="00D90C51">
            <w:r w:rsidRPr="0084129E">
              <w:rPr>
                <w:noProof/>
              </w:rPr>
              <w:drawing>
                <wp:inline distT="0" distB="0" distL="0" distR="0" wp14:anchorId="349E450B" wp14:editId="4F55142E">
                  <wp:extent cx="3320042" cy="863204"/>
                  <wp:effectExtent l="0" t="0" r="762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676" cy="876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ED6" w14:paraId="647ECFA1" w14:textId="77777777" w:rsidTr="002D5449">
        <w:tc>
          <w:tcPr>
            <w:tcW w:w="821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1CE3A6B3" w14:textId="46D842D2" w:rsidR="00C23ED6" w:rsidRDefault="00665C8C" w:rsidP="00D90C51">
            <w:r>
              <w:t>post</w:t>
            </w:r>
          </w:p>
        </w:tc>
      </w:tr>
      <w:tr w:rsidR="00C23ED6" w14:paraId="6D29041A" w14:textId="77777777" w:rsidTr="002D5449">
        <w:tc>
          <w:tcPr>
            <w:tcW w:w="821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3E9ECCF1" w14:textId="71884681" w:rsidR="00513CB1" w:rsidRPr="00A04C6D" w:rsidRDefault="00513CB1" w:rsidP="00665C8C"/>
        </w:tc>
      </w:tr>
      <w:tr w:rsidR="00C23ED6" w14:paraId="71995A2E" w14:textId="77777777" w:rsidTr="002D5449">
        <w:tc>
          <w:tcPr>
            <w:tcW w:w="821" w:type="dxa"/>
          </w:tcPr>
          <w:p w14:paraId="598F4F62" w14:textId="699F0EFA" w:rsidR="00C23ED6" w:rsidRDefault="00C23ED6" w:rsidP="006B0D8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66F5787B" w14:textId="0EFFE78D" w:rsidR="00513CB1" w:rsidRDefault="00D90C51" w:rsidP="00664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code=200,</w:t>
            </w:r>
            <w:r>
              <w:rPr>
                <w:rFonts w:ascii="Calibri" w:hAnsi="Calibri" w:cs="Calibri" w:hint="eastAsia"/>
              </w:rPr>
              <w:t>领取礼包成功</w:t>
            </w:r>
            <w:r>
              <w:rPr>
                <w:rFonts w:ascii="Calibri" w:hAnsi="Calibri" w:cs="Calibri" w:hint="eastAsia"/>
              </w:rPr>
              <w:t>,</w:t>
            </w:r>
            <w:r>
              <w:rPr>
                <w:rFonts w:ascii="Calibri" w:hAnsi="Calibri" w:cs="Calibri" w:hint="eastAsia"/>
              </w:rPr>
              <w:t>设置本地状态</w:t>
            </w:r>
            <w:bookmarkStart w:id="0" w:name="_GoBack"/>
            <w:bookmarkEnd w:id="0"/>
            <w:r>
              <w:rPr>
                <w:rFonts w:ascii="Calibri" w:hAnsi="Calibri" w:cs="Calibri" w:hint="eastAsia"/>
              </w:rPr>
              <w:t>,</w:t>
            </w:r>
            <w:r>
              <w:rPr>
                <w:rFonts w:ascii="Calibri" w:hAnsi="Calibri" w:cs="Calibri" w:hint="eastAsia"/>
              </w:rPr>
              <w:t>不再请求该接口</w:t>
            </w:r>
          </w:p>
          <w:p w14:paraId="7043BC3D" w14:textId="0DB4BFEC" w:rsidR="00D90C51" w:rsidRPr="00D90C51" w:rsidRDefault="00D90C51" w:rsidP="00664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code=500,</w:t>
            </w:r>
            <w:r>
              <w:rPr>
                <w:rFonts w:ascii="Calibri" w:hAnsi="Calibri" w:cs="Calibri" w:hint="eastAsia"/>
              </w:rPr>
              <w:t>领取礼包失败</w:t>
            </w:r>
          </w:p>
        </w:tc>
      </w:tr>
    </w:tbl>
    <w:p w14:paraId="232597D1" w14:textId="2775D21B" w:rsidR="00C23ED6" w:rsidRDefault="00C23ED6" w:rsidP="00E258B3"/>
    <w:sectPr w:rsidR="00C23ED6">
      <w:footerReference w:type="default" r:id="rId9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8D74BC" w14:textId="77777777" w:rsidR="00F76319" w:rsidRDefault="00F76319">
      <w:r>
        <w:separator/>
      </w:r>
    </w:p>
    <w:p w14:paraId="5BC44EED" w14:textId="77777777" w:rsidR="00F76319" w:rsidRDefault="00F76319"/>
  </w:endnote>
  <w:endnote w:type="continuationSeparator" w:id="0">
    <w:p w14:paraId="561F91AB" w14:textId="77777777" w:rsidR="00F76319" w:rsidRDefault="00F76319">
      <w:r>
        <w:continuationSeparator/>
      </w:r>
    </w:p>
    <w:p w14:paraId="142439D8" w14:textId="77777777" w:rsidR="00F76319" w:rsidRDefault="00F763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0C5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3919DD" w14:textId="77777777" w:rsidR="00F76319" w:rsidRDefault="00F76319">
      <w:r>
        <w:separator/>
      </w:r>
    </w:p>
    <w:p w14:paraId="4CA22B78" w14:textId="77777777" w:rsidR="00F76319" w:rsidRDefault="00F76319"/>
  </w:footnote>
  <w:footnote w:type="continuationSeparator" w:id="0">
    <w:p w14:paraId="050700B9" w14:textId="77777777" w:rsidR="00F76319" w:rsidRDefault="00F76319">
      <w:r>
        <w:continuationSeparator/>
      </w:r>
    </w:p>
    <w:p w14:paraId="78B35F58" w14:textId="77777777" w:rsidR="00F76319" w:rsidRDefault="00F7631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45954"/>
    <w:multiLevelType w:val="hybridMultilevel"/>
    <w:tmpl w:val="E4485052"/>
    <w:lvl w:ilvl="0" w:tplc="EF9833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92"/>
    <w:rsid w:val="00047E50"/>
    <w:rsid w:val="000646B7"/>
    <w:rsid w:val="000A595D"/>
    <w:rsid w:val="000B14A2"/>
    <w:rsid w:val="000B2FAC"/>
    <w:rsid w:val="000B6FC1"/>
    <w:rsid w:val="000D4D24"/>
    <w:rsid w:val="000E0D4F"/>
    <w:rsid w:val="000E53D4"/>
    <w:rsid w:val="000F3C68"/>
    <w:rsid w:val="00126A68"/>
    <w:rsid w:val="001A65CD"/>
    <w:rsid w:val="001C32EE"/>
    <w:rsid w:val="001C3A07"/>
    <w:rsid w:val="001C74BE"/>
    <w:rsid w:val="001C7DF3"/>
    <w:rsid w:val="001F5FFA"/>
    <w:rsid w:val="002063ED"/>
    <w:rsid w:val="0024071D"/>
    <w:rsid w:val="00254F5A"/>
    <w:rsid w:val="002671B7"/>
    <w:rsid w:val="00290E7C"/>
    <w:rsid w:val="002A1504"/>
    <w:rsid w:val="002C1D98"/>
    <w:rsid w:val="002D5449"/>
    <w:rsid w:val="0032139A"/>
    <w:rsid w:val="0036217C"/>
    <w:rsid w:val="00382849"/>
    <w:rsid w:val="003847DB"/>
    <w:rsid w:val="0040711E"/>
    <w:rsid w:val="00425B42"/>
    <w:rsid w:val="00456635"/>
    <w:rsid w:val="004A129F"/>
    <w:rsid w:val="004A2F24"/>
    <w:rsid w:val="004C0500"/>
    <w:rsid w:val="004E1F18"/>
    <w:rsid w:val="005044CF"/>
    <w:rsid w:val="00513C7B"/>
    <w:rsid w:val="00513CB1"/>
    <w:rsid w:val="0052291F"/>
    <w:rsid w:val="0053312A"/>
    <w:rsid w:val="00533586"/>
    <w:rsid w:val="00547C66"/>
    <w:rsid w:val="00583231"/>
    <w:rsid w:val="0059290E"/>
    <w:rsid w:val="005A447E"/>
    <w:rsid w:val="005D1130"/>
    <w:rsid w:val="005D6DB5"/>
    <w:rsid w:val="005E2508"/>
    <w:rsid w:val="0065036E"/>
    <w:rsid w:val="00664941"/>
    <w:rsid w:val="00665C8C"/>
    <w:rsid w:val="00677AC3"/>
    <w:rsid w:val="006A620D"/>
    <w:rsid w:val="006B0CBC"/>
    <w:rsid w:val="006D22C0"/>
    <w:rsid w:val="00744F26"/>
    <w:rsid w:val="00760DF8"/>
    <w:rsid w:val="007722CE"/>
    <w:rsid w:val="00775A2F"/>
    <w:rsid w:val="007F3309"/>
    <w:rsid w:val="00806DBA"/>
    <w:rsid w:val="00813ED1"/>
    <w:rsid w:val="008266C7"/>
    <w:rsid w:val="008315A5"/>
    <w:rsid w:val="0084129E"/>
    <w:rsid w:val="0086436E"/>
    <w:rsid w:val="00871FA6"/>
    <w:rsid w:val="008A4AA2"/>
    <w:rsid w:val="008A7570"/>
    <w:rsid w:val="008D689B"/>
    <w:rsid w:val="008E133D"/>
    <w:rsid w:val="00910AB8"/>
    <w:rsid w:val="00924EF5"/>
    <w:rsid w:val="00930667"/>
    <w:rsid w:val="0093463B"/>
    <w:rsid w:val="009436A4"/>
    <w:rsid w:val="00967125"/>
    <w:rsid w:val="009778B6"/>
    <w:rsid w:val="009A7DC0"/>
    <w:rsid w:val="009C6920"/>
    <w:rsid w:val="009D79CA"/>
    <w:rsid w:val="009F5D10"/>
    <w:rsid w:val="00A04C6D"/>
    <w:rsid w:val="00A542D8"/>
    <w:rsid w:val="00A76E3A"/>
    <w:rsid w:val="00A85431"/>
    <w:rsid w:val="00A968D1"/>
    <w:rsid w:val="00AB6EC8"/>
    <w:rsid w:val="00B204F0"/>
    <w:rsid w:val="00B42AEC"/>
    <w:rsid w:val="00B54524"/>
    <w:rsid w:val="00B54A6F"/>
    <w:rsid w:val="00B94C2D"/>
    <w:rsid w:val="00BA5035"/>
    <w:rsid w:val="00BB146A"/>
    <w:rsid w:val="00BC4253"/>
    <w:rsid w:val="00BE65CB"/>
    <w:rsid w:val="00BF4BBF"/>
    <w:rsid w:val="00C12A8D"/>
    <w:rsid w:val="00C23ED6"/>
    <w:rsid w:val="00C35F1A"/>
    <w:rsid w:val="00C40FF4"/>
    <w:rsid w:val="00C46AFA"/>
    <w:rsid w:val="00C64217"/>
    <w:rsid w:val="00C667D7"/>
    <w:rsid w:val="00C85C0E"/>
    <w:rsid w:val="00C9613D"/>
    <w:rsid w:val="00CA6FD7"/>
    <w:rsid w:val="00CB54C3"/>
    <w:rsid w:val="00CC505E"/>
    <w:rsid w:val="00CE4E4F"/>
    <w:rsid w:val="00D00A6B"/>
    <w:rsid w:val="00D069FF"/>
    <w:rsid w:val="00D15449"/>
    <w:rsid w:val="00D15F46"/>
    <w:rsid w:val="00D203DE"/>
    <w:rsid w:val="00D65710"/>
    <w:rsid w:val="00D72E84"/>
    <w:rsid w:val="00D72EE9"/>
    <w:rsid w:val="00D81992"/>
    <w:rsid w:val="00D90C51"/>
    <w:rsid w:val="00DA083D"/>
    <w:rsid w:val="00DD12ED"/>
    <w:rsid w:val="00DF4B76"/>
    <w:rsid w:val="00E0610C"/>
    <w:rsid w:val="00E200B8"/>
    <w:rsid w:val="00E258B3"/>
    <w:rsid w:val="00E45B41"/>
    <w:rsid w:val="00E7098C"/>
    <w:rsid w:val="00E73492"/>
    <w:rsid w:val="00E738CF"/>
    <w:rsid w:val="00E81D72"/>
    <w:rsid w:val="00EB430A"/>
    <w:rsid w:val="00EB586B"/>
    <w:rsid w:val="00EC3273"/>
    <w:rsid w:val="00ED336D"/>
    <w:rsid w:val="00ED673C"/>
    <w:rsid w:val="00F0182D"/>
    <w:rsid w:val="00F030CE"/>
    <w:rsid w:val="00F22DFC"/>
    <w:rsid w:val="00F3758B"/>
    <w:rsid w:val="00F6003F"/>
    <w:rsid w:val="00F76319"/>
    <w:rsid w:val="00F77FE0"/>
    <w:rsid w:val="00F962EA"/>
    <w:rsid w:val="00FC0864"/>
    <w:rsid w:val="00FD01D7"/>
    <w:rsid w:val="00FE1230"/>
    <w:rsid w:val="00FE2285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6B0CBC"/>
    <w:pPr>
      <w:spacing w:after="0" w:line="240" w:lineRule="auto"/>
    </w:pPr>
    <w:rPr>
      <w:rFonts w:ascii="宋体" w:eastAsia="宋体" w:hAnsi="宋体" w:cs="宋体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831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1"/>
    <w:rsid w:val="00DF4B76"/>
    <w:rPr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  <w:style w:type="paragraph" w:styleId="HTML">
    <w:name w:val="HTML Preformatted"/>
    <w:basedOn w:val="a1"/>
    <w:link w:val="HTML0"/>
    <w:uiPriority w:val="99"/>
    <w:semiHidden/>
    <w:unhideWhenUsed/>
    <w:rsid w:val="00A96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0">
    <w:name w:val="HTML 预设格式字符"/>
    <w:basedOn w:val="a2"/>
    <w:link w:val="HTML"/>
    <w:uiPriority w:val="99"/>
    <w:semiHidden/>
    <w:rsid w:val="00A968D1"/>
    <w:rPr>
      <w:rFonts w:ascii="Courier New" w:hAnsi="Courier New" w:cs="Courier New"/>
      <w:color w:val="auto"/>
      <w:sz w:val="20"/>
      <w:szCs w:val="20"/>
      <w:lang w:eastAsia="zh-CN"/>
    </w:rPr>
  </w:style>
  <w:style w:type="paragraph" w:styleId="afd">
    <w:name w:val="List Paragraph"/>
    <w:basedOn w:val="a1"/>
    <w:uiPriority w:val="34"/>
    <w:unhideWhenUsed/>
    <w:qFormat/>
    <w:rsid w:val="00E45B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192.168.0.127:7170/swagger-ui.html" TargetMode="Externa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222</TotalTime>
  <Pages>1</Pages>
  <Words>69</Words>
  <Characters>395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89</cp:revision>
  <cp:lastPrinted>2018-03-19T03:05:00Z</cp:lastPrinted>
  <dcterms:created xsi:type="dcterms:W3CDTF">2018-03-18T15:11:00Z</dcterms:created>
  <dcterms:modified xsi:type="dcterms:W3CDTF">2018-06-25T14:04:00Z</dcterms:modified>
</cp:coreProperties>
</file>