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481FCA87" w14:textId="52DD489E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</w:t>
      </w:r>
      <w:proofErr w:type="spellStart"/>
      <w:r w:rsidRPr="00F6003F">
        <w:t>api</w:t>
      </w:r>
      <w:proofErr w:type="spellEnd"/>
      <w:r w:rsidRPr="00F6003F">
        <w:t>-</w:t>
      </w:r>
      <w:r w:rsidR="004E1F18">
        <w:t>advert</w:t>
      </w:r>
      <w:r w:rsidRPr="00F6003F">
        <w:t>/</w:t>
      </w:r>
      <w:r w:rsidRPr="00F6003F">
        <w:rPr>
          <w:rFonts w:hint="eastAsia"/>
        </w:rPr>
        <w:t>接口</w:t>
      </w:r>
      <w:proofErr w:type="spellStart"/>
      <w:r w:rsidRPr="00F6003F">
        <w:rPr>
          <w:rFonts w:hint="eastAsia"/>
        </w:rPr>
        <w:t>url</w:t>
      </w:r>
      <w:proofErr w:type="spellEnd"/>
    </w:p>
    <w:p w14:paraId="679720CB" w14:textId="77777777" w:rsidR="00CA6FD7" w:rsidRDefault="00CA6FD7" w:rsidP="00E258B3"/>
    <w:p w14:paraId="76291250" w14:textId="77777777" w:rsidR="00C23ED6" w:rsidRDefault="00C23ED6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20"/>
        <w:gridCol w:w="8597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6730FFBA" w:rsidR="00C23ED6" w:rsidRDefault="00930667" w:rsidP="00FF2875">
            <w:r>
              <w:rPr>
                <w:rFonts w:hint="eastAsia"/>
              </w:rPr>
              <w:t>查询购物车中的商品列表信息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C93EF00" w14:textId="4527062A" w:rsidR="00C23ED6" w:rsidRDefault="00A542D8" w:rsidP="00C23ED6">
            <w:r w:rsidRPr="00A542D8">
              <w:t>http://192.168.0.127:7020/api-goods/goods_shopcart_en/queryByOpenidComcode?openid=76bd995c94b35f9da46412dbb85288da&amp;com_code=100101&amp;start=0&amp;token=daojia100</w:t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5A3A2F9" w:rsidR="00C23ED6" w:rsidRDefault="0040711E" w:rsidP="006B0D8E">
            <w:r>
              <w:t>get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51C2D317" w14:textId="77777777" w:rsidR="00CA6FD7" w:rsidRDefault="0040711E" w:rsidP="006B0D8E">
            <w:proofErr w:type="spellStart"/>
            <w:r>
              <w:t>openid</w:t>
            </w:r>
            <w:proofErr w:type="spellEnd"/>
          </w:p>
          <w:p w14:paraId="50EF6C5C" w14:textId="77777777" w:rsidR="0040711E" w:rsidRDefault="0040711E" w:rsidP="006B0D8E">
            <w:proofErr w:type="spellStart"/>
            <w:r>
              <w:t>com_code</w:t>
            </w:r>
            <w:proofErr w:type="spellEnd"/>
          </w:p>
          <w:p w14:paraId="3E9ECCF1" w14:textId="0B8DB42D" w:rsidR="0040711E" w:rsidRPr="00B908E6" w:rsidRDefault="0040711E" w:rsidP="006B0D8E">
            <w:r>
              <w:t>start=</w:t>
            </w:r>
            <w:r>
              <w:rPr>
                <w:rFonts w:hint="eastAsia"/>
              </w:rPr>
              <w:t>记录开始条数</w:t>
            </w: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0C1CEA47" w:rsidR="00C23ED6" w:rsidRDefault="00C23ED6" w:rsidP="006B0D8E">
            <w:r>
              <w:t>R</w:t>
            </w:r>
            <w:r>
              <w:rPr>
                <w:rFonts w:hint="eastAsia"/>
              </w:rPr>
              <w:t>eturn值</w:t>
            </w: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8196" w:type="dxa"/>
          </w:tcPr>
          <w:p w14:paraId="544A1562" w14:textId="778C5C0F" w:rsidR="00664941" w:rsidRPr="00664941" w:rsidRDefault="0040711E" w:rsidP="00664941">
            <w:pPr>
              <w:rPr>
                <w:rFonts w:eastAsia="Times New Roman"/>
              </w:rPr>
            </w:pPr>
            <w:r w:rsidRPr="0040711E">
              <w:rPr>
                <w:rFonts w:eastAsia="Times New Roman" w:hint="eastAsia"/>
              </w:rPr>
              <w:lastRenderedPageBreak/>
              <w:t>{"code":200,"message":"</w:t>
            </w:r>
            <w:r w:rsidRPr="0040711E">
              <w:rPr>
                <w:rFonts w:hint="eastAsia"/>
              </w:rPr>
              <w:t>成功</w:t>
            </w:r>
            <w:r w:rsidRPr="0040711E">
              <w:rPr>
                <w:rFonts w:eastAsia="Times New Roman" w:hint="eastAsia"/>
              </w:rPr>
              <w:t>","data":{"rows":[{"rowsid":21,"openid":"76bd995c94b35f9da46412dbb85288da","goods_code":"10000011038717","goods_num":0,"goods_price_dis":"50.00","goods_price_all":"0.00","goods_name":"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1","goods_title":"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0","header_img_url":"http://project-file.cdn.bcebos.com/ath_home_img/sf-1.png","goods_x":"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 xml:space="preserve">","createdate":"2018-04-07 </w:t>
            </w:r>
            <w:r w:rsidRPr="0040711E">
              <w:rPr>
                <w:rFonts w:eastAsia="Times New Roman" w:hint="eastAsia"/>
              </w:rPr>
              <w:lastRenderedPageBreak/>
              <w:t>14:23:42","wxcode":"100000","pro_code":"100100","com_code":"100101","state":0},{"rowsid":20,"openid":"76bd995c94b35f9da46412dbb85288da","goods_code":"10000011007221","goods_num":1,"goods_price_dis":"50.00","goods_price_all":"50.00","goods_name":"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4","goods_title":"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3","header_img_url":"http://project-file.cdn.bcebos.com/ath_home_img/sf-1.png","goods_x":"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11:43:33","wxcode":"100000","pro_code":"100100","com_code":"100101","state":0},{"rowsid":19,"openid":"76bd995c94b35f9da46412dbb85288da","goods_code":"10000011064919","goods_num":1,"goods_price_dis":"50.00","goods_price_all":"50.00","goods_name":"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3","goods_title":"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2","header_img_url":"http://project-file.cdn.bcebos.com/ath_home_img/sf-1.png","goods_x":"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11:43:28","wxcode":"100000","pro_code":"100100","com_code":"100101","state":0},{"rowsid":18,"openid":"76bd995c94b35f9da46412dbb85288da","goods_code":"10000011073857","goods_num":-1,"goods_price_dis":"50.00","goods_price_all":"-50.00","goods_name":"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2","goods_title":"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1","header_img_url":"http://project-file.cdn.bcebos.com/ath_home_img/sf-1.png","goods_x":"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11:43:21","wxcode":"100000","pro_code":"100100","com_code":"100101","state":0},{"rowsid":17,"openid":"76bd995c94b35f9da46412dbb85288da","goods_code":"10000011166527","goods_num":7,"goods_price_dis":"50.00","goods_price_all":"350.00","goods_name":"</w:t>
            </w:r>
            <w:r w:rsidRPr="0040711E">
              <w:rPr>
                <w:rFonts w:hint="eastAsia"/>
              </w:rPr>
              <w:t>江小白</w:t>
            </w:r>
            <w:r w:rsidRPr="0040711E">
              <w:rPr>
                <w:rFonts w:eastAsia="Times New Roman" w:hint="eastAsia"/>
              </w:rPr>
              <w:t>0","goods_title":"</w:t>
            </w:r>
            <w:r w:rsidRPr="0040711E">
              <w:rPr>
                <w:rFonts w:hint="eastAsia"/>
              </w:rPr>
              <w:t>江小白白酒特价</w:t>
            </w:r>
            <w:r w:rsidRPr="0040711E">
              <w:rPr>
                <w:rFonts w:eastAsia="Times New Roman" w:hint="eastAsia"/>
              </w:rPr>
              <w:t>","header_img_url":"http://project-file.cdn.bcebos.com/ath_home_img/sf-1.png","goods_x":"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goods_y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</w:t>
            </w:r>
            <w:proofErr w:type="spellStart"/>
            <w:r w:rsidRPr="0040711E">
              <w:rPr>
                <w:rFonts w:eastAsia="Times New Roman" w:hint="eastAsia"/>
              </w:rPr>
              <w:t>goods_z</w:t>
            </w:r>
            <w:proofErr w:type="spellEnd"/>
            <w:r w:rsidRPr="0040711E">
              <w:rPr>
                <w:rFonts w:eastAsia="Times New Roman" w:hint="eastAsia"/>
              </w:rPr>
              <w:t>":"</w:t>
            </w:r>
            <w:r w:rsidRPr="0040711E">
              <w:rPr>
                <w:rFonts w:hint="eastAsia"/>
              </w:rPr>
              <w:t>默认</w:t>
            </w:r>
            <w:r w:rsidRPr="0040711E">
              <w:rPr>
                <w:rFonts w:eastAsia="Times New Roman" w:hint="eastAsia"/>
              </w:rPr>
              <w:t>","createdate":"2018-04-07 11:42:52","wxcode":"100000","pro_code":"100100","com_code":"100101","state":0}],"totalCount":5}}</w:t>
            </w:r>
          </w:p>
          <w:p w14:paraId="7043BC3D" w14:textId="392338E7" w:rsidR="00C23ED6" w:rsidRDefault="00664941" w:rsidP="00664941">
            <w:r>
              <w:t xml:space="preserve"> </w:t>
            </w:r>
          </w:p>
        </w:tc>
      </w:tr>
    </w:tbl>
    <w:p w14:paraId="232597D1" w14:textId="77777777" w:rsidR="00C23ED6" w:rsidRDefault="00C23ED6" w:rsidP="00E258B3"/>
    <w:p w14:paraId="2522AA75" w14:textId="77777777" w:rsidR="00930667" w:rsidRDefault="00930667" w:rsidP="00930667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03"/>
        <w:gridCol w:w="8114"/>
      </w:tblGrid>
      <w:tr w:rsidR="00930667" w14:paraId="4F4A6557" w14:textId="77777777" w:rsidTr="0061123E">
        <w:trPr>
          <w:trHeight w:val="416"/>
        </w:trPr>
        <w:tc>
          <w:tcPr>
            <w:tcW w:w="821" w:type="dxa"/>
          </w:tcPr>
          <w:p w14:paraId="3DF20540" w14:textId="77777777" w:rsidR="00930667" w:rsidRDefault="00930667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8C02B51" w14:textId="77777777" w:rsidR="00930667" w:rsidRDefault="00930667" w:rsidP="0061123E">
            <w:r>
              <w:t>2</w:t>
            </w:r>
          </w:p>
        </w:tc>
      </w:tr>
      <w:tr w:rsidR="00930667" w14:paraId="3741C44D" w14:textId="77777777" w:rsidTr="0061123E">
        <w:trPr>
          <w:trHeight w:val="416"/>
        </w:trPr>
        <w:tc>
          <w:tcPr>
            <w:tcW w:w="821" w:type="dxa"/>
          </w:tcPr>
          <w:p w14:paraId="741EAD2B" w14:textId="77777777" w:rsidR="00930667" w:rsidRDefault="00930667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57E64068" w14:textId="429E7D76" w:rsidR="00930667" w:rsidRDefault="00930667" w:rsidP="003B7A02">
            <w:r>
              <w:rPr>
                <w:rFonts w:hint="eastAsia"/>
              </w:rPr>
              <w:t>修改购物车的商品数量</w:t>
            </w:r>
            <w:r w:rsidR="003B7A02">
              <w:rPr>
                <w:rFonts w:hint="eastAsia"/>
              </w:rPr>
              <w:t xml:space="preserve"> </w:t>
            </w:r>
          </w:p>
        </w:tc>
      </w:tr>
      <w:tr w:rsidR="00930667" w14:paraId="7DFD59BE" w14:textId="77777777" w:rsidTr="0061123E">
        <w:tc>
          <w:tcPr>
            <w:tcW w:w="821" w:type="dxa"/>
          </w:tcPr>
          <w:p w14:paraId="711494BD" w14:textId="77777777" w:rsidR="00930667" w:rsidRDefault="00930667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3D9AFD8A" w14:textId="77777777" w:rsidR="00930667" w:rsidRDefault="00930667" w:rsidP="0061123E">
            <w:r w:rsidRPr="00CA6FD7">
              <w:t>http://192.168.0.127:7020/api-goods/goods_shopcart_en/updateCntAdd?rowsid=17&amp;type=0&amp;token=daojia100</w:t>
            </w:r>
          </w:p>
        </w:tc>
      </w:tr>
      <w:tr w:rsidR="00930667" w14:paraId="1734D9AF" w14:textId="77777777" w:rsidTr="0061123E">
        <w:tc>
          <w:tcPr>
            <w:tcW w:w="821" w:type="dxa"/>
          </w:tcPr>
          <w:p w14:paraId="7B68BA37" w14:textId="77777777" w:rsidR="00930667" w:rsidRDefault="00930667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7BBCDB45" w14:textId="77777777" w:rsidR="00930667" w:rsidRDefault="00930667" w:rsidP="0061123E">
            <w:r>
              <w:t>post</w:t>
            </w:r>
          </w:p>
        </w:tc>
      </w:tr>
      <w:tr w:rsidR="00930667" w14:paraId="68090A3D" w14:textId="77777777" w:rsidTr="0061123E">
        <w:tc>
          <w:tcPr>
            <w:tcW w:w="821" w:type="dxa"/>
          </w:tcPr>
          <w:p w14:paraId="618FCC8A" w14:textId="77777777" w:rsidR="00930667" w:rsidRDefault="00930667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4A6AC49" w14:textId="77777777" w:rsidR="00930667" w:rsidRDefault="00930667" w:rsidP="0061123E">
            <w:proofErr w:type="spellStart"/>
            <w:r>
              <w:t>rowsid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记录的id</w:t>
            </w:r>
          </w:p>
          <w:p w14:paraId="692C6AC6" w14:textId="77777777" w:rsidR="00930667" w:rsidRPr="00B908E6" w:rsidRDefault="00930667" w:rsidP="0061123E">
            <w:r>
              <w:t>type = 0/1;0=</w:t>
            </w:r>
            <w:r>
              <w:rPr>
                <w:rFonts w:hint="eastAsia"/>
              </w:rPr>
              <w:t>数量减1，1=数量加1</w:t>
            </w:r>
          </w:p>
        </w:tc>
      </w:tr>
      <w:tr w:rsidR="00930667" w14:paraId="7181724B" w14:textId="77777777" w:rsidTr="0061123E">
        <w:tc>
          <w:tcPr>
            <w:tcW w:w="821" w:type="dxa"/>
          </w:tcPr>
          <w:p w14:paraId="3DDABDF9" w14:textId="77777777" w:rsidR="00930667" w:rsidRDefault="00930667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BB6BDF2" w14:textId="77777777" w:rsidR="00930667" w:rsidRDefault="00930667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7CA1A123" w14:textId="77777777" w:rsidR="00930667" w:rsidRPr="00664941" w:rsidRDefault="00930667" w:rsidP="0061123E">
            <w:pPr>
              <w:rPr>
                <w:rFonts w:eastAsia="Times New Roman"/>
              </w:rPr>
            </w:pPr>
          </w:p>
          <w:p w14:paraId="5FAFACB5" w14:textId="77777777" w:rsidR="00930667" w:rsidRDefault="00930667" w:rsidP="0061123E">
            <w:r>
              <w:lastRenderedPageBreak/>
              <w:t xml:space="preserve"> </w:t>
            </w:r>
          </w:p>
        </w:tc>
      </w:tr>
    </w:tbl>
    <w:p w14:paraId="0E0A9F96" w14:textId="77777777" w:rsidR="00930667" w:rsidRPr="00CA6FD7" w:rsidRDefault="00930667" w:rsidP="00930667"/>
    <w:p w14:paraId="0E37AB58" w14:textId="77777777" w:rsidR="00930667" w:rsidRPr="00930667" w:rsidRDefault="00930667" w:rsidP="00E258B3"/>
    <w:p w14:paraId="08B50F90" w14:textId="77777777" w:rsidR="00930667" w:rsidRDefault="00930667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47"/>
        <w:gridCol w:w="8270"/>
      </w:tblGrid>
      <w:tr w:rsidR="001C32EE" w14:paraId="447E92FC" w14:textId="77777777" w:rsidTr="0061123E">
        <w:trPr>
          <w:trHeight w:val="416"/>
        </w:trPr>
        <w:tc>
          <w:tcPr>
            <w:tcW w:w="821" w:type="dxa"/>
          </w:tcPr>
          <w:p w14:paraId="7D1E4804" w14:textId="77777777" w:rsidR="001C32EE" w:rsidRDefault="001C32EE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BDC6C1" w14:textId="1868BDA1" w:rsidR="001C32EE" w:rsidRDefault="001C32EE" w:rsidP="0061123E">
            <w:r>
              <w:t>3</w:t>
            </w:r>
          </w:p>
        </w:tc>
      </w:tr>
      <w:tr w:rsidR="001C32EE" w14:paraId="402F8626" w14:textId="77777777" w:rsidTr="0061123E">
        <w:trPr>
          <w:trHeight w:val="416"/>
        </w:trPr>
        <w:tc>
          <w:tcPr>
            <w:tcW w:w="821" w:type="dxa"/>
          </w:tcPr>
          <w:p w14:paraId="46D9A237" w14:textId="77777777" w:rsidR="001C32EE" w:rsidRDefault="001C32EE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630FB90" w14:textId="271963E9" w:rsidR="001C32EE" w:rsidRDefault="001C32EE" w:rsidP="0061123E">
            <w:r>
              <w:rPr>
                <w:rFonts w:hint="eastAsia"/>
              </w:rPr>
              <w:t>购物车查询商品的</w:t>
            </w:r>
            <w:r w:rsidR="000E0D4F">
              <w:rPr>
                <w:rFonts w:hint="eastAsia"/>
              </w:rPr>
              <w:t>三维纬度信息</w:t>
            </w:r>
          </w:p>
        </w:tc>
      </w:tr>
      <w:tr w:rsidR="001C32EE" w14:paraId="30829744" w14:textId="77777777" w:rsidTr="0061123E">
        <w:tc>
          <w:tcPr>
            <w:tcW w:w="821" w:type="dxa"/>
          </w:tcPr>
          <w:p w14:paraId="7A3A3A8A" w14:textId="77777777" w:rsidR="001C32EE" w:rsidRDefault="001C32EE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6E4BF10" w14:textId="7209FE29" w:rsidR="001C32EE" w:rsidRDefault="000E0D4F" w:rsidP="0061123E">
            <w:r w:rsidRPr="000E0D4F">
              <w:t>http://192.168.0.127:7020/api-goods/goods_xyz_en/queryByGoodscode?token=daojia100&amp;goods_code=10000011166527&amp;wxcode=100000</w:t>
            </w:r>
          </w:p>
        </w:tc>
      </w:tr>
      <w:tr w:rsidR="001C32EE" w14:paraId="4622420B" w14:textId="77777777" w:rsidTr="0061123E">
        <w:tc>
          <w:tcPr>
            <w:tcW w:w="821" w:type="dxa"/>
          </w:tcPr>
          <w:p w14:paraId="1CF1C600" w14:textId="77777777" w:rsidR="001C32EE" w:rsidRDefault="001C32EE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245AD9E" w14:textId="77777777" w:rsidR="001C32EE" w:rsidRDefault="001C32EE" w:rsidP="0061123E">
            <w:r>
              <w:t>get</w:t>
            </w:r>
          </w:p>
        </w:tc>
      </w:tr>
      <w:tr w:rsidR="001C32EE" w14:paraId="6BDAB46E" w14:textId="77777777" w:rsidTr="0061123E">
        <w:tc>
          <w:tcPr>
            <w:tcW w:w="821" w:type="dxa"/>
          </w:tcPr>
          <w:p w14:paraId="2B4C69F4" w14:textId="77777777" w:rsidR="001C32EE" w:rsidRDefault="001C32EE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0BEE2E2" w14:textId="77777777" w:rsidR="001C32EE" w:rsidRDefault="000E0D4F" w:rsidP="0061123E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647B5E3A" w14:textId="17808518" w:rsidR="000E0D4F" w:rsidRPr="00B908E6" w:rsidRDefault="000E0D4F" w:rsidP="0061123E">
            <w:proofErr w:type="spellStart"/>
            <w:r>
              <w:t>wxcode</w:t>
            </w:r>
            <w:proofErr w:type="spellEnd"/>
          </w:p>
        </w:tc>
      </w:tr>
      <w:tr w:rsidR="001C32EE" w14:paraId="3A7A7028" w14:textId="77777777" w:rsidTr="0061123E">
        <w:tc>
          <w:tcPr>
            <w:tcW w:w="821" w:type="dxa"/>
          </w:tcPr>
          <w:p w14:paraId="4048C63D" w14:textId="0612BA44" w:rsidR="001C32EE" w:rsidRDefault="001C32EE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473C2223" w14:textId="77777777" w:rsidR="00FD63C6" w:rsidRDefault="00FD63C6" w:rsidP="00FD63C6">
            <w:r>
              <w:t>{</w:t>
            </w:r>
          </w:p>
          <w:p w14:paraId="68F66810" w14:textId="77777777" w:rsidR="00FD63C6" w:rsidRDefault="00FD63C6" w:rsidP="00FD63C6">
            <w:r>
              <w:tab/>
              <w:t>"code": 200,</w:t>
            </w:r>
          </w:p>
          <w:p w14:paraId="5003155D" w14:textId="77777777" w:rsidR="00FD63C6" w:rsidRDefault="00FD63C6" w:rsidP="00FD63C6">
            <w:r>
              <w:tab/>
              <w:t>"message": "成功",</w:t>
            </w:r>
          </w:p>
          <w:p w14:paraId="21576BAD" w14:textId="77777777" w:rsidR="00FD63C6" w:rsidRDefault="00FD63C6" w:rsidP="00FD63C6">
            <w:r>
              <w:tab/>
              <w:t>"data": {</w:t>
            </w:r>
          </w:p>
          <w:p w14:paraId="31CA8BFD" w14:textId="77777777" w:rsidR="00FD63C6" w:rsidRDefault="00FD63C6" w:rsidP="00FD63C6">
            <w:r>
              <w:tab/>
            </w:r>
            <w:r>
              <w:tab/>
              <w:t>"</w:t>
            </w:r>
            <w:proofErr w:type="spellStart"/>
            <w:r>
              <w:t>array_x</w:t>
            </w:r>
            <w:proofErr w:type="spellEnd"/>
            <w:r>
              <w:t>": ["200ml", "300ml", "400ml"],</w:t>
            </w:r>
          </w:p>
          <w:p w14:paraId="42692EF8" w14:textId="77777777" w:rsidR="00FD63C6" w:rsidRDefault="00FD63C6" w:rsidP="00FD63C6">
            <w:r>
              <w:tab/>
            </w:r>
            <w:r>
              <w:tab/>
              <w:t>"</w:t>
            </w:r>
            <w:proofErr w:type="spellStart"/>
            <w:r>
              <w:t>array_y</w:t>
            </w:r>
            <w:proofErr w:type="spellEnd"/>
            <w:r>
              <w:t>": ["52度", "48度"],</w:t>
            </w:r>
          </w:p>
          <w:p w14:paraId="583BB390" w14:textId="77777777" w:rsidR="00FD63C6" w:rsidRDefault="00FD63C6" w:rsidP="00FD63C6">
            <w:r>
              <w:tab/>
            </w:r>
            <w:r>
              <w:tab/>
              <w:t>"</w:t>
            </w:r>
            <w:proofErr w:type="spellStart"/>
            <w:r>
              <w:t>array_z</w:t>
            </w:r>
            <w:proofErr w:type="spellEnd"/>
            <w:r>
              <w:t>": ["礼品包装"]</w:t>
            </w:r>
          </w:p>
          <w:p w14:paraId="0564827E" w14:textId="77777777" w:rsidR="00FD63C6" w:rsidRDefault="00FD63C6" w:rsidP="00FD63C6">
            <w:r>
              <w:tab/>
              <w:t>}</w:t>
            </w:r>
          </w:p>
          <w:p w14:paraId="3861607E" w14:textId="7BEED3D1" w:rsidR="000E0D4F" w:rsidRDefault="00FD63C6" w:rsidP="00FD63C6">
            <w:r>
              <w:t>}</w:t>
            </w:r>
            <w:bookmarkStart w:id="0" w:name="_GoBack"/>
            <w:bookmarkEnd w:id="0"/>
          </w:p>
          <w:p w14:paraId="42E9E9C0" w14:textId="4939C907" w:rsidR="001C32EE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="Times New Roman"/>
              </w:rPr>
              <w:t>array_x</w:t>
            </w:r>
            <w:proofErr w:type="spellEnd"/>
            <w:r>
              <w:rPr>
                <w:rFonts w:eastAsia="Times New Roman"/>
              </w:rPr>
              <w:t>=</w:t>
            </w:r>
            <w:r>
              <w:rPr>
                <w:rFonts w:eastAsiaTheme="minorEastAsia" w:hint="eastAsia"/>
              </w:rPr>
              <w:t>x纬度信息</w:t>
            </w:r>
          </w:p>
          <w:p w14:paraId="48E1DF05" w14:textId="48A70BC0" w:rsidR="000E0D4F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array_y</w:t>
            </w:r>
            <w:proofErr w:type="spellEnd"/>
            <w:r>
              <w:rPr>
                <w:rFonts w:eastAsiaTheme="minorEastAsia" w:hint="eastAsia"/>
              </w:rPr>
              <w:t>=y纬度信息</w:t>
            </w:r>
          </w:p>
          <w:p w14:paraId="4B7AA5B5" w14:textId="05D31F38" w:rsidR="000E0D4F" w:rsidRPr="000E0D4F" w:rsidRDefault="000E0D4F" w:rsidP="0061123E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 w:hint="eastAsia"/>
              </w:rPr>
              <w:t>array_z</w:t>
            </w:r>
            <w:proofErr w:type="spellEnd"/>
            <w:r>
              <w:rPr>
                <w:rFonts w:eastAsiaTheme="minorEastAsia" w:hint="eastAsia"/>
              </w:rPr>
              <w:t>=z纬度信息</w:t>
            </w:r>
          </w:p>
          <w:p w14:paraId="22B9518E" w14:textId="77777777" w:rsidR="001C32EE" w:rsidRDefault="001C32EE" w:rsidP="0061123E">
            <w:r>
              <w:t xml:space="preserve"> </w:t>
            </w:r>
          </w:p>
        </w:tc>
      </w:tr>
    </w:tbl>
    <w:p w14:paraId="1561F517" w14:textId="77777777" w:rsidR="001C32EE" w:rsidRDefault="001C32EE" w:rsidP="00E258B3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736"/>
        <w:gridCol w:w="8281"/>
      </w:tblGrid>
      <w:tr w:rsidR="000E0D4F" w14:paraId="0265AA4B" w14:textId="77777777" w:rsidTr="0061123E">
        <w:trPr>
          <w:trHeight w:val="416"/>
        </w:trPr>
        <w:tc>
          <w:tcPr>
            <w:tcW w:w="821" w:type="dxa"/>
          </w:tcPr>
          <w:p w14:paraId="5F2340A4" w14:textId="77777777" w:rsidR="000E0D4F" w:rsidRDefault="000E0D4F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673C551" w14:textId="13EBB1DD" w:rsidR="000E0D4F" w:rsidRDefault="00930667" w:rsidP="0061123E">
            <w:r>
              <w:t>4</w:t>
            </w:r>
          </w:p>
        </w:tc>
      </w:tr>
      <w:tr w:rsidR="000E0D4F" w14:paraId="7CD765C3" w14:textId="77777777" w:rsidTr="0061123E">
        <w:trPr>
          <w:trHeight w:val="416"/>
        </w:trPr>
        <w:tc>
          <w:tcPr>
            <w:tcW w:w="821" w:type="dxa"/>
          </w:tcPr>
          <w:p w14:paraId="1142A803" w14:textId="77777777" w:rsidR="000E0D4F" w:rsidRDefault="000E0D4F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45342760" w14:textId="0DC65C04" w:rsidR="000E0D4F" w:rsidRDefault="000E0D4F" w:rsidP="0061123E">
            <w:r>
              <w:rPr>
                <w:rFonts w:hint="eastAsia"/>
              </w:rPr>
              <w:t>购物车查询商品的三维纬度对应的价格信息</w:t>
            </w:r>
          </w:p>
        </w:tc>
      </w:tr>
      <w:tr w:rsidR="000E0D4F" w14:paraId="497E14FA" w14:textId="77777777" w:rsidTr="0061123E">
        <w:tc>
          <w:tcPr>
            <w:tcW w:w="821" w:type="dxa"/>
          </w:tcPr>
          <w:p w14:paraId="6E67EC83" w14:textId="77777777" w:rsidR="000E0D4F" w:rsidRDefault="000E0D4F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23E95567" w14:textId="2DCF9AA9" w:rsidR="000E0D4F" w:rsidRDefault="00BE65CB" w:rsidP="0061123E">
            <w:r w:rsidRPr="00BE65CB">
              <w:t>http://192.168.0.127:7020/api-goods/goods_price_en/queryByGoodscode?token=daojia100&amp;goods_code=10000011166527&amp;wxcode=100000</w:t>
            </w:r>
          </w:p>
        </w:tc>
      </w:tr>
      <w:tr w:rsidR="000E0D4F" w14:paraId="1A64A54E" w14:textId="77777777" w:rsidTr="0061123E">
        <w:tc>
          <w:tcPr>
            <w:tcW w:w="821" w:type="dxa"/>
          </w:tcPr>
          <w:p w14:paraId="04F79C62" w14:textId="77777777" w:rsidR="000E0D4F" w:rsidRDefault="000E0D4F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A36FBBF" w14:textId="77777777" w:rsidR="000E0D4F" w:rsidRDefault="000E0D4F" w:rsidP="0061123E">
            <w:r>
              <w:t>get</w:t>
            </w:r>
          </w:p>
        </w:tc>
      </w:tr>
      <w:tr w:rsidR="000E0D4F" w14:paraId="3DF02CA9" w14:textId="77777777" w:rsidTr="0061123E">
        <w:tc>
          <w:tcPr>
            <w:tcW w:w="821" w:type="dxa"/>
          </w:tcPr>
          <w:p w14:paraId="22266FCA" w14:textId="77777777" w:rsidR="000E0D4F" w:rsidRDefault="000E0D4F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79B52AE" w14:textId="77777777" w:rsidR="000E0D4F" w:rsidRDefault="000E0D4F" w:rsidP="0061123E">
            <w:proofErr w:type="spellStart"/>
            <w:r>
              <w:rPr>
                <w:rFonts w:hint="eastAsia"/>
              </w:rPr>
              <w:t>goods</w:t>
            </w:r>
            <w:r>
              <w:t>_code</w:t>
            </w:r>
            <w:proofErr w:type="spellEnd"/>
          </w:p>
          <w:p w14:paraId="5CBF9CD3" w14:textId="77777777" w:rsidR="000E0D4F" w:rsidRPr="00B908E6" w:rsidRDefault="000E0D4F" w:rsidP="0061123E">
            <w:proofErr w:type="spellStart"/>
            <w:r>
              <w:t>wxcode</w:t>
            </w:r>
            <w:proofErr w:type="spellEnd"/>
          </w:p>
        </w:tc>
      </w:tr>
      <w:tr w:rsidR="000E0D4F" w14:paraId="6C92AE5C" w14:textId="77777777" w:rsidTr="0061123E">
        <w:tc>
          <w:tcPr>
            <w:tcW w:w="821" w:type="dxa"/>
          </w:tcPr>
          <w:p w14:paraId="41EE1959" w14:textId="77777777" w:rsidR="000E0D4F" w:rsidRDefault="000E0D4F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BBEF733" w14:textId="77777777" w:rsidR="007C7036" w:rsidRDefault="007C7036" w:rsidP="007C7036">
            <w:r>
              <w:t>{"code":200,"message":"成功","data":[{"goods_code":"10000011166527","value":"200ml52度礼品包装","header_img_url":"http://ath100.oss-cn-qingdao.aliyuncs.com/ash-customer/20180402102433160-521539.jpg","price":"100.00"},{"goods_code":"10000011166527","value":"200ml48度礼品包装","header_img_url":"http://ath100.oss-cn-qingdao.aliyuncs.com/ash-customer/20180402102433160-521539.jpg","price":"110.00"},{"goods_code":"10000011166527","value":"300ml52度礼品包装","header_img_url":"http://ath100.oss-cn-qingdao.aliyuncs.com/ash-customer/20180402102433160-</w:t>
            </w:r>
            <w:r>
              <w:lastRenderedPageBreak/>
              <w:t>521539.jpg","price":"120.00"},{"goods_code":"10000011166527","value":"300ml48度礼品包装","header_img_url":"http://ath100.oss-cn-qingdao.aliyuncs.com/ash-customer/20180402102433160-521539.jpg","price":"130.00"},{"goods_code":"10000011166527","value":"400ml52度礼品包装","header_img_url":"http://ath100.oss-cn-qingdao.aliyuncs.com/ash-customer/20180402102433160-521539.jpg","price":"140.00"},{"goods_code":"10000011166527","value":"400ml48度礼品包装","header_img_url":"http://ath100.oss-cn-qingdao.aliyuncs.com/ash-customer/20180402102433160-521539.jpg","price":"150.00"}]}</w:t>
            </w:r>
          </w:p>
          <w:p w14:paraId="581E1D7E" w14:textId="77777777" w:rsidR="007C7036" w:rsidRDefault="007C7036" w:rsidP="007C7036"/>
          <w:p w14:paraId="165E4CEF" w14:textId="45D3F0DC" w:rsidR="007C7036" w:rsidRDefault="007C7036" w:rsidP="007C7036">
            <w:r>
              <w:t>value=</w:t>
            </w:r>
            <w:proofErr w:type="spellStart"/>
            <w:r>
              <w:t>goods_xgoods_ygoods_z</w:t>
            </w:r>
            <w:proofErr w:type="spellEnd"/>
            <w:r>
              <w:rPr>
                <w:rFonts w:hint="eastAsia"/>
              </w:rPr>
              <w:t>三个参数拼接的内容</w:t>
            </w:r>
          </w:p>
          <w:p w14:paraId="3ABA1E5A" w14:textId="77777777" w:rsidR="007C7036" w:rsidRDefault="007C7036" w:rsidP="007C7036">
            <w:r>
              <w:t xml:space="preserve">price=三个纬度对应的价格 </w:t>
            </w:r>
          </w:p>
          <w:p w14:paraId="1B38C963" w14:textId="112B3F03" w:rsidR="007F19B7" w:rsidRDefault="007C7036" w:rsidP="007C7036">
            <w:proofErr w:type="spellStart"/>
            <w:r>
              <w:t>header_img_url</w:t>
            </w:r>
            <w:proofErr w:type="spellEnd"/>
            <w:r>
              <w:t>=对应的图片</w:t>
            </w:r>
          </w:p>
        </w:tc>
      </w:tr>
    </w:tbl>
    <w:p w14:paraId="1B7B2ABC" w14:textId="77777777" w:rsidR="000E0D4F" w:rsidRDefault="000E0D4F" w:rsidP="00E258B3"/>
    <w:p w14:paraId="3074F7EF" w14:textId="77777777" w:rsidR="00F3758B" w:rsidRDefault="00F3758B" w:rsidP="00E258B3"/>
    <w:p w14:paraId="637D8539" w14:textId="77777777" w:rsidR="00F3758B" w:rsidRDefault="00F3758B" w:rsidP="00F3758B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F3758B" w14:paraId="62ED7F65" w14:textId="77777777" w:rsidTr="0061123E">
        <w:trPr>
          <w:trHeight w:val="416"/>
        </w:trPr>
        <w:tc>
          <w:tcPr>
            <w:tcW w:w="821" w:type="dxa"/>
          </w:tcPr>
          <w:p w14:paraId="616CC0C9" w14:textId="77777777" w:rsidR="00F3758B" w:rsidRDefault="00F3758B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242CBA22" w14:textId="2A7D3615" w:rsidR="00F3758B" w:rsidRDefault="00F3758B" w:rsidP="0061123E">
            <w:r>
              <w:t>5</w:t>
            </w:r>
          </w:p>
        </w:tc>
      </w:tr>
      <w:tr w:rsidR="00F3758B" w14:paraId="41660B95" w14:textId="77777777" w:rsidTr="0061123E">
        <w:trPr>
          <w:trHeight w:val="416"/>
        </w:trPr>
        <w:tc>
          <w:tcPr>
            <w:tcW w:w="821" w:type="dxa"/>
          </w:tcPr>
          <w:p w14:paraId="4C3D25C0" w14:textId="77777777" w:rsidR="00F3758B" w:rsidRDefault="00F3758B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60DE0B58" w14:textId="18C89276" w:rsidR="00F3758B" w:rsidRDefault="00F3758B" w:rsidP="0061123E">
            <w:r>
              <w:rPr>
                <w:rFonts w:hint="eastAsia"/>
              </w:rPr>
              <w:t>将商品从购物车中移除</w:t>
            </w:r>
            <w:r w:rsidR="003B7A02">
              <w:rPr>
                <w:rFonts w:hint="eastAsia"/>
              </w:rPr>
              <w:t>;支持批量删除</w:t>
            </w:r>
          </w:p>
        </w:tc>
      </w:tr>
      <w:tr w:rsidR="00F3758B" w14:paraId="44B1B726" w14:textId="77777777" w:rsidTr="0061123E">
        <w:tc>
          <w:tcPr>
            <w:tcW w:w="821" w:type="dxa"/>
          </w:tcPr>
          <w:p w14:paraId="02D71A17" w14:textId="77777777" w:rsidR="00F3758B" w:rsidRDefault="00F3758B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1110985C" w14:textId="3B1EF78A" w:rsidR="00F3758B" w:rsidRDefault="00F3758B" w:rsidP="0061123E">
            <w:r w:rsidRPr="00F3758B">
              <w:t>http://192.168.0.127:7020/api-goods/goods_shopcart_en/del?token=daojia100&amp;rowsid=41</w:t>
            </w:r>
          </w:p>
        </w:tc>
      </w:tr>
      <w:tr w:rsidR="00F3758B" w14:paraId="05EDD6C3" w14:textId="77777777" w:rsidTr="0061123E">
        <w:tc>
          <w:tcPr>
            <w:tcW w:w="821" w:type="dxa"/>
          </w:tcPr>
          <w:p w14:paraId="70CC0059" w14:textId="77777777" w:rsidR="00F3758B" w:rsidRDefault="00F3758B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5D36447A" w14:textId="77777777" w:rsidR="00F3758B" w:rsidRDefault="00F3758B" w:rsidP="0061123E">
            <w:r>
              <w:t>post</w:t>
            </w:r>
          </w:p>
        </w:tc>
      </w:tr>
      <w:tr w:rsidR="00F3758B" w14:paraId="0F516020" w14:textId="77777777" w:rsidTr="0061123E">
        <w:tc>
          <w:tcPr>
            <w:tcW w:w="821" w:type="dxa"/>
          </w:tcPr>
          <w:p w14:paraId="1054B389" w14:textId="77777777" w:rsidR="00F3758B" w:rsidRDefault="00F3758B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1A77735" w14:textId="77777777" w:rsidR="00F3758B" w:rsidRDefault="00F3758B" w:rsidP="00F3758B">
            <w:proofErr w:type="spellStart"/>
            <w:r>
              <w:t>rowsid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记录的id</w:t>
            </w:r>
            <w:r w:rsidR="003B7A02">
              <w:rPr>
                <w:rFonts w:hint="eastAsia"/>
              </w:rPr>
              <w:t>;</w:t>
            </w:r>
          </w:p>
          <w:p w14:paraId="633BDE09" w14:textId="77777777" w:rsidR="003B7A02" w:rsidRDefault="003B7A02" w:rsidP="00F3758B">
            <w:r>
              <w:rPr>
                <w:rFonts w:hint="eastAsia"/>
              </w:rPr>
              <w:t xml:space="preserve">如果是批量删除 </w:t>
            </w:r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=1</w:t>
            </w:r>
            <w:r>
              <w:t>,2,3,4</w:t>
            </w:r>
            <w:r>
              <w:rPr>
                <w:rFonts w:hint="eastAsia"/>
              </w:rPr>
              <w:t xml:space="preserve"> </w:t>
            </w:r>
          </w:p>
          <w:p w14:paraId="5C9EECAA" w14:textId="77777777" w:rsidR="003B7A02" w:rsidRPr="003B7A02" w:rsidRDefault="003B7A02" w:rsidP="00F3758B">
            <w:pPr>
              <w:rPr>
                <w:color w:val="FF0000"/>
              </w:rPr>
            </w:pPr>
            <w:r w:rsidRPr="003B7A02">
              <w:rPr>
                <w:rFonts w:hint="eastAsia"/>
                <w:color w:val="FF0000"/>
              </w:rPr>
              <w:t>注意:1. 逗号必须是英文格式下的逗号</w:t>
            </w:r>
          </w:p>
          <w:p w14:paraId="4D4FF406" w14:textId="1B7B4D82" w:rsidR="003B7A02" w:rsidRPr="003B7A02" w:rsidRDefault="003B7A02" w:rsidP="00F3758B">
            <w:r w:rsidRPr="003B7A02">
              <w:rPr>
                <w:rFonts w:hint="eastAsia"/>
                <w:color w:val="FF0000"/>
              </w:rPr>
              <w:t>2. 结尾不能是逗号.例如以下的格式是错的:</w:t>
            </w:r>
            <w:proofErr w:type="spellStart"/>
            <w:r w:rsidRPr="003B7A02">
              <w:rPr>
                <w:color w:val="FF0000"/>
              </w:rPr>
              <w:t>rowsid</w:t>
            </w:r>
            <w:proofErr w:type="spellEnd"/>
            <w:r w:rsidRPr="003B7A02">
              <w:rPr>
                <w:color w:val="FF0000"/>
              </w:rPr>
              <w:t>=1,2,3,</w:t>
            </w:r>
          </w:p>
        </w:tc>
      </w:tr>
      <w:tr w:rsidR="00F3758B" w14:paraId="5CC9A27F" w14:textId="77777777" w:rsidTr="0061123E">
        <w:tc>
          <w:tcPr>
            <w:tcW w:w="821" w:type="dxa"/>
          </w:tcPr>
          <w:p w14:paraId="3FE16C37" w14:textId="0AC1E194" w:rsidR="00F3758B" w:rsidRDefault="00F3758B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3986CD28" w14:textId="75E65922" w:rsidR="00F3758B" w:rsidRPr="0093463B" w:rsidRDefault="006B0CBC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03793A99" w14:textId="77777777" w:rsidR="00F3758B" w:rsidRDefault="00F3758B" w:rsidP="0061123E">
            <w:r>
              <w:t xml:space="preserve"> </w:t>
            </w:r>
          </w:p>
        </w:tc>
      </w:tr>
    </w:tbl>
    <w:p w14:paraId="3E6BD4B4" w14:textId="77777777" w:rsidR="00F3758B" w:rsidRPr="00CA6FD7" w:rsidRDefault="00F3758B" w:rsidP="00F3758B"/>
    <w:p w14:paraId="58051ED6" w14:textId="77777777" w:rsidR="0032139A" w:rsidRDefault="0032139A" w:rsidP="0032139A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32139A" w14:paraId="784AA9C6" w14:textId="77777777" w:rsidTr="0061123E">
        <w:trPr>
          <w:trHeight w:val="416"/>
        </w:trPr>
        <w:tc>
          <w:tcPr>
            <w:tcW w:w="821" w:type="dxa"/>
          </w:tcPr>
          <w:p w14:paraId="577CE0B7" w14:textId="77777777" w:rsidR="0032139A" w:rsidRDefault="0032139A" w:rsidP="0061123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6CC5B8AD" w14:textId="650B3E6E" w:rsidR="0032139A" w:rsidRDefault="0032139A" w:rsidP="0061123E">
            <w:r>
              <w:t>6</w:t>
            </w:r>
          </w:p>
        </w:tc>
      </w:tr>
      <w:tr w:rsidR="0032139A" w14:paraId="5D137CCF" w14:textId="77777777" w:rsidTr="0061123E">
        <w:trPr>
          <w:trHeight w:val="416"/>
        </w:trPr>
        <w:tc>
          <w:tcPr>
            <w:tcW w:w="821" w:type="dxa"/>
          </w:tcPr>
          <w:p w14:paraId="6360048B" w14:textId="77777777" w:rsidR="0032139A" w:rsidRDefault="0032139A" w:rsidP="0061123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759B2CD2" w14:textId="01FCC7D0" w:rsidR="0032139A" w:rsidRDefault="0032139A" w:rsidP="0061123E">
            <w:r>
              <w:rPr>
                <w:rFonts w:hint="eastAsia"/>
              </w:rPr>
              <w:t>修改购物车中商品的三维纬度的信息</w:t>
            </w:r>
          </w:p>
        </w:tc>
      </w:tr>
      <w:tr w:rsidR="0032139A" w14:paraId="110E8C5A" w14:textId="77777777" w:rsidTr="0061123E">
        <w:tc>
          <w:tcPr>
            <w:tcW w:w="821" w:type="dxa"/>
          </w:tcPr>
          <w:p w14:paraId="4FA7E93D" w14:textId="77777777" w:rsidR="0032139A" w:rsidRDefault="0032139A" w:rsidP="0061123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77ABB368" w14:textId="60230409" w:rsidR="0032139A" w:rsidRDefault="0032139A" w:rsidP="0061123E">
            <w:r w:rsidRPr="00F3758B">
              <w:t>http://192.168.0.127:7020/</w:t>
            </w:r>
            <w:proofErr w:type="spellStart"/>
            <w:r w:rsidRPr="00F3758B">
              <w:t>api</w:t>
            </w:r>
            <w:proofErr w:type="spellEnd"/>
            <w:r w:rsidRPr="00F3758B">
              <w:t>-goods/</w:t>
            </w:r>
            <w:proofErr w:type="spellStart"/>
            <w:r w:rsidRPr="00F3758B">
              <w:t>goods_shopcart_en</w:t>
            </w:r>
            <w:proofErr w:type="spellEnd"/>
            <w:r w:rsidRPr="00F3758B">
              <w:t>/</w:t>
            </w:r>
            <w:proofErr w:type="spellStart"/>
            <w:r w:rsidR="00F0182D" w:rsidRPr="00F0182D">
              <w:t>updateInfo</w:t>
            </w:r>
            <w:proofErr w:type="spellEnd"/>
          </w:p>
        </w:tc>
      </w:tr>
      <w:tr w:rsidR="0032139A" w14:paraId="5BE80966" w14:textId="77777777" w:rsidTr="0061123E">
        <w:tc>
          <w:tcPr>
            <w:tcW w:w="821" w:type="dxa"/>
          </w:tcPr>
          <w:p w14:paraId="762B1E00" w14:textId="77777777" w:rsidR="0032139A" w:rsidRDefault="0032139A" w:rsidP="0061123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6F2AE6E0" w14:textId="77777777" w:rsidR="0032139A" w:rsidRDefault="0032139A" w:rsidP="0061123E">
            <w:r>
              <w:t>post</w:t>
            </w:r>
          </w:p>
        </w:tc>
      </w:tr>
      <w:tr w:rsidR="0032139A" w14:paraId="0F672784" w14:textId="77777777" w:rsidTr="0061123E">
        <w:tc>
          <w:tcPr>
            <w:tcW w:w="821" w:type="dxa"/>
          </w:tcPr>
          <w:p w14:paraId="6FBD68CA" w14:textId="77777777" w:rsidR="0032139A" w:rsidRDefault="0032139A" w:rsidP="0061123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6F6E3934" w14:textId="77777777" w:rsidR="0032139A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_num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商品的数量</w:t>
            </w:r>
          </w:p>
          <w:p w14:paraId="40C4FF87" w14:textId="77777777" w:rsidR="00F0182D" w:rsidRDefault="00F0182D" w:rsidP="0061123E">
            <w:proofErr w:type="spellStart"/>
            <w:r>
              <w:rPr>
                <w:rFonts w:hint="eastAsia"/>
              </w:rPr>
              <w:t>goods_</w:t>
            </w:r>
            <w:r>
              <w:t>x</w:t>
            </w:r>
            <w:proofErr w:type="spellEnd"/>
            <w:r>
              <w:t>=</w:t>
            </w:r>
            <w:r>
              <w:rPr>
                <w:rFonts w:hint="eastAsia"/>
              </w:rPr>
              <w:t>商品的x纬度信息</w:t>
            </w:r>
          </w:p>
          <w:p w14:paraId="406E0138" w14:textId="77777777" w:rsidR="00F0182D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_y</w:t>
            </w:r>
            <w:proofErr w:type="spellEnd"/>
            <w:r>
              <w:t>=</w:t>
            </w:r>
            <w:r>
              <w:rPr>
                <w:rFonts w:hint="eastAsia"/>
              </w:rPr>
              <w:t>商品的y纬度信息</w:t>
            </w:r>
          </w:p>
          <w:p w14:paraId="7CE7873D" w14:textId="77777777" w:rsidR="00F0182D" w:rsidRDefault="00F0182D" w:rsidP="0061123E">
            <w:proofErr w:type="spellStart"/>
            <w:r>
              <w:rPr>
                <w:rFonts w:hint="eastAsia"/>
              </w:rPr>
              <w:t>goods</w:t>
            </w:r>
            <w:r>
              <w:t>_z</w:t>
            </w:r>
            <w:proofErr w:type="spellEnd"/>
            <w:r>
              <w:rPr>
                <w:rFonts w:hint="eastAsia"/>
              </w:rPr>
              <w:t>=商品的z纬度信息</w:t>
            </w:r>
          </w:p>
          <w:p w14:paraId="6EDC3AB7" w14:textId="77777777" w:rsidR="00F0182D" w:rsidRDefault="00F0182D" w:rsidP="0061123E">
            <w:proofErr w:type="spellStart"/>
            <w:r>
              <w:t>goods_price_dis</w:t>
            </w:r>
            <w:proofErr w:type="spellEnd"/>
            <w:r>
              <w:t>=</w:t>
            </w:r>
            <w:r>
              <w:rPr>
                <w:rFonts w:hint="eastAsia"/>
              </w:rPr>
              <w:t>商品的单价</w:t>
            </w:r>
          </w:p>
          <w:p w14:paraId="506A0C50" w14:textId="560A4245" w:rsidR="00F0182D" w:rsidRPr="00B908E6" w:rsidRDefault="00F0182D" w:rsidP="0061123E">
            <w:proofErr w:type="spellStart"/>
            <w:r>
              <w:rPr>
                <w:rFonts w:hint="eastAsia"/>
              </w:rPr>
              <w:t>rowsid</w:t>
            </w:r>
            <w:proofErr w:type="spellEnd"/>
            <w:r>
              <w:rPr>
                <w:rFonts w:hint="eastAsia"/>
              </w:rPr>
              <w:t>=记录的id</w:t>
            </w:r>
          </w:p>
        </w:tc>
      </w:tr>
      <w:tr w:rsidR="0032139A" w14:paraId="41EFEE33" w14:textId="77777777" w:rsidTr="0061123E">
        <w:tc>
          <w:tcPr>
            <w:tcW w:w="821" w:type="dxa"/>
          </w:tcPr>
          <w:p w14:paraId="0363AD40" w14:textId="77777777" w:rsidR="0032139A" w:rsidRDefault="0032139A" w:rsidP="0061123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21FA2FDE" w14:textId="77777777" w:rsidR="0032139A" w:rsidRPr="0093463B" w:rsidRDefault="0032139A" w:rsidP="0061123E"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{"</w:t>
            </w:r>
            <w:proofErr w:type="spellStart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success":true,"message</w:t>
            </w:r>
            <w:proofErr w:type="spellEnd"/>
            <w:r>
              <w:rPr>
                <w:rFonts w:ascii="PingFang SC" w:eastAsia="PingFang SC" w:hAnsi="PingFang SC" w:hint="eastAsia"/>
                <w:color w:val="000000"/>
                <w:sz w:val="27"/>
                <w:szCs w:val="27"/>
              </w:rPr>
              <w:t>":"操作成功！","code":200}</w:t>
            </w:r>
          </w:p>
          <w:p w14:paraId="160B134B" w14:textId="77777777" w:rsidR="0032139A" w:rsidRDefault="0032139A" w:rsidP="0061123E">
            <w:r>
              <w:t xml:space="preserve"> </w:t>
            </w:r>
          </w:p>
        </w:tc>
      </w:tr>
    </w:tbl>
    <w:p w14:paraId="2C91FF15" w14:textId="77777777" w:rsidR="0032139A" w:rsidRPr="00CA6FD7" w:rsidRDefault="0032139A" w:rsidP="0032139A"/>
    <w:p w14:paraId="77F39953" w14:textId="77777777" w:rsidR="0032139A" w:rsidRPr="00F3758B" w:rsidRDefault="0032139A" w:rsidP="0032139A"/>
    <w:p w14:paraId="12586092" w14:textId="77777777" w:rsidR="00F3758B" w:rsidRPr="00F3758B" w:rsidRDefault="00F3758B" w:rsidP="00E258B3"/>
    <w:sectPr w:rsidR="00F3758B" w:rsidRPr="00F3758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F9F83" w14:textId="77777777" w:rsidR="00CE555E" w:rsidRDefault="00CE555E">
      <w:r>
        <w:separator/>
      </w:r>
    </w:p>
    <w:p w14:paraId="28370B7B" w14:textId="77777777" w:rsidR="00CE555E" w:rsidRDefault="00CE555E"/>
  </w:endnote>
  <w:endnote w:type="continuationSeparator" w:id="0">
    <w:p w14:paraId="01548198" w14:textId="77777777" w:rsidR="00CE555E" w:rsidRDefault="00CE555E">
      <w:r>
        <w:continuationSeparator/>
      </w:r>
    </w:p>
    <w:p w14:paraId="21FC59DF" w14:textId="77777777" w:rsidR="00CE555E" w:rsidRDefault="00CE55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ongti SC">
    <w:altName w:val="宋体"/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1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19B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7AEA2" w14:textId="77777777" w:rsidR="00CE555E" w:rsidRDefault="00CE555E">
      <w:r>
        <w:separator/>
      </w:r>
    </w:p>
    <w:p w14:paraId="66235796" w14:textId="77777777" w:rsidR="00CE555E" w:rsidRDefault="00CE555E"/>
  </w:footnote>
  <w:footnote w:type="continuationSeparator" w:id="0">
    <w:p w14:paraId="6CF04188" w14:textId="77777777" w:rsidR="00CE555E" w:rsidRDefault="00CE555E">
      <w:r>
        <w:continuationSeparator/>
      </w:r>
    </w:p>
    <w:p w14:paraId="580EF790" w14:textId="77777777" w:rsidR="00CE555E" w:rsidRDefault="00CE555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92"/>
    <w:rsid w:val="00047E50"/>
    <w:rsid w:val="000646B7"/>
    <w:rsid w:val="000B14A2"/>
    <w:rsid w:val="000B2FAC"/>
    <w:rsid w:val="000E0D4F"/>
    <w:rsid w:val="000F3C68"/>
    <w:rsid w:val="00126A68"/>
    <w:rsid w:val="001C32EE"/>
    <w:rsid w:val="001C3A07"/>
    <w:rsid w:val="001C74BE"/>
    <w:rsid w:val="001C7DF3"/>
    <w:rsid w:val="0024071D"/>
    <w:rsid w:val="002671B7"/>
    <w:rsid w:val="00290E7C"/>
    <w:rsid w:val="002D5449"/>
    <w:rsid w:val="0032139A"/>
    <w:rsid w:val="003B7A02"/>
    <w:rsid w:val="0040711E"/>
    <w:rsid w:val="00435E57"/>
    <w:rsid w:val="004A129F"/>
    <w:rsid w:val="004C0500"/>
    <w:rsid w:val="004E1F18"/>
    <w:rsid w:val="00513C7B"/>
    <w:rsid w:val="0052291F"/>
    <w:rsid w:val="00533586"/>
    <w:rsid w:val="00547C66"/>
    <w:rsid w:val="0059290E"/>
    <w:rsid w:val="005E2508"/>
    <w:rsid w:val="00661BAC"/>
    <w:rsid w:val="00664941"/>
    <w:rsid w:val="00677AC3"/>
    <w:rsid w:val="006B0CBC"/>
    <w:rsid w:val="006D22C0"/>
    <w:rsid w:val="007C7036"/>
    <w:rsid w:val="007F19B7"/>
    <w:rsid w:val="008266C7"/>
    <w:rsid w:val="008315A5"/>
    <w:rsid w:val="0086436E"/>
    <w:rsid w:val="008A4AA2"/>
    <w:rsid w:val="00910AB8"/>
    <w:rsid w:val="00930667"/>
    <w:rsid w:val="0093463B"/>
    <w:rsid w:val="009A7DC0"/>
    <w:rsid w:val="009C6920"/>
    <w:rsid w:val="00A542D8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555E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200B8"/>
    <w:rsid w:val="00E258B3"/>
    <w:rsid w:val="00E73492"/>
    <w:rsid w:val="00ED673C"/>
    <w:rsid w:val="00F0182D"/>
    <w:rsid w:val="00F3758B"/>
    <w:rsid w:val="00F6003F"/>
    <w:rsid w:val="00F962EA"/>
    <w:rsid w:val="00FD01D7"/>
    <w:rsid w:val="00FD63C6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7C7036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831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119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51</cp:revision>
  <cp:lastPrinted>2018-03-19T03:05:00Z</cp:lastPrinted>
  <dcterms:created xsi:type="dcterms:W3CDTF">2018-03-18T15:11:00Z</dcterms:created>
  <dcterms:modified xsi:type="dcterms:W3CDTF">2018-04-10T13:42:00Z</dcterms:modified>
</cp:coreProperties>
</file>