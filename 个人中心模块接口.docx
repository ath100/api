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1DAE90D7" w:rsidR="00533586" w:rsidRDefault="00E272B7">
      <w:pPr>
        <w:pStyle w:val="1"/>
      </w:pPr>
      <w:r>
        <w:rPr>
          <w:rFonts w:hint="eastAsia"/>
        </w:rPr>
        <w:t>个人中心模块接</w:t>
      </w:r>
      <w:r w:rsidR="00E73492">
        <w:rPr>
          <w:rFonts w:hint="eastAsia"/>
        </w:rPr>
        <w:t>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679720CB" w14:textId="77777777" w:rsidR="00CA6FD7" w:rsidRDefault="00CA6FD7" w:rsidP="00E258B3"/>
    <w:p w14:paraId="76291250" w14:textId="77777777" w:rsidR="00C23ED6" w:rsidRPr="007F3309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0"/>
        <w:gridCol w:w="808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D0B7019" w14:textId="77777777" w:rsidR="00C23ED6" w:rsidRDefault="00E272B7" w:rsidP="00FF2875">
            <w:pPr>
              <w:rPr>
                <w:rFonts w:hint="eastAsia"/>
              </w:rPr>
            </w:pPr>
            <w:r>
              <w:rPr>
                <w:rFonts w:hint="eastAsia"/>
              </w:rPr>
              <w:t>查询用户的</w:t>
            </w:r>
            <w:r w:rsidR="00765F9A">
              <w:rPr>
                <w:rFonts w:hint="eastAsia"/>
              </w:rPr>
              <w:t>卡券信息</w:t>
            </w:r>
          </w:p>
          <w:p w14:paraId="2FDA7210" w14:textId="7602B054" w:rsidR="00765F9A" w:rsidRDefault="00765F9A" w:rsidP="00FF2875">
            <w:pPr>
              <w:rPr>
                <w:rFonts w:hint="eastAsia"/>
              </w:rPr>
            </w:pPr>
            <w:r>
              <w:rPr>
                <w:rFonts w:hint="eastAsia"/>
              </w:rPr>
              <w:t>只显示可以使用的卡券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8460919" w14:textId="37B3613D" w:rsidR="00C23ED6" w:rsidRDefault="00E272B7" w:rsidP="00C23ED6">
            <w:hyperlink r:id="rId7" w:history="1">
              <w:r w:rsidRPr="009E5044">
                <w:rPr>
                  <w:rStyle w:val="afb"/>
                </w:rPr>
                <w:t>http://192.168.0.127:7100/swagger-ui.html</w:t>
              </w:r>
            </w:hyperlink>
          </w:p>
          <w:p w14:paraId="1C93EF00" w14:textId="57973DFE" w:rsidR="00665C8C" w:rsidRDefault="00E272B7" w:rsidP="00C23ED6">
            <w:r w:rsidRPr="00E272B7">
              <w:drawing>
                <wp:inline distT="0" distB="0" distL="0" distR="0" wp14:anchorId="60320DF1" wp14:editId="11F11360">
                  <wp:extent cx="5039576" cy="162849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973" cy="1636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1F9A5DB6" w:rsidR="00C23ED6" w:rsidRDefault="00665C8C" w:rsidP="006B0D8E">
            <w:pPr>
              <w:rPr>
                <w:rFonts w:hint="eastAsia"/>
              </w:rPr>
            </w:pPr>
            <w:r>
              <w:t>post</w:t>
            </w:r>
            <w:r w:rsidR="00E272B7">
              <w:rPr>
                <w:rFonts w:hint="eastAsia"/>
              </w:rPr>
              <w:t>/get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3192F83" w14:textId="4A714AA1" w:rsidR="00E272B7" w:rsidRPr="00665C8C" w:rsidRDefault="00E272B7" w:rsidP="00E272B7">
            <w:pPr>
              <w:rPr>
                <w:rFonts w:hint="eastAsia"/>
              </w:rPr>
            </w:pPr>
          </w:p>
          <w:p w14:paraId="3E9ECCF1" w14:textId="0009D7CD" w:rsidR="0040711E" w:rsidRPr="00665C8C" w:rsidRDefault="0040711E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592FFB30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1F097F9C" w:rsidR="00C23ED6" w:rsidRPr="00E81D72" w:rsidRDefault="00C23ED6" w:rsidP="00664941">
            <w:pPr>
              <w:rPr>
                <w:rFonts w:ascii="Calibri" w:hAnsi="Calibri" w:cs="Calibri"/>
              </w:rPr>
            </w:pPr>
          </w:p>
        </w:tc>
      </w:tr>
    </w:tbl>
    <w:p w14:paraId="232597D1" w14:textId="77777777" w:rsidR="00C23ED6" w:rsidRDefault="00C23ED6" w:rsidP="00E258B3">
      <w:pPr>
        <w:rPr>
          <w:rFonts w:hint="eastAsia"/>
        </w:rPr>
      </w:pPr>
    </w:p>
    <w:p w14:paraId="5DA1559E" w14:textId="77777777" w:rsidR="00DB1849" w:rsidRDefault="00DB1849" w:rsidP="00E258B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DB1849" w14:paraId="4B06ADB7" w14:textId="77777777" w:rsidTr="00763CC7">
        <w:trPr>
          <w:trHeight w:val="416"/>
        </w:trPr>
        <w:tc>
          <w:tcPr>
            <w:tcW w:w="821" w:type="dxa"/>
          </w:tcPr>
          <w:p w14:paraId="6FA368E1" w14:textId="77777777" w:rsidR="00DB1849" w:rsidRDefault="00DB1849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AFB700E" w14:textId="44C62AEA" w:rsidR="00DB1849" w:rsidRDefault="0078432F" w:rsidP="00763CC7">
            <w:pPr>
              <w:rPr>
                <w:rFonts w:hint="eastAsia"/>
              </w:rPr>
            </w:pPr>
            <w:r>
              <w:t>2</w:t>
            </w:r>
          </w:p>
        </w:tc>
      </w:tr>
      <w:tr w:rsidR="00DB1849" w14:paraId="56322286" w14:textId="77777777" w:rsidTr="00763CC7">
        <w:trPr>
          <w:trHeight w:val="416"/>
        </w:trPr>
        <w:tc>
          <w:tcPr>
            <w:tcW w:w="821" w:type="dxa"/>
          </w:tcPr>
          <w:p w14:paraId="5A431D38" w14:textId="77777777" w:rsidR="00DB1849" w:rsidRDefault="00DB1849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B221952" w14:textId="25866670" w:rsidR="00DB1849" w:rsidRDefault="0078432F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查询用户签到清单列表</w:t>
            </w:r>
          </w:p>
        </w:tc>
      </w:tr>
      <w:tr w:rsidR="00DB1849" w14:paraId="0D65234A" w14:textId="77777777" w:rsidTr="00763CC7">
        <w:tc>
          <w:tcPr>
            <w:tcW w:w="821" w:type="dxa"/>
          </w:tcPr>
          <w:p w14:paraId="5C63504F" w14:textId="77777777" w:rsidR="00DB1849" w:rsidRDefault="00DB1849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690CDA89" w14:textId="081A9894" w:rsidR="00DB1849" w:rsidRDefault="0078432F" w:rsidP="00763CC7">
            <w:hyperlink r:id="rId9" w:history="1">
              <w:r w:rsidRPr="009E5044">
                <w:rPr>
                  <w:rStyle w:val="afb"/>
                </w:rPr>
                <w:t>http://192.168.0.127:7190/swagger-ui.html</w:t>
              </w:r>
            </w:hyperlink>
          </w:p>
          <w:p w14:paraId="2D28B2EE" w14:textId="157333F0" w:rsidR="00DB1849" w:rsidRDefault="0078432F" w:rsidP="00763CC7">
            <w:r w:rsidRPr="0078432F">
              <w:drawing>
                <wp:inline distT="0" distB="0" distL="0" distR="0" wp14:anchorId="7BBEF2D2" wp14:editId="67765E5E">
                  <wp:extent cx="5732145" cy="150622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50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0D55">
              <w:rPr>
                <w:rFonts w:hint="eastAsia"/>
              </w:rPr>
              <w:t>2</w:t>
            </w:r>
          </w:p>
        </w:tc>
      </w:tr>
      <w:tr w:rsidR="00DB1849" w14:paraId="05F83D73" w14:textId="77777777" w:rsidTr="00763CC7">
        <w:tc>
          <w:tcPr>
            <w:tcW w:w="821" w:type="dxa"/>
          </w:tcPr>
          <w:p w14:paraId="7C0784A7" w14:textId="77777777" w:rsidR="00DB1849" w:rsidRDefault="00DB1849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4778F267" w14:textId="77777777" w:rsidR="00DB1849" w:rsidRDefault="00DB1849" w:rsidP="00763CC7">
            <w:pPr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DB1849" w14:paraId="1B481FC4" w14:textId="77777777" w:rsidTr="00763CC7">
        <w:tc>
          <w:tcPr>
            <w:tcW w:w="821" w:type="dxa"/>
          </w:tcPr>
          <w:p w14:paraId="1F5A2B10" w14:textId="77777777" w:rsidR="00DB1849" w:rsidRDefault="00DB1849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132C6D3" w14:textId="77777777" w:rsidR="00DB1849" w:rsidRPr="00665C8C" w:rsidRDefault="00DB1849" w:rsidP="00763CC7">
            <w:pPr>
              <w:rPr>
                <w:rFonts w:hint="eastAsia"/>
              </w:rPr>
            </w:pPr>
          </w:p>
          <w:p w14:paraId="74026776" w14:textId="77777777" w:rsidR="00DB1849" w:rsidRPr="00665C8C" w:rsidRDefault="00DB1849" w:rsidP="00763CC7"/>
        </w:tc>
      </w:tr>
      <w:tr w:rsidR="00DB1849" w14:paraId="70B80740" w14:textId="77777777" w:rsidTr="00763CC7">
        <w:tc>
          <w:tcPr>
            <w:tcW w:w="821" w:type="dxa"/>
          </w:tcPr>
          <w:p w14:paraId="38F76C75" w14:textId="77777777" w:rsidR="00DB1849" w:rsidRDefault="00DB1849" w:rsidP="00763CC7">
            <w:r>
              <w:lastRenderedPageBreak/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7089E92" w14:textId="77777777" w:rsidR="00DB1849" w:rsidRPr="00E81D72" w:rsidRDefault="00DB1849" w:rsidP="00763CC7">
            <w:pPr>
              <w:rPr>
                <w:rFonts w:ascii="Calibri" w:hAnsi="Calibri" w:cs="Calibri"/>
              </w:rPr>
            </w:pPr>
          </w:p>
        </w:tc>
      </w:tr>
    </w:tbl>
    <w:p w14:paraId="115E7461" w14:textId="77777777" w:rsidR="00DB1849" w:rsidRDefault="00DB1849" w:rsidP="00E258B3"/>
    <w:p w14:paraId="18C0EE2A" w14:textId="77777777" w:rsidR="00AB58C9" w:rsidRDefault="00AB58C9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AB58C9" w14:paraId="15AAB031" w14:textId="77777777" w:rsidTr="00763CC7">
        <w:trPr>
          <w:trHeight w:val="416"/>
        </w:trPr>
        <w:tc>
          <w:tcPr>
            <w:tcW w:w="821" w:type="dxa"/>
          </w:tcPr>
          <w:p w14:paraId="32FFD877" w14:textId="77777777" w:rsidR="00AB58C9" w:rsidRDefault="00AB58C9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C2013F7" w14:textId="3D3A663D" w:rsidR="00AB58C9" w:rsidRDefault="00AB58C9" w:rsidP="00763CC7">
            <w:pPr>
              <w:rPr>
                <w:rFonts w:hint="eastAsia"/>
              </w:rPr>
            </w:pPr>
            <w:r>
              <w:t>3</w:t>
            </w:r>
          </w:p>
        </w:tc>
      </w:tr>
      <w:tr w:rsidR="00AB58C9" w14:paraId="0755EB4E" w14:textId="77777777" w:rsidTr="00763CC7">
        <w:trPr>
          <w:trHeight w:val="416"/>
        </w:trPr>
        <w:tc>
          <w:tcPr>
            <w:tcW w:w="821" w:type="dxa"/>
          </w:tcPr>
          <w:p w14:paraId="503609E3" w14:textId="77777777" w:rsidR="00AB58C9" w:rsidRDefault="00AB58C9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4262B3F" w14:textId="7EDDB991" w:rsidR="00AB58C9" w:rsidRDefault="00AB58C9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查询用户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列表</w:t>
            </w:r>
          </w:p>
        </w:tc>
      </w:tr>
      <w:tr w:rsidR="00AB58C9" w14:paraId="3DF3A04C" w14:textId="77777777" w:rsidTr="00763CC7">
        <w:tc>
          <w:tcPr>
            <w:tcW w:w="821" w:type="dxa"/>
          </w:tcPr>
          <w:p w14:paraId="0630B388" w14:textId="77777777" w:rsidR="00AB58C9" w:rsidRDefault="00AB58C9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564119F" w14:textId="77777777" w:rsidR="00AB58C9" w:rsidRDefault="00AB58C9" w:rsidP="00763CC7">
            <w:hyperlink r:id="rId11" w:history="1">
              <w:r w:rsidRPr="009E5044">
                <w:rPr>
                  <w:rStyle w:val="afb"/>
                </w:rPr>
                <w:t>http://192.168.0.127:7190/swagger-ui.html</w:t>
              </w:r>
            </w:hyperlink>
          </w:p>
          <w:p w14:paraId="3B04B07E" w14:textId="0AFE8C2B" w:rsidR="00AB58C9" w:rsidRDefault="00AB58C9" w:rsidP="00763CC7">
            <w:r w:rsidRPr="00AB58C9">
              <w:drawing>
                <wp:inline distT="0" distB="0" distL="0" distR="0" wp14:anchorId="6253F28F" wp14:editId="498D46D8">
                  <wp:extent cx="5732145" cy="1918970"/>
                  <wp:effectExtent l="0" t="0" r="8255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91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B58C9" w14:paraId="4665EF0C" w14:textId="77777777" w:rsidTr="00763CC7">
        <w:tc>
          <w:tcPr>
            <w:tcW w:w="821" w:type="dxa"/>
          </w:tcPr>
          <w:p w14:paraId="46596B3C" w14:textId="77777777" w:rsidR="00AB58C9" w:rsidRDefault="00AB58C9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F73BEA7" w14:textId="77777777" w:rsidR="00AB58C9" w:rsidRDefault="00AB58C9" w:rsidP="00763CC7">
            <w:pPr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/get</w:t>
            </w:r>
          </w:p>
        </w:tc>
      </w:tr>
      <w:tr w:rsidR="00AB58C9" w14:paraId="5170052C" w14:textId="77777777" w:rsidTr="00763CC7">
        <w:tc>
          <w:tcPr>
            <w:tcW w:w="821" w:type="dxa"/>
          </w:tcPr>
          <w:p w14:paraId="4F908C3B" w14:textId="77777777" w:rsidR="00AB58C9" w:rsidRDefault="00AB58C9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7608A59" w14:textId="77777777" w:rsidR="00AB58C9" w:rsidRPr="00665C8C" w:rsidRDefault="00AB58C9" w:rsidP="00763CC7">
            <w:pPr>
              <w:rPr>
                <w:rFonts w:hint="eastAsia"/>
              </w:rPr>
            </w:pPr>
          </w:p>
          <w:p w14:paraId="4DA86D25" w14:textId="77777777" w:rsidR="00AB58C9" w:rsidRPr="00665C8C" w:rsidRDefault="00AB58C9" w:rsidP="00763CC7"/>
        </w:tc>
      </w:tr>
      <w:tr w:rsidR="00AB58C9" w14:paraId="10CA45AA" w14:textId="77777777" w:rsidTr="00763CC7">
        <w:tc>
          <w:tcPr>
            <w:tcW w:w="821" w:type="dxa"/>
          </w:tcPr>
          <w:p w14:paraId="518355EE" w14:textId="77777777" w:rsidR="00AB58C9" w:rsidRDefault="00AB58C9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6846959" w14:textId="77777777" w:rsidR="00AB58C9" w:rsidRPr="00E81D72" w:rsidRDefault="00AB58C9" w:rsidP="00763CC7">
            <w:pPr>
              <w:rPr>
                <w:rFonts w:ascii="Calibri" w:hAnsi="Calibri" w:cs="Calibri"/>
              </w:rPr>
            </w:pPr>
          </w:p>
        </w:tc>
      </w:tr>
    </w:tbl>
    <w:p w14:paraId="3C7D6E5E" w14:textId="77777777" w:rsidR="00AB58C9" w:rsidRDefault="00AB58C9" w:rsidP="00E258B3"/>
    <w:sectPr w:rsidR="00AB58C9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71163" w14:textId="77777777" w:rsidR="00B73B15" w:rsidRDefault="00B73B15">
      <w:r>
        <w:separator/>
      </w:r>
    </w:p>
    <w:p w14:paraId="7782ACC6" w14:textId="77777777" w:rsidR="00B73B15" w:rsidRDefault="00B73B15"/>
  </w:endnote>
  <w:endnote w:type="continuationSeparator" w:id="0">
    <w:p w14:paraId="6DFADCC6" w14:textId="77777777" w:rsidR="00B73B15" w:rsidRDefault="00B73B15">
      <w:r>
        <w:continuationSeparator/>
      </w:r>
    </w:p>
    <w:p w14:paraId="4BF48998" w14:textId="77777777" w:rsidR="00B73B15" w:rsidRDefault="00B73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8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236BA" w14:textId="77777777" w:rsidR="00B73B15" w:rsidRDefault="00B73B15">
      <w:r>
        <w:separator/>
      </w:r>
    </w:p>
    <w:p w14:paraId="44BA5CE1" w14:textId="77777777" w:rsidR="00B73B15" w:rsidRDefault="00B73B15"/>
  </w:footnote>
  <w:footnote w:type="continuationSeparator" w:id="0">
    <w:p w14:paraId="1516E556" w14:textId="77777777" w:rsidR="00B73B15" w:rsidRDefault="00B73B15">
      <w:r>
        <w:continuationSeparator/>
      </w:r>
    </w:p>
    <w:p w14:paraId="2A68D774" w14:textId="77777777" w:rsidR="00B73B15" w:rsidRDefault="00B73B1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3D0D55"/>
    <w:rsid w:val="0040711E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64941"/>
    <w:rsid w:val="00665C8C"/>
    <w:rsid w:val="00677AC3"/>
    <w:rsid w:val="006B0CBC"/>
    <w:rsid w:val="006D22C0"/>
    <w:rsid w:val="00760DF8"/>
    <w:rsid w:val="00765F9A"/>
    <w:rsid w:val="007722CE"/>
    <w:rsid w:val="00775A2F"/>
    <w:rsid w:val="0078432F"/>
    <w:rsid w:val="007F3309"/>
    <w:rsid w:val="00813ED1"/>
    <w:rsid w:val="008266C7"/>
    <w:rsid w:val="008315A5"/>
    <w:rsid w:val="0086436E"/>
    <w:rsid w:val="00871FA6"/>
    <w:rsid w:val="008A4AA2"/>
    <w:rsid w:val="00910AB8"/>
    <w:rsid w:val="00924EF5"/>
    <w:rsid w:val="00930667"/>
    <w:rsid w:val="0093463B"/>
    <w:rsid w:val="00967125"/>
    <w:rsid w:val="009778B6"/>
    <w:rsid w:val="009A7DC0"/>
    <w:rsid w:val="009C6920"/>
    <w:rsid w:val="00A542D8"/>
    <w:rsid w:val="00AB58C9"/>
    <w:rsid w:val="00AB6EC8"/>
    <w:rsid w:val="00B42AEC"/>
    <w:rsid w:val="00B73B15"/>
    <w:rsid w:val="00BA5035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CE4E4F"/>
    <w:rsid w:val="00D00A6B"/>
    <w:rsid w:val="00D069FF"/>
    <w:rsid w:val="00D15449"/>
    <w:rsid w:val="00D203DE"/>
    <w:rsid w:val="00D65710"/>
    <w:rsid w:val="00D72E84"/>
    <w:rsid w:val="00D72EE9"/>
    <w:rsid w:val="00D81992"/>
    <w:rsid w:val="00DA083D"/>
    <w:rsid w:val="00DB1849"/>
    <w:rsid w:val="00DD12ED"/>
    <w:rsid w:val="00DF4B76"/>
    <w:rsid w:val="00E0610C"/>
    <w:rsid w:val="00E200B8"/>
    <w:rsid w:val="00E258B3"/>
    <w:rsid w:val="00E272B7"/>
    <w:rsid w:val="00E73492"/>
    <w:rsid w:val="00E81D72"/>
    <w:rsid w:val="00ED673C"/>
    <w:rsid w:val="00F0182D"/>
    <w:rsid w:val="00F22DFC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190/swagger-ui.html" TargetMode="External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00/swagger-ui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192.168.0.127:7190/swagger-ui.html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153</TotalTime>
  <Pages>2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</cp:revision>
  <cp:lastPrinted>2018-03-19T03:05:00Z</cp:lastPrinted>
  <dcterms:created xsi:type="dcterms:W3CDTF">2018-03-18T15:11:00Z</dcterms:created>
  <dcterms:modified xsi:type="dcterms:W3CDTF">2018-05-13T06:18:00Z</dcterms:modified>
</cp:coreProperties>
</file>