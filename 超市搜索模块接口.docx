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43114301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EE3424"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95"/>
        <w:gridCol w:w="8122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6A9A3525" w:rsidR="00C23ED6" w:rsidRDefault="00C23ED6" w:rsidP="00FF2875">
            <w:r>
              <w:rPr>
                <w:rFonts w:hint="eastAsia"/>
              </w:rPr>
              <w:t>查询</w:t>
            </w:r>
            <w:r w:rsidR="00EE3424">
              <w:rPr>
                <w:rFonts w:hint="eastAsia"/>
              </w:rPr>
              <w:t>热门搜索</w:t>
            </w:r>
            <w:r w:rsidR="008A1DCE">
              <w:rPr>
                <w:rFonts w:hint="eastAsia"/>
              </w:rPr>
              <w:t>列表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4EBFA8BC" w:rsidR="004C576C" w:rsidRPr="008A1DCE" w:rsidRDefault="008A1DCE" w:rsidP="00C23ED6">
            <w:pPr>
              <w:rPr>
                <w:rFonts w:hint="eastAsi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http://192.168.0.127:7020/api-advert/advert_hotsearch_cata/queryByComcode?wxcode=100000&amp;com_code=100101&amp;token=daojia100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3D98B49" w14:textId="3E8BD9E4" w:rsidR="004C576C" w:rsidRDefault="004C576C" w:rsidP="004C576C">
            <w:proofErr w:type="spellStart"/>
            <w:r>
              <w:t>com_code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1632D493" w14:textId="3711CF97" w:rsidR="004C576C" w:rsidRPr="00B908E6" w:rsidRDefault="004C576C" w:rsidP="004C576C">
            <w:proofErr w:type="spellStart"/>
            <w:r>
              <w:t>wxcode</w:t>
            </w:r>
            <w:proofErr w:type="spellEnd"/>
          </w:p>
          <w:p w14:paraId="3E9ECCF1" w14:textId="3F6ABB61" w:rsidR="001C3A07" w:rsidRPr="00B908E6" w:rsidRDefault="001C3A07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69D4566B" w:rsidR="00C23ED6" w:rsidRDefault="008A1DCE" w:rsidP="008A1DCE">
            <w:r w:rsidRPr="008A1DCE">
              <w:t>{"code":200,"message":"成功","data":[{"value":"长城干红"},{"value":"鸡尾酒"},{"value":"四特曲"},{"value":"恰恰瓜子"},{"value":"大嘴牛"},{"value":"雪津"},{"value":"科罗拉"}]}</w:t>
            </w:r>
            <w:r w:rsidR="00664941">
              <w:t xml:space="preserve"> </w:t>
            </w:r>
          </w:p>
        </w:tc>
      </w:tr>
    </w:tbl>
    <w:p w14:paraId="736A4883" w14:textId="77777777" w:rsidR="002846ED" w:rsidRDefault="002846ED" w:rsidP="00E258B3">
      <w:pPr>
        <w:rPr>
          <w:rFonts w:hint="eastAsia"/>
        </w:rPr>
      </w:pPr>
    </w:p>
    <w:p w14:paraId="192A9DA7" w14:textId="77777777" w:rsidR="002846ED" w:rsidRDefault="002846ED" w:rsidP="002846ED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2846ED" w14:paraId="77915F24" w14:textId="77777777" w:rsidTr="00811620">
        <w:trPr>
          <w:trHeight w:val="416"/>
        </w:trPr>
        <w:tc>
          <w:tcPr>
            <w:tcW w:w="704" w:type="dxa"/>
          </w:tcPr>
          <w:p w14:paraId="12EEDF18" w14:textId="77777777" w:rsidR="002846ED" w:rsidRDefault="002846ED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70F163DF" w14:textId="7005BC27" w:rsidR="002846ED" w:rsidRDefault="002846ED" w:rsidP="0061123E">
            <w:r>
              <w:t>2</w:t>
            </w:r>
          </w:p>
        </w:tc>
      </w:tr>
      <w:tr w:rsidR="002846ED" w14:paraId="1D6AFA04" w14:textId="77777777" w:rsidTr="00811620">
        <w:trPr>
          <w:trHeight w:val="416"/>
        </w:trPr>
        <w:tc>
          <w:tcPr>
            <w:tcW w:w="704" w:type="dxa"/>
          </w:tcPr>
          <w:p w14:paraId="1EFBCF1B" w14:textId="77777777" w:rsidR="002846ED" w:rsidRDefault="002846ED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3D450F5B" w14:textId="1DAF9208" w:rsidR="002846ED" w:rsidRDefault="002846ED" w:rsidP="0061123E">
            <w:r>
              <w:rPr>
                <w:rFonts w:hint="eastAsia"/>
              </w:rPr>
              <w:t>查询</w:t>
            </w:r>
            <w:r w:rsidR="008D3D74">
              <w:rPr>
                <w:rFonts w:hint="eastAsia"/>
              </w:rPr>
              <w:t>用户搜索记录列表</w:t>
            </w:r>
          </w:p>
        </w:tc>
      </w:tr>
      <w:tr w:rsidR="002846ED" w14:paraId="347FE678" w14:textId="77777777" w:rsidTr="00811620">
        <w:tc>
          <w:tcPr>
            <w:tcW w:w="704" w:type="dxa"/>
          </w:tcPr>
          <w:p w14:paraId="2C062AC5" w14:textId="77777777" w:rsidR="002846ED" w:rsidRDefault="002846ED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03A38DB4" w14:textId="638A28A0" w:rsidR="002846ED" w:rsidRDefault="002846ED" w:rsidP="0061123E">
            <w:r w:rsidRPr="002846ED">
              <w:t>http://192.168.0.127:7020/api-goods/goods_type_cata/queryByComcodePid?wxcode=100000&amp;com_code=100101&amp;code=110&amp;token=daojia100</w:t>
            </w:r>
          </w:p>
        </w:tc>
      </w:tr>
      <w:tr w:rsidR="002846ED" w14:paraId="409EAA8F" w14:textId="77777777" w:rsidTr="00811620">
        <w:tc>
          <w:tcPr>
            <w:tcW w:w="704" w:type="dxa"/>
          </w:tcPr>
          <w:p w14:paraId="29B9464A" w14:textId="77777777" w:rsidR="002846ED" w:rsidRDefault="002846ED" w:rsidP="0061123E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8313" w:type="dxa"/>
          </w:tcPr>
          <w:p w14:paraId="43CA3D4E" w14:textId="77777777" w:rsidR="002846ED" w:rsidRDefault="002846ED" w:rsidP="0061123E">
            <w:r>
              <w:t>get</w:t>
            </w:r>
          </w:p>
        </w:tc>
      </w:tr>
      <w:tr w:rsidR="002846ED" w14:paraId="14F5C5F5" w14:textId="77777777" w:rsidTr="00811620">
        <w:tc>
          <w:tcPr>
            <w:tcW w:w="704" w:type="dxa"/>
          </w:tcPr>
          <w:p w14:paraId="220205E5" w14:textId="77777777" w:rsidR="002846ED" w:rsidRDefault="002846ED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5DAF200" w14:textId="04E72211" w:rsidR="002846ED" w:rsidRDefault="002846ED" w:rsidP="0061123E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6B82D36C" w14:textId="311B3411" w:rsidR="002846ED" w:rsidRPr="00B908E6" w:rsidRDefault="008D3D74" w:rsidP="008D3D74">
            <w:proofErr w:type="spellStart"/>
            <w:r>
              <w:t>openid</w:t>
            </w:r>
            <w:proofErr w:type="spellEnd"/>
          </w:p>
        </w:tc>
      </w:tr>
      <w:tr w:rsidR="002846ED" w14:paraId="4D4D12A5" w14:textId="77777777" w:rsidTr="00811620">
        <w:tc>
          <w:tcPr>
            <w:tcW w:w="704" w:type="dxa"/>
          </w:tcPr>
          <w:p w14:paraId="33B7F4E3" w14:textId="1A204151" w:rsidR="002846ED" w:rsidRDefault="002846ED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706A1105" w14:textId="57E7AF21" w:rsidR="007C66E5" w:rsidRDefault="008D3D74" w:rsidP="007C66E5">
            <w:r w:rsidRPr="008D3D74">
              <w:t>{"code":200,"message":"成功","data":[{"value":"恰恰瓜子"]}</w:t>
            </w:r>
          </w:p>
          <w:p w14:paraId="7D62AB28" w14:textId="68BD964D" w:rsidR="002846ED" w:rsidRDefault="002846ED" w:rsidP="007C66E5">
            <w:r>
              <w:t xml:space="preserve"> </w:t>
            </w:r>
          </w:p>
        </w:tc>
      </w:tr>
    </w:tbl>
    <w:p w14:paraId="20D11A30" w14:textId="77777777" w:rsidR="002846ED" w:rsidRDefault="002846ED" w:rsidP="002846ED"/>
    <w:p w14:paraId="4F6CBA0E" w14:textId="77777777" w:rsidR="002846ED" w:rsidRDefault="002846ED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811620" w14:paraId="15FE412F" w14:textId="77777777" w:rsidTr="0061123E">
        <w:trPr>
          <w:trHeight w:val="416"/>
        </w:trPr>
        <w:tc>
          <w:tcPr>
            <w:tcW w:w="704" w:type="dxa"/>
          </w:tcPr>
          <w:p w14:paraId="7A3CE68E" w14:textId="77777777" w:rsidR="00811620" w:rsidRDefault="00811620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D65D08C" w14:textId="2E96646A" w:rsidR="00811620" w:rsidRDefault="00811620" w:rsidP="0061123E">
            <w:r>
              <w:t>3</w:t>
            </w:r>
          </w:p>
        </w:tc>
      </w:tr>
      <w:tr w:rsidR="00811620" w14:paraId="4B0D8AFC" w14:textId="77777777" w:rsidTr="0061123E">
        <w:trPr>
          <w:trHeight w:val="416"/>
        </w:trPr>
        <w:tc>
          <w:tcPr>
            <w:tcW w:w="704" w:type="dxa"/>
          </w:tcPr>
          <w:p w14:paraId="56177600" w14:textId="77777777" w:rsidR="00811620" w:rsidRDefault="00811620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5D16B43E" w14:textId="3D622D05" w:rsidR="00811620" w:rsidRDefault="0056611F" w:rsidP="0061123E">
            <w:pPr>
              <w:rPr>
                <w:rFonts w:hint="eastAsia"/>
              </w:rPr>
            </w:pPr>
            <w:r>
              <w:rPr>
                <w:rFonts w:hint="eastAsia"/>
              </w:rPr>
              <w:t>用户根据关键字查询</w:t>
            </w:r>
          </w:p>
        </w:tc>
      </w:tr>
      <w:tr w:rsidR="00811620" w14:paraId="140F8484" w14:textId="77777777" w:rsidTr="0061123E">
        <w:tc>
          <w:tcPr>
            <w:tcW w:w="704" w:type="dxa"/>
          </w:tcPr>
          <w:p w14:paraId="6199C4EE" w14:textId="77777777" w:rsidR="00811620" w:rsidRDefault="00811620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6324C111" w14:textId="09523BE6" w:rsidR="00811620" w:rsidRPr="00CB2BD7" w:rsidRDefault="00CB2BD7" w:rsidP="0061123E">
            <w:pPr>
              <w:rPr>
                <w:rFonts w:hint="eastAsia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http://192.168.0.127:7020/api-goods/goods_info_en/queryByKeyword?openid=123&amp;token=daojia100&amp;wxcode=100000&amp;value=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白酒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33&amp;com_code=100101&amp;start=0</w:t>
            </w:r>
          </w:p>
        </w:tc>
      </w:tr>
      <w:tr w:rsidR="00811620" w14:paraId="47182EBC" w14:textId="77777777" w:rsidTr="0061123E">
        <w:tc>
          <w:tcPr>
            <w:tcW w:w="704" w:type="dxa"/>
          </w:tcPr>
          <w:p w14:paraId="325B7F8A" w14:textId="77777777" w:rsidR="00811620" w:rsidRDefault="00811620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B38A4D3" w14:textId="77777777" w:rsidR="00811620" w:rsidRDefault="00811620" w:rsidP="0061123E">
            <w:r>
              <w:t>get</w:t>
            </w:r>
          </w:p>
        </w:tc>
      </w:tr>
      <w:tr w:rsidR="00811620" w14:paraId="44D3A723" w14:textId="77777777" w:rsidTr="0061123E">
        <w:tc>
          <w:tcPr>
            <w:tcW w:w="704" w:type="dxa"/>
          </w:tcPr>
          <w:p w14:paraId="05C5B459" w14:textId="77777777" w:rsidR="00811620" w:rsidRDefault="00811620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09A34F63" w14:textId="77777777" w:rsidR="00811620" w:rsidRDefault="00CB2BD7" w:rsidP="00811620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5929341F" w14:textId="77777777" w:rsidR="00CB2BD7" w:rsidRDefault="00CB2BD7" w:rsidP="00811620">
            <w:proofErr w:type="spellStart"/>
            <w:r>
              <w:t>wxcode</w:t>
            </w:r>
            <w:proofErr w:type="spellEnd"/>
          </w:p>
          <w:p w14:paraId="7127D943" w14:textId="6F5D3066" w:rsidR="00CB2BD7" w:rsidRDefault="00CB2BD7" w:rsidP="00811620">
            <w:r>
              <w:t>value=</w:t>
            </w:r>
            <w:r>
              <w:rPr>
                <w:rFonts w:hint="eastAsia"/>
              </w:rPr>
              <w:t>输入的关键字，不能为空</w:t>
            </w:r>
          </w:p>
          <w:p w14:paraId="063F7A9F" w14:textId="77777777" w:rsidR="00CB2BD7" w:rsidRDefault="00CB2BD7" w:rsidP="00811620"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</w:p>
          <w:p w14:paraId="11FD7DE6" w14:textId="4FF2A26F" w:rsidR="00CB2BD7" w:rsidRPr="00B908E6" w:rsidRDefault="00CB2BD7" w:rsidP="00811620">
            <w:pPr>
              <w:rPr>
                <w:rFonts w:hint="eastAsia"/>
              </w:rPr>
            </w:pPr>
            <w:r>
              <w:t>start=</w:t>
            </w:r>
            <w:r>
              <w:rPr>
                <w:rFonts w:hint="eastAsia"/>
              </w:rPr>
              <w:t>记录开始数</w:t>
            </w:r>
          </w:p>
        </w:tc>
      </w:tr>
      <w:tr w:rsidR="00811620" w14:paraId="50D5E852" w14:textId="77777777" w:rsidTr="0061123E">
        <w:tc>
          <w:tcPr>
            <w:tcW w:w="704" w:type="dxa"/>
          </w:tcPr>
          <w:p w14:paraId="06BFC79B" w14:textId="4C4FCB27" w:rsidR="00811620" w:rsidRDefault="00811620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0BEC4694" w14:textId="21FD3BBF" w:rsidR="00874714" w:rsidRDefault="00CB2BD7" w:rsidP="00874714">
            <w:pPr>
              <w:rPr>
                <w:rFonts w:hint="eastAsia"/>
              </w:rPr>
            </w:pPr>
            <w:r w:rsidRPr="00CB2BD7">
              <w:t>{"code":200,"message":"成功","data":{"rows":[{"id":243,"wxcode":100000,"goods_code":"10000011166527","name":"江小白0","title":"江小白白酒特价","price_descs":"50.00","price_default":"50.00","send_descs":"免费配送","keyword":"白酒饮料江小白纯","type_code":"111","type_code_son":"110001","header_img_url":"http://project-file.cdn.bcebos.com/ath_home_img/sf-1.png","pro_code":"100100","com_code":"100101","createdate":null,"fav_type":"限时","</w:t>
            </w:r>
            <w:proofErr w:type="spellStart"/>
            <w:r w:rsidRPr="00CB2BD7">
              <w:t>fav_descs</w:t>
            </w:r>
            <w:proofErr w:type="spellEnd"/>
            <w:r w:rsidRPr="00CB2BD7">
              <w:t>":"抢购七折优惠","mon_cnt":99,"status":1,"goods_x":"默认","</w:t>
            </w:r>
            <w:proofErr w:type="spellStart"/>
            <w:r w:rsidRPr="00CB2BD7">
              <w:t>goods_y</w:t>
            </w:r>
            <w:proofErr w:type="spellEnd"/>
            <w:r w:rsidRPr="00CB2BD7">
              <w:t>":"默认","</w:t>
            </w:r>
            <w:proofErr w:type="spellStart"/>
            <w:r w:rsidRPr="00CB2BD7">
              <w:t>goods_z</w:t>
            </w:r>
            <w:proofErr w:type="spellEnd"/>
            <w:r w:rsidRPr="00CB2BD7">
              <w:t>":"默认"}</w:t>
            </w:r>
            <w:bookmarkStart w:id="0" w:name="_GoBack"/>
            <w:bookmarkEnd w:id="0"/>
            <w:r w:rsidRPr="00CB2BD7">
              <w:t>],"totalCount":241}}</w:t>
            </w:r>
          </w:p>
          <w:p w14:paraId="25914377" w14:textId="02417465" w:rsidR="00811620" w:rsidRPr="00874714" w:rsidRDefault="00811620" w:rsidP="0061123E"/>
        </w:tc>
      </w:tr>
    </w:tbl>
    <w:p w14:paraId="4512B880" w14:textId="77777777" w:rsidR="00811620" w:rsidRDefault="00811620" w:rsidP="00E258B3"/>
    <w:sectPr w:rsid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08951" w14:textId="77777777" w:rsidR="0060513A" w:rsidRDefault="0060513A">
      <w:r>
        <w:separator/>
      </w:r>
    </w:p>
    <w:p w14:paraId="66F0DC30" w14:textId="77777777" w:rsidR="0060513A" w:rsidRDefault="0060513A"/>
  </w:endnote>
  <w:endnote w:type="continuationSeparator" w:id="0">
    <w:p w14:paraId="3833464E" w14:textId="77777777" w:rsidR="0060513A" w:rsidRDefault="0060513A">
      <w:r>
        <w:continuationSeparator/>
      </w:r>
    </w:p>
    <w:p w14:paraId="221CF6FA" w14:textId="77777777" w:rsidR="0060513A" w:rsidRDefault="00605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8E809" w14:textId="77777777" w:rsidR="0060513A" w:rsidRDefault="0060513A">
      <w:r>
        <w:separator/>
      </w:r>
    </w:p>
    <w:p w14:paraId="3F9A8201" w14:textId="77777777" w:rsidR="0060513A" w:rsidRDefault="0060513A"/>
  </w:footnote>
  <w:footnote w:type="continuationSeparator" w:id="0">
    <w:p w14:paraId="5A34EFCC" w14:textId="77777777" w:rsidR="0060513A" w:rsidRDefault="0060513A">
      <w:r>
        <w:continuationSeparator/>
      </w:r>
    </w:p>
    <w:p w14:paraId="3BE055CD" w14:textId="77777777" w:rsidR="0060513A" w:rsidRDefault="006051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71C9B"/>
    <w:rsid w:val="000B14A2"/>
    <w:rsid w:val="000B2FAC"/>
    <w:rsid w:val="000F3C68"/>
    <w:rsid w:val="00126A68"/>
    <w:rsid w:val="001C3A07"/>
    <w:rsid w:val="001C74BE"/>
    <w:rsid w:val="001C7DF3"/>
    <w:rsid w:val="002671B7"/>
    <w:rsid w:val="002846ED"/>
    <w:rsid w:val="00290E7C"/>
    <w:rsid w:val="002D5449"/>
    <w:rsid w:val="002F22DE"/>
    <w:rsid w:val="004A129F"/>
    <w:rsid w:val="004C0500"/>
    <w:rsid w:val="004C576C"/>
    <w:rsid w:val="004E1F18"/>
    <w:rsid w:val="00513C7B"/>
    <w:rsid w:val="0052291F"/>
    <w:rsid w:val="00533586"/>
    <w:rsid w:val="00547C66"/>
    <w:rsid w:val="0056611F"/>
    <w:rsid w:val="005845D0"/>
    <w:rsid w:val="0059290E"/>
    <w:rsid w:val="005E2508"/>
    <w:rsid w:val="0060513A"/>
    <w:rsid w:val="00664941"/>
    <w:rsid w:val="00677AC3"/>
    <w:rsid w:val="006D22C0"/>
    <w:rsid w:val="00761CB2"/>
    <w:rsid w:val="007C66E5"/>
    <w:rsid w:val="00811620"/>
    <w:rsid w:val="008266C7"/>
    <w:rsid w:val="008315A5"/>
    <w:rsid w:val="0086436E"/>
    <w:rsid w:val="00874714"/>
    <w:rsid w:val="008A1DCE"/>
    <w:rsid w:val="008A4AA2"/>
    <w:rsid w:val="008D3D74"/>
    <w:rsid w:val="00910AB8"/>
    <w:rsid w:val="009A7DC0"/>
    <w:rsid w:val="009C6920"/>
    <w:rsid w:val="00A04612"/>
    <w:rsid w:val="00AE1009"/>
    <w:rsid w:val="00BB146A"/>
    <w:rsid w:val="00BF4BBF"/>
    <w:rsid w:val="00C12A8D"/>
    <w:rsid w:val="00C23ED6"/>
    <w:rsid w:val="00C35F1A"/>
    <w:rsid w:val="00C40FF4"/>
    <w:rsid w:val="00C46AFA"/>
    <w:rsid w:val="00C667D7"/>
    <w:rsid w:val="00C86653"/>
    <w:rsid w:val="00C9613D"/>
    <w:rsid w:val="00CB2B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EE3424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cp:lastPrinted>2018-03-19T03:05:00Z</cp:lastPrinted>
  <dcterms:created xsi:type="dcterms:W3CDTF">2018-03-18T15:11:00Z</dcterms:created>
  <dcterms:modified xsi:type="dcterms:W3CDTF">2018-04-09T12:07:00Z</dcterms:modified>
</cp:coreProperties>
</file>