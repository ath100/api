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087D5FE" w14:textId="77777777" w:rsidR="00E258B3" w:rsidRDefault="00E258B3" w:rsidP="00E258B3"/>
    <w:p w14:paraId="0DEE3B10" w14:textId="77777777" w:rsidR="007E687E" w:rsidRDefault="007E687E" w:rsidP="007E687E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91"/>
        <w:gridCol w:w="8626"/>
      </w:tblGrid>
      <w:tr w:rsidR="007E687E" w14:paraId="5D93DF74" w14:textId="77777777" w:rsidTr="00D83471">
        <w:trPr>
          <w:trHeight w:val="416"/>
        </w:trPr>
        <w:tc>
          <w:tcPr>
            <w:tcW w:w="804" w:type="dxa"/>
          </w:tcPr>
          <w:p w14:paraId="075C9C86" w14:textId="77777777" w:rsidR="007E687E" w:rsidRDefault="007E687E" w:rsidP="00D8347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ED6DA4" w14:textId="14791072" w:rsidR="007E687E" w:rsidRDefault="00DD3624" w:rsidP="00D83471">
            <w:r>
              <w:t>1</w:t>
            </w:r>
          </w:p>
        </w:tc>
      </w:tr>
      <w:tr w:rsidR="007E687E" w14:paraId="6A430A40" w14:textId="77777777" w:rsidTr="00D83471">
        <w:trPr>
          <w:trHeight w:val="416"/>
        </w:trPr>
        <w:tc>
          <w:tcPr>
            <w:tcW w:w="804" w:type="dxa"/>
          </w:tcPr>
          <w:p w14:paraId="0CF04BCC" w14:textId="77777777" w:rsidR="007E687E" w:rsidRDefault="007E687E" w:rsidP="00D83471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9987EBD" w14:textId="77777777" w:rsidR="007E687E" w:rsidRPr="00B76F95" w:rsidRDefault="007E687E" w:rsidP="00D83471">
            <w:r>
              <w:rPr>
                <w:rFonts w:hint="eastAsia"/>
              </w:rPr>
              <w:t>超市从商品详情中直接下单购买</w:t>
            </w:r>
          </w:p>
        </w:tc>
      </w:tr>
      <w:tr w:rsidR="007E687E" w14:paraId="2BEF4861" w14:textId="77777777" w:rsidTr="00D83471">
        <w:trPr>
          <w:trHeight w:val="276"/>
        </w:trPr>
        <w:tc>
          <w:tcPr>
            <w:tcW w:w="804" w:type="dxa"/>
          </w:tcPr>
          <w:p w14:paraId="28ED212D" w14:textId="77777777" w:rsidR="007E687E" w:rsidRDefault="007E687E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2C1E92B7" w14:textId="7BDEE58D" w:rsidR="007E687E" w:rsidRDefault="007E687E" w:rsidP="00D83471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 w:rsidR="00CE78BE">
              <w:t>_order_en/</w:t>
            </w:r>
            <w:r w:rsidRPr="00663F20">
              <w:t>placeOrderFromDetails</w:t>
            </w:r>
          </w:p>
        </w:tc>
      </w:tr>
      <w:tr w:rsidR="007E687E" w14:paraId="5696A7B5" w14:textId="77777777" w:rsidTr="00D83471">
        <w:tc>
          <w:tcPr>
            <w:tcW w:w="804" w:type="dxa"/>
          </w:tcPr>
          <w:p w14:paraId="15B8792C" w14:textId="77777777" w:rsidR="007E687E" w:rsidRDefault="007E687E" w:rsidP="00D8347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610D4ED8" w14:textId="77777777" w:rsidR="007E687E" w:rsidRDefault="007E687E" w:rsidP="00D83471">
            <w:r>
              <w:t>post</w:t>
            </w:r>
          </w:p>
        </w:tc>
      </w:tr>
      <w:tr w:rsidR="007E687E" w14:paraId="4B8A7828" w14:textId="77777777" w:rsidTr="00D83471">
        <w:tc>
          <w:tcPr>
            <w:tcW w:w="804" w:type="dxa"/>
          </w:tcPr>
          <w:p w14:paraId="6CACB287" w14:textId="77777777" w:rsidR="007E687E" w:rsidRDefault="007E687E" w:rsidP="00D83471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849D4D6" w14:textId="77777777" w:rsidR="007E687E" w:rsidRDefault="007E687E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  <w:p w14:paraId="0376EFE3" w14:textId="77777777" w:rsidR="007E687E" w:rsidRDefault="007E687E" w:rsidP="00D83471">
            <w:proofErr w:type="spellStart"/>
            <w:r>
              <w:rPr>
                <w:rFonts w:hint="eastAsia"/>
              </w:rPr>
              <w:t>goods_x</w:t>
            </w:r>
            <w:proofErr w:type="spellEnd"/>
          </w:p>
          <w:p w14:paraId="04DD784A" w14:textId="77777777" w:rsidR="007E687E" w:rsidRDefault="007E687E" w:rsidP="00D83471">
            <w:proofErr w:type="spellStart"/>
            <w:r>
              <w:t>goods_y</w:t>
            </w:r>
            <w:proofErr w:type="spellEnd"/>
          </w:p>
          <w:p w14:paraId="3F5C516D" w14:textId="77777777" w:rsidR="007E687E" w:rsidRDefault="007E687E" w:rsidP="00D83471">
            <w:proofErr w:type="spellStart"/>
            <w:r>
              <w:t>goods_z</w:t>
            </w:r>
            <w:proofErr w:type="spellEnd"/>
          </w:p>
          <w:p w14:paraId="53AC9252" w14:textId="77777777" w:rsidR="007E687E" w:rsidRDefault="007E687E" w:rsidP="00D83471">
            <w:proofErr w:type="spellStart"/>
            <w:r>
              <w:t>goods_num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购买的数量</w:t>
            </w:r>
          </w:p>
          <w:p w14:paraId="1E7637D2" w14:textId="77777777" w:rsidR="007E687E" w:rsidRDefault="007E687E" w:rsidP="00D83471">
            <w:proofErr w:type="spellStart"/>
            <w:r>
              <w:t>com_code</w:t>
            </w:r>
            <w:proofErr w:type="spellEnd"/>
          </w:p>
          <w:p w14:paraId="38483993" w14:textId="77777777" w:rsidR="007E687E" w:rsidRDefault="007E687E" w:rsidP="00D83471">
            <w:proofErr w:type="spellStart"/>
            <w:r>
              <w:t>pro_code</w:t>
            </w:r>
            <w:proofErr w:type="spellEnd"/>
          </w:p>
          <w:p w14:paraId="45D57E6A" w14:textId="77777777" w:rsidR="007E687E" w:rsidRDefault="007E687E" w:rsidP="00D83471">
            <w:proofErr w:type="spellStart"/>
            <w:r>
              <w:t>wxcode</w:t>
            </w:r>
            <w:proofErr w:type="spellEnd"/>
          </w:p>
          <w:p w14:paraId="2A5F8353" w14:textId="77777777" w:rsidR="007E687E" w:rsidRDefault="007E687E" w:rsidP="00D83471">
            <w:proofErr w:type="spellStart"/>
            <w:r>
              <w:t>openid</w:t>
            </w:r>
            <w:proofErr w:type="spellEnd"/>
          </w:p>
          <w:p w14:paraId="2D3DC053" w14:textId="77777777" w:rsidR="007E687E" w:rsidRDefault="007E687E" w:rsidP="00D83471">
            <w:proofErr w:type="spellStart"/>
            <w:r>
              <w:t>goods_title</w:t>
            </w:r>
            <w:proofErr w:type="spellEnd"/>
          </w:p>
          <w:p w14:paraId="3507FA55" w14:textId="77777777" w:rsidR="007E687E" w:rsidRDefault="007E687E" w:rsidP="00D83471">
            <w:proofErr w:type="spellStart"/>
            <w:r>
              <w:t>goods_name</w:t>
            </w:r>
            <w:proofErr w:type="spellEnd"/>
          </w:p>
          <w:p w14:paraId="0E1B61FA" w14:textId="77777777" w:rsidR="007E687E" w:rsidRPr="00B908E6" w:rsidRDefault="007E687E" w:rsidP="00D83471">
            <w:proofErr w:type="spellStart"/>
            <w:r>
              <w:t>header_img_url</w:t>
            </w:r>
            <w:proofErr w:type="spellEnd"/>
          </w:p>
        </w:tc>
      </w:tr>
      <w:tr w:rsidR="007E687E" w14:paraId="7EBF81C4" w14:textId="77777777" w:rsidTr="00D83471">
        <w:tc>
          <w:tcPr>
            <w:tcW w:w="804" w:type="dxa"/>
          </w:tcPr>
          <w:p w14:paraId="1A30632F" w14:textId="77777777" w:rsidR="007E687E" w:rsidRDefault="007E687E" w:rsidP="00D83471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213" w:type="dxa"/>
          </w:tcPr>
          <w:p w14:paraId="27AD75BE" w14:textId="2F180FF2" w:rsidR="0092353D" w:rsidRDefault="0092353D" w:rsidP="00D83471">
            <w:pPr>
              <w:rPr>
                <w:rFonts w:ascii="MS Mincho" w:hAnsi="MS Mincho" w:cs="MS Mincho"/>
              </w:rPr>
            </w:pPr>
            <w:r w:rsidRPr="0092353D">
              <w:rPr>
                <w:rFonts w:ascii="MS Mincho" w:hAnsi="MS Mincho" w:cs="MS Mincho" w:hint="eastAsia"/>
              </w:rPr>
              <w:lastRenderedPageBreak/>
              <w:t>{"code":200,"message":"</w:t>
            </w:r>
            <w:r w:rsidRPr="0092353D">
              <w:rPr>
                <w:rFonts w:ascii="MS Mincho" w:hAnsi="MS Mincho" w:cs="MS Mincho" w:hint="eastAsia"/>
              </w:rPr>
              <w:t>操作成功！</w:t>
            </w:r>
            <w:r w:rsidRPr="0092353D">
              <w:rPr>
                <w:rFonts w:ascii="MS Mincho" w:hAnsi="MS Mincho" w:cs="MS Mincho" w:hint="eastAsia"/>
              </w:rPr>
              <w:t>","data":{"order_code":"2018041418050002310010100000000","order_obj":{"order_obj":{"rowsid":22,"wxcode":"100000","pro_code":"100100","com_code":"100101","order_code":"2018041418050002310010100000000","createdate":"2018-04-14 18:</w:t>
            </w:r>
            <w:r w:rsidRPr="0092353D">
              <w:rPr>
                <w:rFonts w:ascii="MS Mincho" w:hAnsi="MS Mincho" w:cs="MS Mincho"/>
              </w:rPr>
              <w:t>05:23","openid":"76bd995c94b35f9da46412dbb85288da","cus_tel":null,"</w:t>
            </w:r>
            <w:r w:rsidRPr="0092353D">
              <w:rPr>
                <w:rFonts w:ascii="MS Mincho" w:hAnsi="MS Mincho" w:cs="MS Mincho"/>
              </w:rPr>
              <w:lastRenderedPageBreak/>
              <w:t>cus_name":null,"cus_address":null,"price_orl":"2600.0","price_real":"2600.0","price_duce":"0.0","exp_type":null,"exp_descs":null,"exp_usercode":null,"final_exp_date":null,"final_date":null,"pay_type":null,"pay_state":0,"final_state":0,"acc_state":0,"header_img_url":"http://project-file.cdn.bcebos.com/ath_home_img/sf-1.png"},"list_arr":[{"rowsid":24,"order_code":"2018041418050002310010100000000","goods_code":"10000011166527","goods_num":5,"go</w:t>
            </w:r>
            <w:r w:rsidRPr="0092353D">
              <w:rPr>
                <w:rFonts w:ascii="MS Mincho" w:hAnsi="MS Mincho" w:cs="MS Mincho" w:hint="eastAsia"/>
              </w:rPr>
              <w:t>ods_price_dis":"100.0","goods_price_all":"500.0","goods_title":"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","wxcode":"100000","pro_code":"100100","com_code":"100101","acc_state":0,"return_state":0},{"rowsid":25,"order_code":"2018041418050002310010100000000","goods_code":"10000011166527","goods_num":6,"goods_price_dis":"120.0","goods_price_all":"720.0","goods_title":"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","wxcode":"100000","pro_code":"100100","com_code":"100101","acc_state":0,"return_state":0},{"rowsid":26,"order_code":"2018041418050002310010100000000","goods_code":"10000011166527","goods_num":4,"goods_price_dis":"140.0","goods_price_all":"560.0","goods_title":"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","wxcode":"100000","pro_code":"100100","com_code":"100101","acc_state":0,"return_state":0},{"rowsid":27,"order_code":"2018041418050002310010100000000","goods_code":"10000011166527","goods_num":1,"goods_price_dis":"110.0","goods_price_all":"110.0","goods_title":"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","wxcode":"100000","pro_code":"100100","com_code":"100101","acc_state":0,"return_state":0},{"rowsid":28,"order_code":"2018041418050002310010100000000","goods_code":"10000011166527","goods_num":2,"goods_price_dis":"130.0","goods_price_all":"260.0","goods_title":"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","wxcode":"100000","pro_code":"100100","com_code":"100101","acc_state":0,"return_state":0},{"rowsid":29,"order_code":"2018041418050002310010100000000","goods_code":"10000011166527","goods_num":3,"goods_price_dis":"150.0","goods_price_all":"450.0","goods_title":"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</w:t>
            </w:r>
            <w:r w:rsidRPr="0092353D">
              <w:rPr>
                <w:rFonts w:ascii="MS Mincho" w:hAnsi="MS Mincho" w:cs="MS Mincho" w:hint="eastAsia"/>
              </w:rPr>
              <w:lastRenderedPageBreak/>
              <w:t>1.png","goods_x":"400ml","goods_y":"48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</w:t>
            </w:r>
            <w:r w:rsidRPr="0092353D">
              <w:rPr>
                <w:rFonts w:ascii="MS Mincho" w:hAnsi="MS Mincho" w:cs="MS Mincho"/>
              </w:rPr>
              <w:t>,"wxcode":"100000","pro_code":"100100","com_code":"100101","acc_state":0,"return_state":0}]}}}</w:t>
            </w:r>
          </w:p>
          <w:p w14:paraId="2B9CD231" w14:textId="77777777" w:rsidR="007E687E" w:rsidRDefault="007E687E" w:rsidP="00D83471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0A4B1DB6" w14:textId="48EB7AED" w:rsidR="00F90D78" w:rsidRPr="00CD0AF5" w:rsidRDefault="00F90D78" w:rsidP="00D83471">
            <w:proofErr w:type="spellStart"/>
            <w:r>
              <w:rPr>
                <w:rFonts w:ascii="MS Mincho" w:hAnsi="MS Mincho" w:cs="MS Mincho" w:hint="eastAsia"/>
              </w:rPr>
              <w:t>order_code</w:t>
            </w:r>
            <w:proofErr w:type="spellEnd"/>
            <w:r>
              <w:rPr>
                <w:rFonts w:ascii="MS Mincho" w:hAnsi="MS Mincho" w:cs="MS Mincho" w:hint="eastAsia"/>
              </w:rPr>
              <w:t>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13E23451" w14:textId="77777777" w:rsidR="007E687E" w:rsidRPr="00DB00C8" w:rsidRDefault="007E687E" w:rsidP="007E687E"/>
    <w:p w14:paraId="67FDC17E" w14:textId="77777777" w:rsidR="007E687E" w:rsidRPr="00581DA4" w:rsidRDefault="007E687E" w:rsidP="007E687E"/>
    <w:p w14:paraId="21AA5B16" w14:textId="77777777" w:rsidR="00DD3624" w:rsidRDefault="00DD3624" w:rsidP="00DD362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91"/>
        <w:gridCol w:w="8626"/>
      </w:tblGrid>
      <w:tr w:rsidR="00DD3624" w14:paraId="780FE2C9" w14:textId="77777777" w:rsidTr="0078489E">
        <w:trPr>
          <w:trHeight w:val="416"/>
        </w:trPr>
        <w:tc>
          <w:tcPr>
            <w:tcW w:w="804" w:type="dxa"/>
          </w:tcPr>
          <w:p w14:paraId="1F751DC1" w14:textId="77777777" w:rsidR="00DD3624" w:rsidRDefault="00DD3624" w:rsidP="0078489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6B0348E1" w14:textId="4C4637AB" w:rsidR="00DD3624" w:rsidRDefault="00DD7383" w:rsidP="0078489E">
            <w:r>
              <w:t>2</w:t>
            </w:r>
          </w:p>
        </w:tc>
      </w:tr>
      <w:tr w:rsidR="00DD3624" w14:paraId="60B114C6" w14:textId="77777777" w:rsidTr="0078489E">
        <w:trPr>
          <w:trHeight w:val="416"/>
        </w:trPr>
        <w:tc>
          <w:tcPr>
            <w:tcW w:w="804" w:type="dxa"/>
          </w:tcPr>
          <w:p w14:paraId="147C2D63" w14:textId="77777777" w:rsidR="00DD3624" w:rsidRDefault="00DD3624" w:rsidP="0078489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7AE5E5E2" w14:textId="7EC9AF35" w:rsidR="00DD3624" w:rsidRPr="00B76F95" w:rsidRDefault="00DD3624" w:rsidP="0078489E">
            <w:r>
              <w:rPr>
                <w:rFonts w:hint="eastAsia"/>
              </w:rPr>
              <w:t>超市从购物车中下单购买</w:t>
            </w:r>
          </w:p>
        </w:tc>
      </w:tr>
      <w:tr w:rsidR="00DD3624" w14:paraId="43A456ED" w14:textId="77777777" w:rsidTr="0078489E">
        <w:trPr>
          <w:trHeight w:val="276"/>
        </w:trPr>
        <w:tc>
          <w:tcPr>
            <w:tcW w:w="804" w:type="dxa"/>
          </w:tcPr>
          <w:p w14:paraId="0476CB92" w14:textId="77777777" w:rsidR="00DD3624" w:rsidRDefault="00DD3624" w:rsidP="0078489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5C6C5922" w14:textId="3A9F3F12" w:rsidR="00DD3624" w:rsidRDefault="00DD3624" w:rsidP="0078489E">
            <w:r w:rsidRPr="00B76F95">
              <w:t>http://192.168.0.127:7020/api-goods/</w:t>
            </w:r>
            <w:r>
              <w:rPr>
                <w:rFonts w:hint="eastAsia"/>
              </w:rPr>
              <w:t>goods</w:t>
            </w:r>
            <w:r w:rsidR="002F1036">
              <w:t>_order_en/</w:t>
            </w:r>
            <w:r w:rsidR="00CE78BE" w:rsidRPr="00CE78BE">
              <w:t>buy_from_shopcart</w:t>
            </w:r>
          </w:p>
        </w:tc>
      </w:tr>
      <w:tr w:rsidR="00DD3624" w14:paraId="2DFDB224" w14:textId="77777777" w:rsidTr="0078489E">
        <w:tc>
          <w:tcPr>
            <w:tcW w:w="804" w:type="dxa"/>
          </w:tcPr>
          <w:p w14:paraId="12A79951" w14:textId="77777777" w:rsidR="00DD3624" w:rsidRDefault="00DD3624" w:rsidP="0078489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2B17C63" w14:textId="77777777" w:rsidR="00DD3624" w:rsidRDefault="00DD3624" w:rsidP="0078489E">
            <w:r>
              <w:t>post</w:t>
            </w:r>
          </w:p>
        </w:tc>
      </w:tr>
      <w:tr w:rsidR="00DD3624" w14:paraId="6255C9F5" w14:textId="77777777" w:rsidTr="0078489E">
        <w:tc>
          <w:tcPr>
            <w:tcW w:w="804" w:type="dxa"/>
          </w:tcPr>
          <w:p w14:paraId="78A7D030" w14:textId="77777777" w:rsidR="00DD3624" w:rsidRDefault="00DD3624" w:rsidP="0078489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58EABBB8" w14:textId="67560AA8" w:rsidR="00DD3624" w:rsidRDefault="00DD3624" w:rsidP="00DD3624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rowsid</w:t>
            </w:r>
            <w:r>
              <w:t>s</w:t>
            </w:r>
            <w:proofErr w:type="spellEnd"/>
            <w:r>
              <w:t>=</w:t>
            </w:r>
            <w:r>
              <w:rPr>
                <w:rFonts w:hint="eastAsia"/>
              </w:rPr>
              <w:t>选中的购物车列表的</w:t>
            </w:r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拼接。</w:t>
            </w:r>
            <w:r w:rsidRPr="00DD3624">
              <w:rPr>
                <w:rFonts w:hint="eastAsia"/>
                <w:color w:val="FF0000"/>
              </w:rPr>
              <w:t>例如</w:t>
            </w:r>
            <w:r w:rsidRPr="00DD3624">
              <w:rPr>
                <w:color w:val="FF0000"/>
              </w:rPr>
              <w:t>1,2,3</w:t>
            </w:r>
            <w:r w:rsidRPr="00DD3624">
              <w:rPr>
                <w:rFonts w:hint="eastAsia"/>
                <w:color w:val="FF0000"/>
              </w:rPr>
              <w:t>注意：多条记录使用</w:t>
            </w:r>
            <w:proofErr w:type="spellStart"/>
            <w:r w:rsidRPr="00DD3624">
              <w:rPr>
                <w:rFonts w:hint="eastAsia"/>
                <w:color w:val="FF0000"/>
              </w:rPr>
              <w:t>rowsid</w:t>
            </w:r>
            <w:proofErr w:type="spellEnd"/>
            <w:r w:rsidRPr="00DD3624">
              <w:rPr>
                <w:rFonts w:hint="eastAsia"/>
                <w:color w:val="FF0000"/>
              </w:rPr>
              <w:t>英文各式的逗号拼接。结尾不能是逗号，例如</w:t>
            </w:r>
            <w:r w:rsidRPr="00DD3624">
              <w:rPr>
                <w:color w:val="FF0000"/>
              </w:rPr>
              <w:t>:1,2,3,</w:t>
            </w:r>
            <w:r w:rsidRPr="00DD3624">
              <w:rPr>
                <w:rFonts w:hint="eastAsia"/>
                <w:color w:val="FF0000"/>
              </w:rPr>
              <w:t>这个格式是错的</w:t>
            </w:r>
          </w:p>
          <w:p w14:paraId="6AE3AC04" w14:textId="2477C2CC" w:rsidR="00DD3624" w:rsidRDefault="00DD3624" w:rsidP="00DD3624">
            <w:proofErr w:type="spellStart"/>
            <w:r>
              <w:t>wxcode</w:t>
            </w:r>
            <w:proofErr w:type="spellEnd"/>
          </w:p>
          <w:p w14:paraId="2178C8BB" w14:textId="77777777" w:rsidR="00DD3624" w:rsidRDefault="00DD3624" w:rsidP="00DD3624">
            <w:proofErr w:type="spellStart"/>
            <w:r>
              <w:t>com_code</w:t>
            </w:r>
            <w:proofErr w:type="spellEnd"/>
          </w:p>
          <w:p w14:paraId="2F8D2E4F" w14:textId="7F64B52C" w:rsidR="00DD3624" w:rsidRDefault="00DD3624" w:rsidP="00DD3624">
            <w:proofErr w:type="spellStart"/>
            <w:r>
              <w:t>pro_code</w:t>
            </w:r>
            <w:proofErr w:type="spellEnd"/>
          </w:p>
          <w:p w14:paraId="6FC705AD" w14:textId="7F52FDF3" w:rsidR="0078070B" w:rsidRPr="00DD3624" w:rsidRDefault="0078070B" w:rsidP="00DD36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7E0A0B05" w14:textId="1A537C84" w:rsidR="00DD3624" w:rsidRPr="00B908E6" w:rsidRDefault="00DD3624" w:rsidP="0078489E"/>
        </w:tc>
      </w:tr>
      <w:tr w:rsidR="00DD3624" w14:paraId="0E5768DC" w14:textId="77777777" w:rsidTr="0078489E">
        <w:tc>
          <w:tcPr>
            <w:tcW w:w="804" w:type="dxa"/>
          </w:tcPr>
          <w:p w14:paraId="1031A1AF" w14:textId="56366244" w:rsidR="00DD3624" w:rsidRDefault="00DD3624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1A4D77A5" w14:textId="77777777" w:rsidR="0092353D" w:rsidRDefault="0092353D" w:rsidP="001E751D">
            <w:pPr>
              <w:rPr>
                <w:rFonts w:ascii="MS Mincho" w:hAnsi="MS Mincho" w:cs="MS Mincho"/>
              </w:rPr>
            </w:pPr>
            <w:r w:rsidRPr="0092353D">
              <w:rPr>
                <w:rFonts w:ascii="MS Mincho" w:hAnsi="MS Mincho" w:cs="MS Mincho" w:hint="eastAsia"/>
              </w:rPr>
              <w:t>{"code":200,"message":"</w:t>
            </w:r>
            <w:r w:rsidRPr="0092353D">
              <w:rPr>
                <w:rFonts w:ascii="MS Mincho" w:hAnsi="MS Mincho" w:cs="MS Mincho" w:hint="eastAsia"/>
              </w:rPr>
              <w:t>操作成功！</w:t>
            </w:r>
            <w:r w:rsidRPr="0092353D">
              <w:rPr>
                <w:rFonts w:ascii="MS Mincho" w:hAnsi="MS Mincho" w:cs="MS Mincho" w:hint="eastAsia"/>
              </w:rPr>
              <w:t>","data":{"order_code":"2018041418050002310010100000000","order_obj":{"order_obj":{"rowsid":22,"wxcode":"100000","pro_code":"100100","com_code":"100101","order_code":"2018041418050002310010100000000","createdate":"2018-04-14 18:</w:t>
            </w:r>
            <w:r w:rsidRPr="0092353D">
              <w:rPr>
                <w:rFonts w:ascii="MS Mincho" w:hAnsi="MS Mincho" w:cs="MS Mincho"/>
              </w:rPr>
              <w:t>05:23","openid":"76bd995c94b35f9da46412dbb85288da","cus_tel":null,"cus_name":null,"cus_address":null,"price_orl":"2600.0","price_real":"2600.0","price_duce":"0.0","exp_type":null,"exp_descs":null,"exp_usercode":null,"final_exp_date":null,"final_date":null,"pay_type":null,"pay_state":0,"final_state":0,"acc_state":0,"header_img_url":"http://project-file.cdn.bcebos.com/ath_home_img/sf-1.png"},"list_arr":[{"rowsid":24,"order_code":"2018041418050002310010100000000","goods_code":"10000011166527","goods_num":5,"go</w:t>
            </w:r>
            <w:r w:rsidRPr="0092353D">
              <w:rPr>
                <w:rFonts w:ascii="MS Mincho" w:hAnsi="MS Mincho" w:cs="MS Mincho" w:hint="eastAsia"/>
              </w:rPr>
              <w:t>ods_price_dis":"100.0","goods_price_all":"500.0","goods_title":"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","wxcode":"100000","pro_code":"100100","com_code":"100101","acc_state":0,"return_state":0},{"rowsid":25,"order_code":"2018041418050002310010100000000","goods_code":"10000011166527","goods_num":6,"goods_price_dis":"120.0","goods_price_all":"720.0","goods_title":"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lastRenderedPageBreak/>
              <w:t>","wxcode":"100000","pro_code":"100100","com_code":"100101","acc_state":0,"return_state":0},{"rowsid":26,"order_code":"2018041418050002310010100000000","goods_code":"10000011166527","goods_num":4,"goods_price_dis":"140.0","goods_price_all":"560.0","goods_title":"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0","header_img_url":"http://project-file.cdn.bcebos.com/ath_home_img/sf-1.png","goods_x":"400ml","goods_y":"52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","wxcode":"100000","pro_code":"100100","com_code":"100101","acc_state":0,"return_state":0},{"rowsid":27,"order_code":"2018041418050002310010100000000","goods_code":"10000011166527","goods_num":1,"goods_price_dis":"110.0","goods_price_all":"110.0","goods_title":"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0","header_img_url":"http://project-file.cdn.bcebos.com/ath_home_img/sf-1.png","goods_x":"200ml","goods_y":"48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","wxcode":"100000","pro_code":"100100","com_code":"100101","acc_state":0,"return_state":0},{"rowsid":28,"order_code":"2018041418050002310010100000000","goods_code":"10000011166527","goods_num":2,"goods_price_dis":"130.0","goods_price_all":"260.0","goods_title":"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0","header_img_url":"http://project-file.cdn.bcebos.com/ath_home_img/sf-1.png","goods_x":"300ml","goods_y":"48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","wxcode":"100000","pro_code":"100100","com_code":"100101","acc_state":0,"return_state":0},{"rowsid":29,"order_code":"2018041418050002310010100000000","goods_code":"10000011166527","goods_num":3,"goods_price_dis":"150.0","goods_price_all":"450.0","goods_title":"</w:t>
            </w:r>
            <w:r w:rsidRPr="0092353D">
              <w:rPr>
                <w:rFonts w:ascii="MS Mincho" w:hAnsi="MS Mincho" w:cs="MS Mincho" w:hint="eastAsia"/>
              </w:rPr>
              <w:t>江小白白酒特价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goods_name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江小白</w:t>
            </w:r>
            <w:r w:rsidRPr="0092353D">
              <w:rPr>
                <w:rFonts w:ascii="MS Mincho" w:hAnsi="MS Mincho" w:cs="MS Mincho" w:hint="eastAsia"/>
              </w:rPr>
              <w:t>0","header_img_url":"http://project-file.cdn.bcebos.com/ath_home_img/sf-1.png","goods_x":"400ml","goods_y":"48</w:t>
            </w:r>
            <w:r w:rsidRPr="0092353D">
              <w:rPr>
                <w:rFonts w:ascii="MS Mincho" w:hAnsi="MS Mincho" w:cs="MS Mincho" w:hint="eastAsia"/>
              </w:rPr>
              <w:t>度</w:t>
            </w:r>
            <w:r w:rsidRPr="0092353D">
              <w:rPr>
                <w:rFonts w:ascii="MS Mincho" w:hAnsi="MS Mincho" w:cs="MS Mincho" w:hint="eastAsia"/>
              </w:rPr>
              <w:t>","</w:t>
            </w:r>
            <w:proofErr w:type="spellStart"/>
            <w:r w:rsidRPr="0092353D">
              <w:rPr>
                <w:rFonts w:ascii="MS Mincho" w:hAnsi="MS Mincho" w:cs="MS Mincho" w:hint="eastAsia"/>
              </w:rPr>
              <w:t>goods_z</w:t>
            </w:r>
            <w:proofErr w:type="spellEnd"/>
            <w:r w:rsidRPr="0092353D">
              <w:rPr>
                <w:rFonts w:ascii="MS Mincho" w:hAnsi="MS Mincho" w:cs="MS Mincho" w:hint="eastAsia"/>
              </w:rPr>
              <w:t>":"</w:t>
            </w:r>
            <w:r w:rsidRPr="0092353D">
              <w:rPr>
                <w:rFonts w:ascii="MS Mincho" w:hAnsi="MS Mincho" w:cs="MS Mincho" w:hint="eastAsia"/>
              </w:rPr>
              <w:t>礼品包装</w:t>
            </w:r>
            <w:r w:rsidRPr="0092353D">
              <w:rPr>
                <w:rFonts w:ascii="MS Mincho" w:hAnsi="MS Mincho" w:cs="MS Mincho" w:hint="eastAsia"/>
              </w:rPr>
              <w:t>"</w:t>
            </w:r>
            <w:r w:rsidRPr="0092353D">
              <w:rPr>
                <w:rFonts w:ascii="MS Mincho" w:hAnsi="MS Mincho" w:cs="MS Mincho"/>
              </w:rPr>
              <w:t>,"wxcode":"100000","pro_code":"100100","com_code":"100101","acc_state":0,"return_state":0}]}}}</w:t>
            </w:r>
          </w:p>
          <w:p w14:paraId="6569A060" w14:textId="28F3AFD6" w:rsidR="001E751D" w:rsidRDefault="001E751D" w:rsidP="001E751D">
            <w:pPr>
              <w:rPr>
                <w:rFonts w:ascii="MS Mincho" w:hAnsi="MS Mincho" w:cs="MS Mincho"/>
              </w:rPr>
            </w:pPr>
            <w:r>
              <w:rPr>
                <w:rFonts w:ascii="MS Mincho" w:hAnsi="MS Mincho" w:cs="MS Mincho"/>
              </w:rPr>
              <w:t>code=200</w:t>
            </w:r>
            <w:r>
              <w:rPr>
                <w:rFonts w:ascii="MS Mincho" w:hAnsi="MS Mincho" w:cs="MS Mincho" w:hint="eastAsia"/>
              </w:rPr>
              <w:t>；表示下单成功</w:t>
            </w:r>
          </w:p>
          <w:p w14:paraId="3C010631" w14:textId="203A71B2" w:rsidR="00DD3624" w:rsidRPr="00CD0AF5" w:rsidRDefault="001E751D" w:rsidP="001E751D">
            <w:proofErr w:type="spellStart"/>
            <w:r>
              <w:rPr>
                <w:rFonts w:ascii="MS Mincho" w:hAnsi="MS Mincho" w:cs="MS Mincho" w:hint="eastAsia"/>
              </w:rPr>
              <w:t>order_code</w:t>
            </w:r>
            <w:proofErr w:type="spellEnd"/>
            <w:r>
              <w:rPr>
                <w:rFonts w:ascii="MS Mincho" w:hAnsi="MS Mincho" w:cs="MS Mincho" w:hint="eastAsia"/>
              </w:rPr>
              <w:t>=</w:t>
            </w:r>
            <w:r>
              <w:rPr>
                <w:rFonts w:ascii="MS Mincho" w:hAnsi="MS Mincho" w:cs="MS Mincho" w:hint="eastAsia"/>
              </w:rPr>
              <w:t>订单编号</w:t>
            </w:r>
          </w:p>
        </w:tc>
      </w:tr>
    </w:tbl>
    <w:p w14:paraId="4A5E7858" w14:textId="77777777" w:rsidR="00DD3624" w:rsidRPr="00DB00C8" w:rsidRDefault="00DD3624" w:rsidP="00DD3624"/>
    <w:p w14:paraId="76A3578A" w14:textId="77777777" w:rsidR="003F4B9F" w:rsidRDefault="003F4B9F" w:rsidP="00E258B3"/>
    <w:p w14:paraId="73624403" w14:textId="77777777" w:rsidR="003F4B9F" w:rsidRDefault="003F4B9F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41"/>
        <w:gridCol w:w="8476"/>
      </w:tblGrid>
      <w:tr w:rsidR="002D5449" w14:paraId="1C0A842D" w14:textId="77777777" w:rsidTr="001157B4">
        <w:trPr>
          <w:trHeight w:val="416"/>
        </w:trPr>
        <w:tc>
          <w:tcPr>
            <w:tcW w:w="846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DD0BDB5" w14:textId="20F874BE" w:rsidR="002D5449" w:rsidRDefault="003F4B9F" w:rsidP="001C6229">
            <w:r>
              <w:t>3</w:t>
            </w:r>
          </w:p>
        </w:tc>
      </w:tr>
      <w:tr w:rsidR="00C23ED6" w14:paraId="6A568D8D" w14:textId="77777777" w:rsidTr="001157B4">
        <w:trPr>
          <w:trHeight w:val="416"/>
        </w:trPr>
        <w:tc>
          <w:tcPr>
            <w:tcW w:w="846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2FDA7210" w14:textId="596884A5" w:rsidR="00C23ED6" w:rsidRDefault="00C23ED6" w:rsidP="00FF2875">
            <w:r>
              <w:rPr>
                <w:rFonts w:hint="eastAsia"/>
              </w:rPr>
              <w:t>查询</w:t>
            </w:r>
            <w:r w:rsidR="00E173E4">
              <w:rPr>
                <w:rFonts w:hint="eastAsia"/>
              </w:rPr>
              <w:t>收获地址列表</w:t>
            </w:r>
          </w:p>
        </w:tc>
      </w:tr>
      <w:tr w:rsidR="00C23ED6" w14:paraId="724487D2" w14:textId="77777777" w:rsidTr="001157B4">
        <w:tc>
          <w:tcPr>
            <w:tcW w:w="846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1C93EF00" w14:textId="12B49537" w:rsidR="00C23ED6" w:rsidRDefault="001157B4" w:rsidP="00C23ED6">
            <w:r w:rsidRPr="001157B4">
              <w:t>http://192.168.0.127:7020/api-customer/cus_realname_cata/queryCusAddress?wxcode=100000&amp;pro_code=100100&amp;com_code=100102&amp;openid=b7cd4dc1628de4dff96a555e69edf7ae&amp;token=daojia100</w:t>
            </w:r>
          </w:p>
        </w:tc>
      </w:tr>
      <w:tr w:rsidR="00C23ED6" w14:paraId="647ECFA1" w14:textId="77777777" w:rsidTr="001157B4">
        <w:tc>
          <w:tcPr>
            <w:tcW w:w="846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1157B4">
        <w:tc>
          <w:tcPr>
            <w:tcW w:w="846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8171" w:type="dxa"/>
          </w:tcPr>
          <w:p w14:paraId="71AAC043" w14:textId="526E5313" w:rsidR="001157B4" w:rsidRDefault="001157B4" w:rsidP="001157B4">
            <w:proofErr w:type="spellStart"/>
            <w:r>
              <w:t>wxcode</w:t>
            </w:r>
            <w:proofErr w:type="spellEnd"/>
          </w:p>
          <w:p w14:paraId="6D75DA6A" w14:textId="77777777" w:rsidR="001157B4" w:rsidRDefault="001157B4" w:rsidP="001157B4">
            <w:proofErr w:type="spellStart"/>
            <w:r>
              <w:t>pro_code</w:t>
            </w:r>
            <w:proofErr w:type="spellEnd"/>
          </w:p>
          <w:p w14:paraId="54598225" w14:textId="77777777" w:rsidR="001157B4" w:rsidRDefault="001157B4" w:rsidP="001157B4">
            <w:proofErr w:type="spellStart"/>
            <w:r>
              <w:t>com_code</w:t>
            </w:r>
            <w:proofErr w:type="spellEnd"/>
          </w:p>
          <w:p w14:paraId="78D48106" w14:textId="7F51448E" w:rsidR="001157B4" w:rsidRPr="00B908E6" w:rsidRDefault="001157B4" w:rsidP="001157B4">
            <w:proofErr w:type="spellStart"/>
            <w:r>
              <w:t>openid</w:t>
            </w:r>
            <w:proofErr w:type="spellEnd"/>
          </w:p>
          <w:p w14:paraId="3E9ECCF1" w14:textId="3010BE1E" w:rsidR="001C3A07" w:rsidRPr="00B908E6" w:rsidRDefault="001C3A07" w:rsidP="006B0D8E"/>
        </w:tc>
      </w:tr>
      <w:tr w:rsidR="00C23ED6" w14:paraId="71995A2E" w14:textId="77777777" w:rsidTr="001157B4">
        <w:tc>
          <w:tcPr>
            <w:tcW w:w="846" w:type="dxa"/>
          </w:tcPr>
          <w:p w14:paraId="598F4F62" w14:textId="0B66BC44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544A1562" w14:textId="0F51E050" w:rsidR="00664941" w:rsidRDefault="001157B4" w:rsidP="00664941">
            <w:r w:rsidRPr="001157B4">
              <w:rPr>
                <w:rFonts w:hint="eastAsia"/>
              </w:rPr>
              <w:t>{"code":200,"message":"</w:t>
            </w:r>
            <w:r w:rsidRPr="001157B4">
              <w:rPr>
                <w:rFonts w:hint="eastAsia"/>
              </w:rPr>
              <w:t>成功</w:t>
            </w:r>
            <w:r w:rsidRPr="001157B4">
              <w:rPr>
                <w:rFonts w:hint="eastAsia"/>
              </w:rPr>
              <w:t>","data":[{"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005","cus_address":"</w:t>
            </w:r>
            <w:r w:rsidRPr="001157B4">
              <w:rPr>
                <w:rFonts w:hint="eastAsia"/>
              </w:rPr>
              <w:t>正荣新城楼号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:123","cus_tel":"17717338821","is_canuse":1},{"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001","cus_address":"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:1,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:123","cus_tel":"17717338821","is_canuse":0},{"</w:t>
            </w:r>
            <w:proofErr w:type="spellStart"/>
            <w:r w:rsidRPr="001157B4">
              <w:rPr>
                <w:rFonts w:hint="eastAsia"/>
              </w:rPr>
              <w:t>cus_name</w:t>
            </w:r>
            <w:proofErr w:type="spellEnd"/>
            <w:r w:rsidRPr="001157B4">
              <w:rPr>
                <w:rFonts w:hint="eastAsia"/>
              </w:rPr>
              <w:t>":"</w:t>
            </w:r>
            <w:r w:rsidRPr="001157B4">
              <w:rPr>
                <w:rFonts w:hint="eastAsia"/>
              </w:rPr>
              <w:t>测试</w:t>
            </w:r>
            <w:r w:rsidRPr="001157B4">
              <w:rPr>
                <w:rFonts w:hint="eastAsia"/>
              </w:rPr>
              <w:t>004","cus_address":"</w:t>
            </w:r>
            <w:r w:rsidRPr="001157B4">
              <w:rPr>
                <w:rFonts w:hint="eastAsia"/>
              </w:rPr>
              <w:t>正荣星悦楼号</w:t>
            </w:r>
            <w:r w:rsidRPr="001157B4">
              <w:rPr>
                <w:rFonts w:hint="eastAsia"/>
              </w:rPr>
              <w:t>:2,</w:t>
            </w:r>
            <w:r w:rsidRPr="001157B4">
              <w:rPr>
                <w:rFonts w:hint="eastAsia"/>
              </w:rPr>
              <w:t>房号</w:t>
            </w:r>
            <w:r w:rsidRPr="001157B4">
              <w:rPr>
                <w:rFonts w:hint="eastAsia"/>
              </w:rPr>
              <w:t>:234","cus_tel":"17717338821","is_canuse":0}]}</w:t>
            </w:r>
          </w:p>
          <w:p w14:paraId="37A2E724" w14:textId="2357FCB8" w:rsidR="001157B4" w:rsidRPr="001157B4" w:rsidRDefault="001157B4" w:rsidP="00664941">
            <w:proofErr w:type="spellStart"/>
            <w:r>
              <w:t>is_canuse</w:t>
            </w:r>
            <w:proofErr w:type="spellEnd"/>
            <w:r>
              <w:t>=0/1;0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这个地址不可以使用；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这个地址可以使用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3CD274E3" w14:textId="77777777" w:rsidR="00DD7383" w:rsidRDefault="00DD7383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EC612F" w14:paraId="768FE9E9" w14:textId="77777777" w:rsidTr="0078489E">
        <w:trPr>
          <w:trHeight w:val="416"/>
        </w:trPr>
        <w:tc>
          <w:tcPr>
            <w:tcW w:w="846" w:type="dxa"/>
          </w:tcPr>
          <w:p w14:paraId="338339EB" w14:textId="77777777" w:rsidR="00EC612F" w:rsidRDefault="00EC612F" w:rsidP="0078489E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4C51BB6C" w14:textId="45C1AEF7" w:rsidR="00EC612F" w:rsidRDefault="00744348" w:rsidP="0078489E">
            <w:r>
              <w:t>4</w:t>
            </w:r>
          </w:p>
        </w:tc>
      </w:tr>
      <w:tr w:rsidR="00EC612F" w14:paraId="0D209586" w14:textId="77777777" w:rsidTr="0078489E">
        <w:trPr>
          <w:trHeight w:val="416"/>
        </w:trPr>
        <w:tc>
          <w:tcPr>
            <w:tcW w:w="846" w:type="dxa"/>
          </w:tcPr>
          <w:p w14:paraId="0A0D7B05" w14:textId="77777777" w:rsidR="00EC612F" w:rsidRDefault="00EC612F" w:rsidP="0078489E"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42352D88" w14:textId="0C17AA41" w:rsidR="00EC612F" w:rsidRDefault="00744348" w:rsidP="0078489E">
            <w:r>
              <w:rPr>
                <w:rFonts w:hint="eastAsia"/>
              </w:rPr>
              <w:t>用户确认订单</w:t>
            </w:r>
          </w:p>
        </w:tc>
      </w:tr>
      <w:tr w:rsidR="00EC612F" w14:paraId="679FAC47" w14:textId="77777777" w:rsidTr="0078489E">
        <w:tc>
          <w:tcPr>
            <w:tcW w:w="846" w:type="dxa"/>
          </w:tcPr>
          <w:p w14:paraId="3614E45C" w14:textId="77777777" w:rsidR="00EC612F" w:rsidRDefault="00EC612F" w:rsidP="0078489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5A897D7B" w14:textId="129A8AC1" w:rsidR="00EC612F" w:rsidRDefault="00EC612F" w:rsidP="0078489E">
            <w:r w:rsidRPr="001157B4">
              <w:t>http://192.168.0.127:7020/</w:t>
            </w:r>
            <w:proofErr w:type="spellStart"/>
            <w:r w:rsidRPr="001157B4">
              <w:t>api</w:t>
            </w:r>
            <w:proofErr w:type="spellEnd"/>
            <w:r w:rsidRPr="001157B4">
              <w:t>-</w:t>
            </w:r>
            <w:r w:rsidR="00891B06">
              <w:rPr>
                <w:rFonts w:hint="eastAsia"/>
              </w:rPr>
              <w:t>goods</w:t>
            </w:r>
            <w:r w:rsidRPr="001157B4">
              <w:t>/</w:t>
            </w:r>
            <w:proofErr w:type="spellStart"/>
            <w:r w:rsidR="007B43BE" w:rsidRPr="007B43BE">
              <w:t>goods_order_en</w:t>
            </w:r>
            <w:proofErr w:type="spellEnd"/>
            <w:r w:rsidR="007B43BE" w:rsidRPr="007B43BE">
              <w:t>/</w:t>
            </w:r>
            <w:proofErr w:type="spellStart"/>
            <w:r w:rsidR="007B43BE" w:rsidRPr="007B43BE">
              <w:t>checkOrder</w:t>
            </w:r>
            <w:proofErr w:type="spellEnd"/>
          </w:p>
        </w:tc>
      </w:tr>
      <w:tr w:rsidR="00EC612F" w14:paraId="51907519" w14:textId="77777777" w:rsidTr="0078489E">
        <w:tc>
          <w:tcPr>
            <w:tcW w:w="846" w:type="dxa"/>
          </w:tcPr>
          <w:p w14:paraId="73A0FC67" w14:textId="77777777" w:rsidR="00EC612F" w:rsidRDefault="00EC612F" w:rsidP="0078489E">
            <w:r>
              <w:rPr>
                <w:rFonts w:hint="eastAsia"/>
              </w:rPr>
              <w:t>方法</w:t>
            </w:r>
          </w:p>
        </w:tc>
        <w:tc>
          <w:tcPr>
            <w:tcW w:w="8171" w:type="dxa"/>
          </w:tcPr>
          <w:p w14:paraId="01FFE8BE" w14:textId="78700FE1" w:rsidR="00EC612F" w:rsidRDefault="00744348" w:rsidP="0078489E">
            <w:r>
              <w:t>post</w:t>
            </w:r>
          </w:p>
        </w:tc>
      </w:tr>
      <w:tr w:rsidR="00EC612F" w14:paraId="6669B359" w14:textId="77777777" w:rsidTr="0078489E">
        <w:tc>
          <w:tcPr>
            <w:tcW w:w="846" w:type="dxa"/>
          </w:tcPr>
          <w:p w14:paraId="2DE92324" w14:textId="77777777" w:rsidR="00EC612F" w:rsidRDefault="00EC612F" w:rsidP="0078489E">
            <w:r>
              <w:rPr>
                <w:rFonts w:hint="eastAsia"/>
              </w:rPr>
              <w:t>参数</w:t>
            </w:r>
          </w:p>
        </w:tc>
        <w:tc>
          <w:tcPr>
            <w:tcW w:w="8171" w:type="dxa"/>
          </w:tcPr>
          <w:p w14:paraId="7E53E1BA" w14:textId="6A26126C" w:rsidR="00891B06" w:rsidRDefault="00F90D78" w:rsidP="00F90D78">
            <w:proofErr w:type="spellStart"/>
            <w:r>
              <w:t>order_code</w:t>
            </w:r>
            <w:proofErr w:type="spellEnd"/>
            <w:r>
              <w:t>=</w:t>
            </w:r>
            <w:r>
              <w:rPr>
                <w:rFonts w:hint="eastAsia"/>
              </w:rPr>
              <w:t>订单编号</w:t>
            </w:r>
          </w:p>
          <w:p w14:paraId="519DA02F" w14:textId="46A97F2A" w:rsidR="00891B06" w:rsidRDefault="00891B06" w:rsidP="00F90D78">
            <w:proofErr w:type="spellStart"/>
            <w:r>
              <w:t>cus_tel</w:t>
            </w:r>
            <w:proofErr w:type="spellEnd"/>
            <w:r>
              <w:t>=</w:t>
            </w:r>
            <w:r>
              <w:rPr>
                <w:rFonts w:hint="eastAsia"/>
              </w:rPr>
              <w:t>收货电话</w:t>
            </w:r>
          </w:p>
          <w:p w14:paraId="6F803A02" w14:textId="241535D5" w:rsidR="00891B06" w:rsidRDefault="00891B06" w:rsidP="00F90D78">
            <w:proofErr w:type="spellStart"/>
            <w:r>
              <w:t>cus_name</w:t>
            </w:r>
            <w:proofErr w:type="spellEnd"/>
            <w:r>
              <w:t>=</w:t>
            </w:r>
            <w:r>
              <w:rPr>
                <w:rFonts w:hint="eastAsia"/>
              </w:rPr>
              <w:t>收货人姓名</w:t>
            </w:r>
          </w:p>
          <w:p w14:paraId="5CBEE89F" w14:textId="19D9FCBE" w:rsidR="00891B06" w:rsidRDefault="00891B06" w:rsidP="00F90D7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cus_address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收货地址</w:t>
            </w:r>
          </w:p>
          <w:p w14:paraId="5AC1D100" w14:textId="1485815F" w:rsidR="00891B06" w:rsidRDefault="00891B06" w:rsidP="00F90D78">
            <w:proofErr w:type="spellStart"/>
            <w:r>
              <w:rPr>
                <w:rFonts w:hint="eastAsia"/>
              </w:rPr>
              <w:t>exp</w:t>
            </w:r>
            <w:r>
              <w:t>_type</w:t>
            </w:r>
            <w:proofErr w:type="spellEnd"/>
            <w:r>
              <w:t>=</w:t>
            </w:r>
            <w:r>
              <w:rPr>
                <w:rFonts w:hint="eastAsia"/>
              </w:rPr>
              <w:t>配送方式</w:t>
            </w:r>
            <w:r w:rsidR="008D3F1D">
              <w:rPr>
                <w:rFonts w:hint="eastAsia"/>
              </w:rPr>
              <w:t>;</w:t>
            </w:r>
            <w:r w:rsidR="008D3F1D">
              <w:t>1=</w:t>
            </w:r>
            <w:r w:rsidR="008D3F1D">
              <w:rPr>
                <w:rFonts w:hint="eastAsia"/>
              </w:rPr>
              <w:t>物业配送；</w:t>
            </w:r>
            <w:r w:rsidR="008D3F1D">
              <w:rPr>
                <w:rFonts w:hint="eastAsia"/>
              </w:rPr>
              <w:t>0=</w:t>
            </w:r>
            <w:r w:rsidR="008D3F1D">
              <w:rPr>
                <w:rFonts w:hint="eastAsia"/>
              </w:rPr>
              <w:t>用户自提</w:t>
            </w:r>
          </w:p>
          <w:p w14:paraId="0D4FD03E" w14:textId="49F4A155" w:rsidR="00891B06" w:rsidRDefault="00891B06" w:rsidP="00F90D78">
            <w:proofErr w:type="spellStart"/>
            <w:r>
              <w:t>exp_descs</w:t>
            </w:r>
            <w:proofErr w:type="spellEnd"/>
            <w:r>
              <w:t>=</w:t>
            </w:r>
            <w:r>
              <w:rPr>
                <w:rFonts w:hint="eastAsia"/>
              </w:rPr>
              <w:t>配送说明</w:t>
            </w:r>
          </w:p>
          <w:p w14:paraId="683B3C9D" w14:textId="739B96E9" w:rsidR="004A5A6E" w:rsidRPr="008A1D2B" w:rsidRDefault="004A5A6E" w:rsidP="00F90D78">
            <w:pPr>
              <w:rPr>
                <w:color w:val="FF0000"/>
              </w:rPr>
            </w:pPr>
            <w:proofErr w:type="spellStart"/>
            <w:r w:rsidRPr="008A1D2B">
              <w:rPr>
                <w:rFonts w:hint="eastAsia"/>
                <w:color w:val="FF0000"/>
              </w:rPr>
              <w:t>coupon</w:t>
            </w:r>
            <w:r w:rsidRPr="008A1D2B">
              <w:rPr>
                <w:color w:val="FF0000"/>
              </w:rPr>
              <w:t>_code_e</w:t>
            </w:r>
            <w:r w:rsidRPr="008A1D2B">
              <w:rPr>
                <w:rFonts w:hint="eastAsia"/>
                <w:color w:val="FF0000"/>
              </w:rPr>
              <w:t>n</w:t>
            </w:r>
            <w:proofErr w:type="spellEnd"/>
            <w:r w:rsidRPr="008A1D2B">
              <w:rPr>
                <w:color w:val="FF0000"/>
              </w:rPr>
              <w:t xml:space="preserve"> =</w:t>
            </w:r>
            <w:r w:rsidRPr="008A1D2B">
              <w:rPr>
                <w:rFonts w:hint="eastAsia"/>
                <w:color w:val="FF0000"/>
              </w:rPr>
              <w:t>选中的优惠券编号</w:t>
            </w:r>
            <w:r w:rsidR="00E41F02">
              <w:rPr>
                <w:color w:val="FF0000"/>
              </w:rPr>
              <w:t>;</w:t>
            </w:r>
            <w:r w:rsidR="00E41F02">
              <w:rPr>
                <w:rFonts w:hint="eastAsia"/>
                <w:color w:val="FF0000"/>
              </w:rPr>
              <w:t>如果不选择，为</w:t>
            </w:r>
            <w:r w:rsidR="00A01059">
              <w:rPr>
                <w:rFonts w:hint="eastAsia"/>
                <w:color w:val="FF0000"/>
              </w:rPr>
              <w:t>0</w:t>
            </w:r>
          </w:p>
          <w:p w14:paraId="53A47001" w14:textId="630FDE0D" w:rsidR="00F90D78" w:rsidRPr="00B908E6" w:rsidRDefault="00F90D78" w:rsidP="00F90D78"/>
        </w:tc>
      </w:tr>
      <w:tr w:rsidR="00EC612F" w14:paraId="24C467AE" w14:textId="77777777" w:rsidTr="0078489E">
        <w:tc>
          <w:tcPr>
            <w:tcW w:w="846" w:type="dxa"/>
          </w:tcPr>
          <w:p w14:paraId="00124723" w14:textId="730798A6" w:rsidR="00EC612F" w:rsidRDefault="00EC612F" w:rsidP="0078489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71" w:type="dxa"/>
          </w:tcPr>
          <w:p w14:paraId="1D477523" w14:textId="18D62B93" w:rsidR="00EC612F" w:rsidRPr="001157B4" w:rsidRDefault="00027BE8" w:rsidP="0078489E">
            <w:r w:rsidRPr="00027BE8">
              <w:rPr>
                <w:rFonts w:hint="eastAsia"/>
              </w:rPr>
              <w:t>{"code":200,"message":"</w:t>
            </w:r>
            <w:r w:rsidRPr="00027BE8">
              <w:rPr>
                <w:rFonts w:hint="eastAsia"/>
              </w:rPr>
              <w:t>操作成功！</w:t>
            </w:r>
            <w:r w:rsidRPr="00027BE8">
              <w:rPr>
                <w:rFonts w:hint="eastAsia"/>
              </w:rPr>
              <w:t>","data</w:t>
            </w:r>
            <w:proofErr w:type="gramStart"/>
            <w:r w:rsidRPr="00027BE8">
              <w:rPr>
                <w:rFonts w:hint="eastAsia"/>
              </w:rPr>
              <w:t>":{</w:t>
            </w:r>
            <w:proofErr w:type="gramEnd"/>
            <w:r w:rsidRPr="00027BE8">
              <w:rPr>
                <w:rFonts w:hint="eastAsia"/>
              </w:rPr>
              <w:t>"order_code":"1233456","price_real":"100.0","price_duce":"80.0"}}</w:t>
            </w:r>
          </w:p>
          <w:p w14:paraId="1C4A0EDA" w14:textId="77777777" w:rsidR="00EC612F" w:rsidRDefault="00EC612F" w:rsidP="0078489E">
            <w:r>
              <w:t xml:space="preserve"> </w:t>
            </w:r>
            <w:proofErr w:type="spellStart"/>
            <w:r w:rsidR="00FE492F">
              <w:t>order_code</w:t>
            </w:r>
            <w:proofErr w:type="spellEnd"/>
            <w:r w:rsidR="00FE492F">
              <w:t>=</w:t>
            </w:r>
            <w:r w:rsidR="00FE492F">
              <w:rPr>
                <w:rFonts w:hint="eastAsia"/>
              </w:rPr>
              <w:t>订单编号</w:t>
            </w:r>
          </w:p>
          <w:p w14:paraId="10409AFB" w14:textId="77777777" w:rsidR="00FE492F" w:rsidRDefault="00FE492F" w:rsidP="0078489E">
            <w:proofErr w:type="spellStart"/>
            <w:r>
              <w:rPr>
                <w:rFonts w:hint="eastAsia"/>
              </w:rPr>
              <w:t>price_real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需要支付金额</w:t>
            </w:r>
          </w:p>
          <w:p w14:paraId="59657849" w14:textId="02B487F8" w:rsidR="00FE492F" w:rsidRDefault="00FE492F" w:rsidP="007848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price_duce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优惠金额</w:t>
            </w:r>
          </w:p>
        </w:tc>
      </w:tr>
    </w:tbl>
    <w:p w14:paraId="72BF6499" w14:textId="77777777" w:rsidR="00EC612F" w:rsidRDefault="00EC612F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46"/>
        <w:gridCol w:w="8171"/>
      </w:tblGrid>
      <w:tr w:rsidR="00EF3A8B" w14:paraId="119BB420" w14:textId="77777777" w:rsidTr="007A10B9">
        <w:trPr>
          <w:trHeight w:val="416"/>
        </w:trPr>
        <w:tc>
          <w:tcPr>
            <w:tcW w:w="846" w:type="dxa"/>
          </w:tcPr>
          <w:p w14:paraId="27263DD4" w14:textId="77777777" w:rsidR="00EF3A8B" w:rsidRDefault="00EF3A8B" w:rsidP="007A10B9">
            <w:r>
              <w:rPr>
                <w:rFonts w:hint="eastAsia"/>
              </w:rPr>
              <w:t>NO</w:t>
            </w:r>
          </w:p>
        </w:tc>
        <w:tc>
          <w:tcPr>
            <w:tcW w:w="8171" w:type="dxa"/>
          </w:tcPr>
          <w:p w14:paraId="011EB1E8" w14:textId="1F137AF9" w:rsidR="00EF3A8B" w:rsidRDefault="00EF3A8B" w:rsidP="007A10B9">
            <w:r>
              <w:t>5</w:t>
            </w:r>
          </w:p>
        </w:tc>
      </w:tr>
      <w:tr w:rsidR="00EF3A8B" w14:paraId="594B8D8C" w14:textId="77777777" w:rsidTr="007A10B9">
        <w:trPr>
          <w:trHeight w:val="416"/>
        </w:trPr>
        <w:tc>
          <w:tcPr>
            <w:tcW w:w="846" w:type="dxa"/>
          </w:tcPr>
          <w:p w14:paraId="7E7FA689" w14:textId="5D1FADBB" w:rsidR="00EF3A8B" w:rsidRDefault="0046214B" w:rsidP="007A10B9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8171" w:type="dxa"/>
          </w:tcPr>
          <w:p w14:paraId="0224CFFB" w14:textId="63609975" w:rsidR="00EF3A8B" w:rsidRDefault="0046214B" w:rsidP="007A10B9">
            <w:r>
              <w:rPr>
                <w:rFonts w:hint="eastAsia"/>
              </w:rPr>
              <w:t>获取用户的优惠券列表</w:t>
            </w:r>
          </w:p>
        </w:tc>
      </w:tr>
      <w:tr w:rsidR="0046214B" w14:paraId="1F1686ED" w14:textId="77777777" w:rsidTr="007A10B9">
        <w:trPr>
          <w:trHeight w:val="416"/>
        </w:trPr>
        <w:tc>
          <w:tcPr>
            <w:tcW w:w="846" w:type="dxa"/>
          </w:tcPr>
          <w:p w14:paraId="27DB435F" w14:textId="352DBB2C" w:rsidR="0046214B" w:rsidRDefault="0046214B" w:rsidP="007A10B9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71" w:type="dxa"/>
          </w:tcPr>
          <w:p w14:paraId="038E14F5" w14:textId="62974496" w:rsidR="0046214B" w:rsidRDefault="0046214B" w:rsidP="007A10B9">
            <w:r w:rsidRPr="006E5F72">
              <w:rPr>
                <w:rFonts w:hint="eastAsia"/>
              </w:rPr>
              <w:t>http://192.168.0.127:7101/swagger-</w:t>
            </w:r>
            <w:proofErr w:type="spellStart"/>
            <w:r w:rsidRPr="006E5F72">
              <w:rPr>
                <w:rFonts w:hint="eastAsia"/>
              </w:rPr>
              <w:t>ui.html</w:t>
            </w:r>
            <w:proofErr w:type="spellEnd"/>
            <w:r w:rsidRPr="006E5F72">
              <w:rPr>
                <w:rFonts w:hint="eastAsia"/>
              </w:rPr>
              <w:t>#!/</w:t>
            </w:r>
            <w:r w:rsidRPr="006E5F72">
              <w:rPr>
                <w:rFonts w:hint="eastAsia"/>
              </w:rPr>
              <w:t>优惠券服务</w:t>
            </w:r>
            <w:r w:rsidR="006E5F72">
              <w:rPr>
                <w:rFonts w:hint="eastAsia"/>
              </w:rPr>
              <w:t>/queryCouponListForOrder</w:t>
            </w:r>
            <w:bookmarkStart w:id="0" w:name="_GoBack"/>
            <w:bookmarkEnd w:id="0"/>
          </w:p>
          <w:p w14:paraId="21B45B12" w14:textId="3C9A1D25" w:rsidR="0046214B" w:rsidRDefault="00547448" w:rsidP="007A10B9">
            <w:pPr>
              <w:rPr>
                <w:rFonts w:hint="eastAsia"/>
              </w:rPr>
            </w:pPr>
            <w:r w:rsidRPr="00547448">
              <w:drawing>
                <wp:inline distT="0" distB="0" distL="0" distR="0" wp14:anchorId="7F5CDEFE" wp14:editId="00F85DC9">
                  <wp:extent cx="4840231" cy="8032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144" cy="80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448" w14:paraId="41326DD2" w14:textId="77777777" w:rsidTr="007A10B9">
        <w:trPr>
          <w:trHeight w:val="416"/>
        </w:trPr>
        <w:tc>
          <w:tcPr>
            <w:tcW w:w="846" w:type="dxa"/>
          </w:tcPr>
          <w:p w14:paraId="4F6E2427" w14:textId="1449837F" w:rsidR="00547448" w:rsidRDefault="004A5A6E" w:rsidP="007A10B9">
            <w:pPr>
              <w:rPr>
                <w:rFonts w:hint="eastAsia"/>
              </w:rPr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8171" w:type="dxa"/>
          </w:tcPr>
          <w:p w14:paraId="46C13418" w14:textId="77777777" w:rsidR="00547448" w:rsidRDefault="00547448" w:rsidP="007A10B9">
            <w:proofErr w:type="spellStart"/>
            <w:r>
              <w:rPr>
                <w:rFonts w:hint="eastAsia"/>
              </w:rPr>
              <w:t>is</w:t>
            </w:r>
            <w:r>
              <w:t>_canuse</w:t>
            </w:r>
            <w:proofErr w:type="spellEnd"/>
            <w:r>
              <w:t>=0:</w:t>
            </w:r>
            <w:r>
              <w:rPr>
                <w:rFonts w:hint="eastAsia"/>
              </w:rPr>
              <w:t>优惠券不可以使用</w:t>
            </w:r>
          </w:p>
          <w:p w14:paraId="68331678" w14:textId="77777777" w:rsidR="00547448" w:rsidRDefault="00547448" w:rsidP="007A10B9">
            <w:pPr>
              <w:rPr>
                <w:rFonts w:hint="eastAsia"/>
              </w:rPr>
            </w:pPr>
            <w:proofErr w:type="spellStart"/>
            <w:r w:rsidRPr="00547448">
              <w:rPr>
                <w:rFonts w:hint="eastAsia"/>
              </w:rPr>
              <w:t>msg_canuse</w:t>
            </w:r>
            <w:proofErr w:type="spellEnd"/>
            <w:r>
              <w:t>=</w:t>
            </w:r>
            <w:r>
              <w:rPr>
                <w:rFonts w:hint="eastAsia"/>
              </w:rPr>
              <w:t>优惠券不可以使用的原因；</w:t>
            </w:r>
          </w:p>
          <w:p w14:paraId="2FEF8434" w14:textId="77777777" w:rsidR="00547448" w:rsidRDefault="00547448" w:rsidP="007A10B9">
            <w:r>
              <w:t>money=</w:t>
            </w:r>
            <w:r>
              <w:rPr>
                <w:rFonts w:hint="eastAsia"/>
              </w:rPr>
              <w:t>优惠券可用抵用的金额</w:t>
            </w:r>
          </w:p>
          <w:p w14:paraId="4F6DC52F" w14:textId="3E76D33F" w:rsidR="00A9740E" w:rsidRPr="00547448" w:rsidRDefault="004A5A6E" w:rsidP="007A10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coupon</w:t>
            </w:r>
            <w:r>
              <w:t>_code_e</w:t>
            </w:r>
            <w:r>
              <w:rPr>
                <w:rFonts w:hint="eastAsia"/>
              </w:rPr>
              <w:t>n</w:t>
            </w:r>
            <w:proofErr w:type="spellEnd"/>
            <w:r>
              <w:t xml:space="preserve"> </w:t>
            </w:r>
            <w:r w:rsidR="00A9740E">
              <w:t>=</w:t>
            </w:r>
            <w:r w:rsidR="00A9740E">
              <w:rPr>
                <w:rFonts w:hint="eastAsia"/>
              </w:rPr>
              <w:t>优惠券的</w:t>
            </w:r>
            <w:r w:rsidR="00AB4427">
              <w:rPr>
                <w:rFonts w:hint="eastAsia"/>
              </w:rPr>
              <w:t>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如果优惠券不可用，</w:t>
            </w:r>
            <w:proofErr w:type="spellStart"/>
            <w:r>
              <w:rPr>
                <w:rFonts w:hint="eastAsia"/>
              </w:rPr>
              <w:t>coupon</w:t>
            </w:r>
            <w:r>
              <w:t>_code_e</w:t>
            </w:r>
            <w:r>
              <w:rPr>
                <w:rFonts w:hint="eastAsia"/>
              </w:rPr>
              <w:t>n</w:t>
            </w:r>
            <w:proofErr w:type="spellEnd"/>
            <w:r>
              <w:rPr>
                <w:rFonts w:hint="eastAsia"/>
              </w:rPr>
              <w:t>为空</w:t>
            </w:r>
          </w:p>
        </w:tc>
      </w:tr>
    </w:tbl>
    <w:p w14:paraId="21D5EE5E" w14:textId="0AF1D96E" w:rsidR="00EF3A8B" w:rsidRPr="00EF3A8B" w:rsidRDefault="00EF3A8B" w:rsidP="00E258B3">
      <w:pPr>
        <w:rPr>
          <w:rFonts w:hint="eastAsia"/>
        </w:rPr>
      </w:pPr>
    </w:p>
    <w:sectPr w:rsidR="00EF3A8B" w:rsidRPr="00EF3A8B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D692" w14:textId="77777777" w:rsidR="00B64887" w:rsidRDefault="00B64887">
      <w:r>
        <w:separator/>
      </w:r>
    </w:p>
    <w:p w14:paraId="570855F6" w14:textId="77777777" w:rsidR="00B64887" w:rsidRDefault="00B64887"/>
  </w:endnote>
  <w:endnote w:type="continuationSeparator" w:id="0">
    <w:p w14:paraId="456BD17C" w14:textId="77777777" w:rsidR="00B64887" w:rsidRDefault="00B64887">
      <w:r>
        <w:continuationSeparator/>
      </w:r>
    </w:p>
    <w:p w14:paraId="54506194" w14:textId="77777777" w:rsidR="00B64887" w:rsidRDefault="00B648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4BA9F" w14:textId="77777777" w:rsidR="00B64887" w:rsidRDefault="00B64887">
      <w:r>
        <w:separator/>
      </w:r>
    </w:p>
    <w:p w14:paraId="57081F61" w14:textId="77777777" w:rsidR="00B64887" w:rsidRDefault="00B64887"/>
  </w:footnote>
  <w:footnote w:type="continuationSeparator" w:id="0">
    <w:p w14:paraId="7DE351CD" w14:textId="77777777" w:rsidR="00B64887" w:rsidRDefault="00B64887">
      <w:r>
        <w:continuationSeparator/>
      </w:r>
    </w:p>
    <w:p w14:paraId="14C6127F" w14:textId="77777777" w:rsidR="00B64887" w:rsidRDefault="00B648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7BE8"/>
    <w:rsid w:val="00047E50"/>
    <w:rsid w:val="000646B7"/>
    <w:rsid w:val="000B14A2"/>
    <w:rsid w:val="000B2FAC"/>
    <w:rsid w:val="000F3C68"/>
    <w:rsid w:val="001157B4"/>
    <w:rsid w:val="00126A68"/>
    <w:rsid w:val="001C3A07"/>
    <w:rsid w:val="001C74BE"/>
    <w:rsid w:val="001C7DF3"/>
    <w:rsid w:val="001E751D"/>
    <w:rsid w:val="002671B7"/>
    <w:rsid w:val="00290E7C"/>
    <w:rsid w:val="002D5449"/>
    <w:rsid w:val="002F1036"/>
    <w:rsid w:val="003F4B9F"/>
    <w:rsid w:val="0046214B"/>
    <w:rsid w:val="00490333"/>
    <w:rsid w:val="004A129F"/>
    <w:rsid w:val="004A5A6E"/>
    <w:rsid w:val="004C0500"/>
    <w:rsid w:val="004E1F18"/>
    <w:rsid w:val="00513C7B"/>
    <w:rsid w:val="0052291F"/>
    <w:rsid w:val="00533586"/>
    <w:rsid w:val="00547448"/>
    <w:rsid w:val="00547C66"/>
    <w:rsid w:val="0059290E"/>
    <w:rsid w:val="005E2508"/>
    <w:rsid w:val="00664941"/>
    <w:rsid w:val="00677AC3"/>
    <w:rsid w:val="006A5177"/>
    <w:rsid w:val="006D22C0"/>
    <w:rsid w:val="006E5F72"/>
    <w:rsid w:val="00744348"/>
    <w:rsid w:val="0078070B"/>
    <w:rsid w:val="007B43BE"/>
    <w:rsid w:val="007E54A4"/>
    <w:rsid w:val="007E687E"/>
    <w:rsid w:val="008266C7"/>
    <w:rsid w:val="008315A5"/>
    <w:rsid w:val="0086436E"/>
    <w:rsid w:val="00891B06"/>
    <w:rsid w:val="008A1D2B"/>
    <w:rsid w:val="008A4AA2"/>
    <w:rsid w:val="008D3F1D"/>
    <w:rsid w:val="00910AB8"/>
    <w:rsid w:val="0092353D"/>
    <w:rsid w:val="009A7DC0"/>
    <w:rsid w:val="009C6920"/>
    <w:rsid w:val="00A01059"/>
    <w:rsid w:val="00A63633"/>
    <w:rsid w:val="00A9740E"/>
    <w:rsid w:val="00AB4427"/>
    <w:rsid w:val="00B64887"/>
    <w:rsid w:val="00BB146A"/>
    <w:rsid w:val="00BD4222"/>
    <w:rsid w:val="00BF4BBF"/>
    <w:rsid w:val="00C12A8D"/>
    <w:rsid w:val="00C23ED6"/>
    <w:rsid w:val="00C35F1A"/>
    <w:rsid w:val="00C40FF4"/>
    <w:rsid w:val="00C46AFA"/>
    <w:rsid w:val="00C667D7"/>
    <w:rsid w:val="00C9613D"/>
    <w:rsid w:val="00CB2CC4"/>
    <w:rsid w:val="00CE78BE"/>
    <w:rsid w:val="00D00A6B"/>
    <w:rsid w:val="00D044A1"/>
    <w:rsid w:val="00D069FF"/>
    <w:rsid w:val="00D11A62"/>
    <w:rsid w:val="00D15449"/>
    <w:rsid w:val="00D203DE"/>
    <w:rsid w:val="00D65710"/>
    <w:rsid w:val="00D72E84"/>
    <w:rsid w:val="00D72EE9"/>
    <w:rsid w:val="00D76C8C"/>
    <w:rsid w:val="00D81992"/>
    <w:rsid w:val="00DD12ED"/>
    <w:rsid w:val="00DD3624"/>
    <w:rsid w:val="00DD7383"/>
    <w:rsid w:val="00DF4B76"/>
    <w:rsid w:val="00E0610C"/>
    <w:rsid w:val="00E173E4"/>
    <w:rsid w:val="00E200B8"/>
    <w:rsid w:val="00E258B3"/>
    <w:rsid w:val="00E41F02"/>
    <w:rsid w:val="00E73492"/>
    <w:rsid w:val="00EC612F"/>
    <w:rsid w:val="00ED673C"/>
    <w:rsid w:val="00EF3A8B"/>
    <w:rsid w:val="00F6003F"/>
    <w:rsid w:val="00F90D78"/>
    <w:rsid w:val="00FB2671"/>
    <w:rsid w:val="00FD01D7"/>
    <w:rsid w:val="00FE492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12A8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styleId="afc">
    <w:name w:val="Unresolved Mention"/>
    <w:basedOn w:val="a2"/>
    <w:uiPriority w:val="99"/>
    <w:rsid w:val="0046214B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6E5F72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127</TotalTime>
  <Pages>6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62</cp:revision>
  <cp:lastPrinted>2018-03-19T03:05:00Z</cp:lastPrinted>
  <dcterms:created xsi:type="dcterms:W3CDTF">2018-03-18T15:11:00Z</dcterms:created>
  <dcterms:modified xsi:type="dcterms:W3CDTF">2018-04-23T08:13:00Z</dcterms:modified>
</cp:coreProperties>
</file>