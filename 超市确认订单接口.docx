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</w:t>
      </w:r>
      <w:r>
        <w:rPr>
          <w:rFonts w:hint="eastAsia"/>
        </w:rPr>
        <w:t>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</w:t>
      </w:r>
      <w:r>
        <w:rPr>
          <w:rFonts w:hint="eastAsia"/>
        </w:rPr>
        <w:t>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</w:t>
      </w:r>
      <w:r>
        <w:rPr>
          <w:rFonts w:hint="eastAsia"/>
        </w:rPr>
        <w:t xml:space="preserve"> String</w:t>
      </w:r>
      <w:r>
        <w:rPr>
          <w:rFonts w:hint="eastAsia"/>
        </w:rPr>
        <w:t>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087D5FE" w14:textId="77777777" w:rsidR="00E258B3" w:rsidRDefault="00E258B3" w:rsidP="00E258B3"/>
    <w:p w14:paraId="76291250" w14:textId="77777777" w:rsidR="00C23ED6" w:rsidRDefault="00C23ED6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541"/>
        <w:gridCol w:w="8476"/>
      </w:tblGrid>
      <w:tr w:rsidR="002D5449" w14:paraId="1C0A842D" w14:textId="77777777" w:rsidTr="001157B4">
        <w:trPr>
          <w:trHeight w:val="416"/>
        </w:trPr>
        <w:tc>
          <w:tcPr>
            <w:tcW w:w="846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71" w:type="dxa"/>
          </w:tcPr>
          <w:p w14:paraId="0DD0BDB5" w14:textId="6BBDFFB5" w:rsidR="002D5449" w:rsidRDefault="002D5449" w:rsidP="001C6229">
            <w:r>
              <w:rPr>
                <w:rFonts w:hint="eastAsia"/>
              </w:rPr>
              <w:t>1</w:t>
            </w:r>
          </w:p>
        </w:tc>
      </w:tr>
      <w:tr w:rsidR="00C23ED6" w14:paraId="6A568D8D" w14:textId="77777777" w:rsidTr="001157B4">
        <w:trPr>
          <w:trHeight w:val="416"/>
        </w:trPr>
        <w:tc>
          <w:tcPr>
            <w:tcW w:w="846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71" w:type="dxa"/>
          </w:tcPr>
          <w:p w14:paraId="2FDA7210" w14:textId="596884A5" w:rsidR="00C23ED6" w:rsidRDefault="00C23ED6" w:rsidP="00FF2875">
            <w:r>
              <w:rPr>
                <w:rFonts w:hint="eastAsia"/>
              </w:rPr>
              <w:t>查询</w:t>
            </w:r>
            <w:r w:rsidR="00E173E4">
              <w:rPr>
                <w:rFonts w:hint="eastAsia"/>
              </w:rPr>
              <w:t>收获地址列表</w:t>
            </w:r>
          </w:p>
        </w:tc>
      </w:tr>
      <w:tr w:rsidR="00C23ED6" w14:paraId="724487D2" w14:textId="77777777" w:rsidTr="001157B4">
        <w:tc>
          <w:tcPr>
            <w:tcW w:w="846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71" w:type="dxa"/>
          </w:tcPr>
          <w:p w14:paraId="1C93EF00" w14:textId="12B49537" w:rsidR="00C23ED6" w:rsidRDefault="001157B4" w:rsidP="00C23ED6">
            <w:r w:rsidRPr="001157B4">
              <w:t>http://192.168.0.127:7020/api-customer/cus_realname_cata/queryCusAddress?wxcode=100000&amp;pro_code=100100&amp;com_code=100102&amp;openid=b7cd4dc1628de4dff96a555e69edf7ae&amp;token=daojia100</w:t>
            </w:r>
          </w:p>
        </w:tc>
      </w:tr>
      <w:tr w:rsidR="00C23ED6" w14:paraId="647ECFA1" w14:textId="77777777" w:rsidTr="001157B4">
        <w:tc>
          <w:tcPr>
            <w:tcW w:w="846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71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1157B4">
        <w:tc>
          <w:tcPr>
            <w:tcW w:w="846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71" w:type="dxa"/>
          </w:tcPr>
          <w:p w14:paraId="71AAC043" w14:textId="526E5313" w:rsidR="001157B4" w:rsidRDefault="001157B4" w:rsidP="001157B4">
            <w:proofErr w:type="spellStart"/>
            <w:r>
              <w:t>wxcode</w:t>
            </w:r>
            <w:proofErr w:type="spellEnd"/>
          </w:p>
          <w:p w14:paraId="6D75DA6A" w14:textId="77777777" w:rsidR="001157B4" w:rsidRDefault="001157B4" w:rsidP="001157B4">
            <w:proofErr w:type="spellStart"/>
            <w:r>
              <w:t>pro_code</w:t>
            </w:r>
            <w:proofErr w:type="spellEnd"/>
          </w:p>
          <w:p w14:paraId="54598225" w14:textId="77777777" w:rsidR="001157B4" w:rsidRDefault="001157B4" w:rsidP="001157B4">
            <w:proofErr w:type="spellStart"/>
            <w:r>
              <w:t>com_code</w:t>
            </w:r>
            <w:proofErr w:type="spellEnd"/>
          </w:p>
          <w:p w14:paraId="78D48106" w14:textId="7F51448E" w:rsidR="001157B4" w:rsidRPr="00B908E6" w:rsidRDefault="001157B4" w:rsidP="001157B4">
            <w:proofErr w:type="spellStart"/>
            <w:r>
              <w:t>openid</w:t>
            </w:r>
            <w:proofErr w:type="spellEnd"/>
          </w:p>
          <w:p w14:paraId="3E9ECCF1" w14:textId="3010BE1E" w:rsidR="001C3A07" w:rsidRPr="00B908E6" w:rsidRDefault="001C3A07" w:rsidP="006B0D8E"/>
        </w:tc>
      </w:tr>
      <w:tr w:rsidR="00C23ED6" w14:paraId="71995A2E" w14:textId="77777777" w:rsidTr="001157B4">
        <w:tc>
          <w:tcPr>
            <w:tcW w:w="846" w:type="dxa"/>
          </w:tcPr>
          <w:p w14:paraId="598F4F62" w14:textId="0B66BC44" w:rsidR="00C23ED6" w:rsidRDefault="00C23ED6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171" w:type="dxa"/>
          </w:tcPr>
          <w:p w14:paraId="544A1562" w14:textId="0F51E050" w:rsidR="00664941" w:rsidRDefault="001157B4" w:rsidP="00664941">
            <w:r w:rsidRPr="001157B4">
              <w:rPr>
                <w:rFonts w:hint="eastAsia"/>
              </w:rPr>
              <w:t>{"code":200,"message":"</w:t>
            </w:r>
            <w:r w:rsidRPr="001157B4">
              <w:rPr>
                <w:rFonts w:hint="eastAsia"/>
              </w:rPr>
              <w:t>成功</w:t>
            </w:r>
            <w:r w:rsidRPr="001157B4">
              <w:rPr>
                <w:rFonts w:hint="eastAsia"/>
              </w:rPr>
              <w:t>","data":[{"</w:t>
            </w:r>
            <w:proofErr w:type="spellStart"/>
            <w:r w:rsidRPr="001157B4">
              <w:rPr>
                <w:rFonts w:hint="eastAsia"/>
              </w:rPr>
              <w:t>cus_name</w:t>
            </w:r>
            <w:proofErr w:type="spellEnd"/>
            <w:r w:rsidRPr="001157B4">
              <w:rPr>
                <w:rFonts w:hint="eastAsia"/>
              </w:rPr>
              <w:t>":"</w:t>
            </w:r>
            <w:r w:rsidRPr="001157B4">
              <w:rPr>
                <w:rFonts w:hint="eastAsia"/>
              </w:rPr>
              <w:t>测试</w:t>
            </w:r>
            <w:r w:rsidRPr="001157B4">
              <w:rPr>
                <w:rFonts w:hint="eastAsia"/>
              </w:rPr>
              <w:t>005","cus_address":"</w:t>
            </w:r>
            <w:r w:rsidRPr="001157B4">
              <w:rPr>
                <w:rFonts w:hint="eastAsia"/>
              </w:rPr>
              <w:t>正荣新城楼号</w:t>
            </w:r>
            <w:r w:rsidRPr="001157B4">
              <w:rPr>
                <w:rFonts w:hint="eastAsia"/>
              </w:rPr>
              <w:t>:1,</w:t>
            </w:r>
            <w:r w:rsidRPr="001157B4">
              <w:rPr>
                <w:rFonts w:hint="eastAsia"/>
              </w:rPr>
              <w:t>房号</w:t>
            </w:r>
            <w:r w:rsidRPr="001157B4">
              <w:rPr>
                <w:rFonts w:hint="eastAsia"/>
              </w:rPr>
              <w:t>:123","cus_tel":"17717338821","is_canuse":1},{"</w:t>
            </w:r>
            <w:proofErr w:type="spellStart"/>
            <w:r w:rsidRPr="001157B4">
              <w:rPr>
                <w:rFonts w:hint="eastAsia"/>
              </w:rPr>
              <w:t>cus_name</w:t>
            </w:r>
            <w:proofErr w:type="spellEnd"/>
            <w:r w:rsidRPr="001157B4">
              <w:rPr>
                <w:rFonts w:hint="eastAsia"/>
              </w:rPr>
              <w:t>":"</w:t>
            </w:r>
            <w:r w:rsidRPr="001157B4">
              <w:rPr>
                <w:rFonts w:hint="eastAsia"/>
              </w:rPr>
              <w:t>测试</w:t>
            </w:r>
            <w:r w:rsidRPr="001157B4">
              <w:rPr>
                <w:rFonts w:hint="eastAsia"/>
              </w:rPr>
              <w:t>001","cus_address":"</w:t>
            </w:r>
            <w:r w:rsidRPr="001157B4">
              <w:rPr>
                <w:rFonts w:hint="eastAsia"/>
              </w:rPr>
              <w:t>正荣星悦楼号</w:t>
            </w:r>
            <w:r w:rsidRPr="001157B4">
              <w:rPr>
                <w:rFonts w:hint="eastAsia"/>
              </w:rPr>
              <w:t>:1,</w:t>
            </w:r>
            <w:r w:rsidRPr="001157B4">
              <w:rPr>
                <w:rFonts w:hint="eastAsia"/>
              </w:rPr>
              <w:t>房号</w:t>
            </w:r>
            <w:r w:rsidRPr="001157B4">
              <w:rPr>
                <w:rFonts w:hint="eastAsia"/>
              </w:rPr>
              <w:t>:123","cus_tel":"17717338821","is_canuse":0},{"</w:t>
            </w:r>
            <w:proofErr w:type="spellStart"/>
            <w:r w:rsidRPr="001157B4">
              <w:rPr>
                <w:rFonts w:hint="eastAsia"/>
              </w:rPr>
              <w:t>cus_name</w:t>
            </w:r>
            <w:proofErr w:type="spellEnd"/>
            <w:r w:rsidRPr="001157B4">
              <w:rPr>
                <w:rFonts w:hint="eastAsia"/>
              </w:rPr>
              <w:t>":"</w:t>
            </w:r>
            <w:r w:rsidRPr="001157B4">
              <w:rPr>
                <w:rFonts w:hint="eastAsia"/>
              </w:rPr>
              <w:t>测试</w:t>
            </w:r>
            <w:r w:rsidRPr="001157B4">
              <w:rPr>
                <w:rFonts w:hint="eastAsia"/>
              </w:rPr>
              <w:t>004","cus_address":"</w:t>
            </w:r>
            <w:r w:rsidRPr="001157B4">
              <w:rPr>
                <w:rFonts w:hint="eastAsia"/>
              </w:rPr>
              <w:t>正荣星悦楼号</w:t>
            </w:r>
            <w:r w:rsidRPr="001157B4">
              <w:rPr>
                <w:rFonts w:hint="eastAsia"/>
              </w:rPr>
              <w:t>:2,</w:t>
            </w:r>
            <w:r w:rsidRPr="001157B4">
              <w:rPr>
                <w:rFonts w:hint="eastAsia"/>
              </w:rPr>
              <w:t>房号</w:t>
            </w:r>
            <w:r w:rsidRPr="001157B4">
              <w:rPr>
                <w:rFonts w:hint="eastAsia"/>
              </w:rPr>
              <w:t>:234","cus_tel":"17717338821","is_canuse":0}]}</w:t>
            </w:r>
          </w:p>
          <w:p w14:paraId="37A2E724" w14:textId="2357FCB8" w:rsidR="001157B4" w:rsidRPr="001157B4" w:rsidRDefault="001157B4" w:rsidP="00664941">
            <w:proofErr w:type="spellStart"/>
            <w:r>
              <w:t>is_canuse</w:t>
            </w:r>
            <w:proofErr w:type="spellEnd"/>
            <w:r>
              <w:t>=0/1;0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这个地址不可以使用；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这个地址可以使用</w:t>
            </w:r>
            <w:bookmarkStart w:id="0" w:name="_GoBack"/>
            <w:bookmarkEnd w:id="0"/>
          </w:p>
          <w:p w14:paraId="7043BC3D" w14:textId="392338E7" w:rsidR="00C23ED6" w:rsidRDefault="00664941" w:rsidP="00664941">
            <w:r>
              <w:t xml:space="preserve"> </w:t>
            </w:r>
          </w:p>
        </w:tc>
      </w:tr>
    </w:tbl>
    <w:p w14:paraId="232597D1" w14:textId="77777777" w:rsidR="00C23ED6" w:rsidRDefault="00C23ED6" w:rsidP="00E258B3"/>
    <w:sectPr w:rsidR="00C23ED6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FCEE7" w14:textId="77777777" w:rsidR="00CB2CC4" w:rsidRDefault="00CB2CC4">
      <w:r>
        <w:separator/>
      </w:r>
    </w:p>
    <w:p w14:paraId="67E12658" w14:textId="77777777" w:rsidR="00CB2CC4" w:rsidRDefault="00CB2CC4"/>
  </w:endnote>
  <w:endnote w:type="continuationSeparator" w:id="0">
    <w:p w14:paraId="753358B5" w14:textId="77777777" w:rsidR="00CB2CC4" w:rsidRDefault="00CB2CC4">
      <w:r>
        <w:continuationSeparator/>
      </w:r>
    </w:p>
    <w:p w14:paraId="4DDEFE08" w14:textId="77777777" w:rsidR="00CB2CC4" w:rsidRDefault="00CB2C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ngti SC">
    <w:altName w:val="宋体"/>
    <w:panose1 w:val="02010600040101010101"/>
    <w:charset w:val="86"/>
    <w:family w:val="roman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9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9D65A" w14:textId="77777777" w:rsidR="00CB2CC4" w:rsidRDefault="00CB2CC4">
      <w:r>
        <w:separator/>
      </w:r>
    </w:p>
    <w:p w14:paraId="1B00FBA9" w14:textId="77777777" w:rsidR="00CB2CC4" w:rsidRDefault="00CB2CC4"/>
  </w:footnote>
  <w:footnote w:type="continuationSeparator" w:id="0">
    <w:p w14:paraId="51BC7DBD" w14:textId="77777777" w:rsidR="00CB2CC4" w:rsidRDefault="00CB2CC4">
      <w:r>
        <w:continuationSeparator/>
      </w:r>
    </w:p>
    <w:p w14:paraId="4730A6F5" w14:textId="77777777" w:rsidR="00CB2CC4" w:rsidRDefault="00CB2C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92"/>
    <w:rsid w:val="00047E50"/>
    <w:rsid w:val="000646B7"/>
    <w:rsid w:val="000B14A2"/>
    <w:rsid w:val="000B2FAC"/>
    <w:rsid w:val="000F3C68"/>
    <w:rsid w:val="001157B4"/>
    <w:rsid w:val="00126A68"/>
    <w:rsid w:val="001C3A07"/>
    <w:rsid w:val="001C74BE"/>
    <w:rsid w:val="001C7DF3"/>
    <w:rsid w:val="002671B7"/>
    <w:rsid w:val="00290E7C"/>
    <w:rsid w:val="002D5449"/>
    <w:rsid w:val="004A129F"/>
    <w:rsid w:val="004C0500"/>
    <w:rsid w:val="004E1F18"/>
    <w:rsid w:val="00513C7B"/>
    <w:rsid w:val="0052291F"/>
    <w:rsid w:val="00533586"/>
    <w:rsid w:val="00547C66"/>
    <w:rsid w:val="0059290E"/>
    <w:rsid w:val="005E2508"/>
    <w:rsid w:val="00664941"/>
    <w:rsid w:val="00677AC3"/>
    <w:rsid w:val="006D22C0"/>
    <w:rsid w:val="008266C7"/>
    <w:rsid w:val="008315A5"/>
    <w:rsid w:val="0086436E"/>
    <w:rsid w:val="008A4AA2"/>
    <w:rsid w:val="00910AB8"/>
    <w:rsid w:val="009A7DC0"/>
    <w:rsid w:val="009C6920"/>
    <w:rsid w:val="00BB146A"/>
    <w:rsid w:val="00BF4BBF"/>
    <w:rsid w:val="00C12A8D"/>
    <w:rsid w:val="00C23ED6"/>
    <w:rsid w:val="00C35F1A"/>
    <w:rsid w:val="00C40FF4"/>
    <w:rsid w:val="00C46AFA"/>
    <w:rsid w:val="00C667D7"/>
    <w:rsid w:val="00C9613D"/>
    <w:rsid w:val="00CB2CC4"/>
    <w:rsid w:val="00D00A6B"/>
    <w:rsid w:val="00D069FF"/>
    <w:rsid w:val="00D15449"/>
    <w:rsid w:val="00D203DE"/>
    <w:rsid w:val="00D65710"/>
    <w:rsid w:val="00D72E84"/>
    <w:rsid w:val="00D72EE9"/>
    <w:rsid w:val="00D81992"/>
    <w:rsid w:val="00DD12ED"/>
    <w:rsid w:val="00DF4B76"/>
    <w:rsid w:val="00E0610C"/>
    <w:rsid w:val="00E173E4"/>
    <w:rsid w:val="00E200B8"/>
    <w:rsid w:val="00E258B3"/>
    <w:rsid w:val="00E73492"/>
    <w:rsid w:val="00ED673C"/>
    <w:rsid w:val="00F6003F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C12A8D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83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97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38</cp:revision>
  <cp:lastPrinted>2018-03-19T03:05:00Z</cp:lastPrinted>
  <dcterms:created xsi:type="dcterms:W3CDTF">2018-03-18T15:11:00Z</dcterms:created>
  <dcterms:modified xsi:type="dcterms:W3CDTF">2018-04-13T07:43:00Z</dcterms:modified>
</cp:coreProperties>
</file>