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4CA70B" w:rsidR="00533586" w:rsidRDefault="00E73492">
      <w:pPr>
        <w:pStyle w:val="1"/>
      </w:pPr>
      <w:r>
        <w:rPr>
          <w:rFonts w:hint="eastAsia"/>
        </w:rPr>
        <w:t>物业模块</w:t>
      </w:r>
      <w:r w:rsidR="00216E28">
        <w:t>—</w:t>
      </w:r>
      <w:r w:rsidR="00216E28">
        <w:rPr>
          <w:rFonts w:hint="eastAsia"/>
        </w:rPr>
        <w:t>投诉</w:t>
      </w:r>
      <w:r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测试环境：</w:t>
      </w:r>
      <w:r>
        <w:rPr>
          <w:rFonts w:hint="eastAsia"/>
          <w:lang w:val="en-US"/>
        </w:rPr>
        <w:t>http://ip:</w:t>
      </w:r>
      <w:r>
        <w:rPr>
          <w:lang w:val="en-US"/>
        </w:rPr>
        <w:t>7150/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3D083FE4" w14:textId="77777777" w:rsidR="00F6003F" w:rsidRP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正式环境：</w:t>
      </w:r>
      <w:r w:rsidRPr="00F6003F">
        <w:rPr>
          <w:lang w:val="en-US"/>
        </w:rPr>
        <w:t>http://www.ath100.xyz:7020/api-com/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0087D5FE" w14:textId="77777777" w:rsidR="00E258B3" w:rsidRDefault="00E258B3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760E5" w14:paraId="2E4B3DAE" w14:textId="77777777" w:rsidTr="000760E5">
        <w:trPr>
          <w:trHeight w:val="416"/>
        </w:trPr>
        <w:tc>
          <w:tcPr>
            <w:tcW w:w="2022" w:type="dxa"/>
          </w:tcPr>
          <w:p w14:paraId="6B3C0C52" w14:textId="51BB7A47" w:rsidR="000760E5" w:rsidRDefault="000760E5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9B19FC5" w14:textId="204EDCBF" w:rsidR="000760E5" w:rsidRDefault="000760E5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0760E5" w14:paraId="315F6C79" w14:textId="77777777" w:rsidTr="007F5DCF">
        <w:trPr>
          <w:trHeight w:val="416"/>
        </w:trPr>
        <w:tc>
          <w:tcPr>
            <w:tcW w:w="2022" w:type="dxa"/>
          </w:tcPr>
          <w:p w14:paraId="4924A97B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E86B877" w14:textId="1224072F" w:rsidR="000760E5" w:rsidRDefault="000760E5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用户新增报修</w:t>
            </w:r>
          </w:p>
        </w:tc>
      </w:tr>
      <w:tr w:rsidR="000760E5" w14:paraId="0793B6F9" w14:textId="77777777" w:rsidTr="007F5DCF">
        <w:tc>
          <w:tcPr>
            <w:tcW w:w="2022" w:type="dxa"/>
          </w:tcPr>
          <w:p w14:paraId="34D11D1F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5570CD2" w14:textId="7EA515C3" w:rsidR="000760E5" w:rsidRPr="000760E5" w:rsidRDefault="000760E5" w:rsidP="000760E5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http://192.168.0.127:7020/api-com/com_repair_en/insert</w:t>
            </w:r>
          </w:p>
        </w:tc>
      </w:tr>
      <w:tr w:rsidR="000760E5" w14:paraId="7279622B" w14:textId="77777777" w:rsidTr="007F5DCF">
        <w:tc>
          <w:tcPr>
            <w:tcW w:w="2022" w:type="dxa"/>
          </w:tcPr>
          <w:p w14:paraId="48DF2A66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46A70E2" w14:textId="48FBFF4C" w:rsidR="000760E5" w:rsidRDefault="000760E5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0760E5" w14:paraId="7B2E12BE" w14:textId="77777777" w:rsidTr="007F5DCF">
        <w:tc>
          <w:tcPr>
            <w:tcW w:w="2022" w:type="dxa"/>
          </w:tcPr>
          <w:p w14:paraId="35B8042F" w14:textId="77777777" w:rsidR="000760E5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参数</w:t>
            </w:r>
          </w:p>
        </w:tc>
        <w:tc>
          <w:tcPr>
            <w:tcW w:w="6995" w:type="dxa"/>
          </w:tcPr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3384"/>
              <w:gridCol w:w="3385"/>
            </w:tblGrid>
            <w:tr w:rsidR="000760E5" w14:paraId="3228CB65" w14:textId="77777777" w:rsidTr="000760E5">
              <w:tc>
                <w:tcPr>
                  <w:tcW w:w="3384" w:type="dxa"/>
                </w:tcPr>
                <w:p w14:paraId="00BE70E5" w14:textId="29EBA37B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key </w:t>
                  </w:r>
                </w:p>
              </w:tc>
              <w:tc>
                <w:tcPr>
                  <w:tcW w:w="3385" w:type="dxa"/>
                </w:tcPr>
                <w:p w14:paraId="24FDA828" w14:textId="3A832EF6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Value</w:t>
                  </w:r>
                </w:p>
              </w:tc>
            </w:tr>
            <w:tr w:rsidR="000760E5" w14:paraId="012B27B9" w14:textId="77777777" w:rsidTr="000760E5">
              <w:tc>
                <w:tcPr>
                  <w:tcW w:w="3384" w:type="dxa"/>
                </w:tcPr>
                <w:p w14:paraId="2E1D52E5" w14:textId="38D08930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type</w:t>
                  </w:r>
                </w:p>
              </w:tc>
              <w:tc>
                <w:tcPr>
                  <w:tcW w:w="3385" w:type="dxa"/>
                </w:tcPr>
                <w:p w14:paraId="3601E140" w14:textId="1F38006A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报修类型</w:t>
                  </w:r>
                </w:p>
              </w:tc>
            </w:tr>
            <w:tr w:rsidR="000760E5" w14:paraId="46227FE8" w14:textId="77777777" w:rsidTr="000760E5">
              <w:tc>
                <w:tcPr>
                  <w:tcW w:w="3384" w:type="dxa"/>
                </w:tcPr>
                <w:p w14:paraId="5EC11BAA" w14:textId="32358D3A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title</w:t>
                  </w:r>
                </w:p>
              </w:tc>
              <w:tc>
                <w:tcPr>
                  <w:tcW w:w="3385" w:type="dxa"/>
                </w:tcPr>
                <w:p w14:paraId="314F3149" w14:textId="212F0875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报修标题</w:t>
                  </w:r>
                </w:p>
              </w:tc>
            </w:tr>
            <w:tr w:rsidR="000760E5" w14:paraId="714A8777" w14:textId="77777777" w:rsidTr="000760E5">
              <w:tc>
                <w:tcPr>
                  <w:tcW w:w="3384" w:type="dxa"/>
                </w:tcPr>
                <w:p w14:paraId="1BFEC824" w14:textId="4961F8D2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descs</w:t>
                  </w:r>
                </w:p>
              </w:tc>
              <w:tc>
                <w:tcPr>
                  <w:tcW w:w="3385" w:type="dxa"/>
                </w:tcPr>
                <w:p w14:paraId="1850DD67" w14:textId="092A3C5A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报修简介</w:t>
                  </w:r>
                </w:p>
              </w:tc>
            </w:tr>
            <w:tr w:rsidR="000760E5" w14:paraId="2B712076" w14:textId="77777777" w:rsidTr="000760E5">
              <w:tc>
                <w:tcPr>
                  <w:tcW w:w="3384" w:type="dxa"/>
                </w:tcPr>
                <w:p w14:paraId="603DCD35" w14:textId="44E4D7F7" w:rsidR="000760E5" w:rsidRDefault="000760E5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img_url1</w:t>
                  </w:r>
                </w:p>
              </w:tc>
              <w:tc>
                <w:tcPr>
                  <w:tcW w:w="3385" w:type="dxa"/>
                </w:tcPr>
                <w:p w14:paraId="3DF642E5" w14:textId="6445821D" w:rsidR="000760E5" w:rsidRDefault="00D3134F" w:rsidP="000760E5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报修图片</w:t>
                  </w:r>
                  <w:r>
                    <w:rPr>
                      <w:rFonts w:hint="eastAsia"/>
                      <w:lang w:val="en-US"/>
                    </w:rPr>
                    <w:t>1</w:t>
                  </w:r>
                </w:p>
              </w:tc>
            </w:tr>
            <w:tr w:rsidR="000760E5" w14:paraId="7B5153E4" w14:textId="77777777" w:rsidTr="000760E5">
              <w:tc>
                <w:tcPr>
                  <w:tcW w:w="3384" w:type="dxa"/>
                </w:tcPr>
                <w:p w14:paraId="413B8AB2" w14:textId="3FC6C84A" w:rsidR="000760E5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img</w:t>
                  </w:r>
                  <w:r>
                    <w:rPr>
                      <w:lang w:val="en-US"/>
                    </w:rPr>
                    <w:t>_url2</w:t>
                  </w:r>
                </w:p>
              </w:tc>
              <w:tc>
                <w:tcPr>
                  <w:tcW w:w="3385" w:type="dxa"/>
                </w:tcPr>
                <w:p w14:paraId="2444B7F1" w14:textId="77777777" w:rsidR="000760E5" w:rsidRDefault="000760E5" w:rsidP="000760E5">
                  <w:pPr>
                    <w:rPr>
                      <w:rFonts w:hint="eastAsia"/>
                      <w:lang w:val="en-US"/>
                    </w:rPr>
                  </w:pPr>
                </w:p>
              </w:tc>
            </w:tr>
            <w:tr w:rsidR="00D3134F" w14:paraId="1BED6BC0" w14:textId="77777777" w:rsidTr="000760E5">
              <w:tc>
                <w:tcPr>
                  <w:tcW w:w="3384" w:type="dxa"/>
                </w:tcPr>
                <w:p w14:paraId="5531CEAE" w14:textId="7E4B57EC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img_url3</w:t>
                  </w:r>
                </w:p>
              </w:tc>
              <w:tc>
                <w:tcPr>
                  <w:tcW w:w="3385" w:type="dxa"/>
                </w:tcPr>
                <w:p w14:paraId="72D2CC1D" w14:textId="77777777" w:rsidR="00D3134F" w:rsidRDefault="00D3134F" w:rsidP="000760E5">
                  <w:pPr>
                    <w:rPr>
                      <w:rFonts w:hint="eastAsia"/>
                      <w:lang w:val="en-US"/>
                    </w:rPr>
                  </w:pPr>
                </w:p>
              </w:tc>
            </w:tr>
            <w:tr w:rsidR="00D3134F" w14:paraId="3452CF7B" w14:textId="77777777" w:rsidTr="000760E5">
              <w:tc>
                <w:tcPr>
                  <w:tcW w:w="3384" w:type="dxa"/>
                </w:tcPr>
                <w:p w14:paraId="0D35C3AB" w14:textId="67EE7407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img_url4</w:t>
                  </w:r>
                </w:p>
              </w:tc>
              <w:tc>
                <w:tcPr>
                  <w:tcW w:w="3385" w:type="dxa"/>
                </w:tcPr>
                <w:p w14:paraId="62A0225A" w14:textId="77777777" w:rsidR="00D3134F" w:rsidRDefault="00D3134F" w:rsidP="000760E5">
                  <w:pPr>
                    <w:rPr>
                      <w:rFonts w:hint="eastAsia"/>
                      <w:lang w:val="en-US"/>
                    </w:rPr>
                  </w:pPr>
                </w:p>
              </w:tc>
            </w:tr>
            <w:tr w:rsidR="00D3134F" w14:paraId="6AFC957D" w14:textId="77777777" w:rsidTr="000760E5">
              <w:tc>
                <w:tcPr>
                  <w:tcW w:w="3384" w:type="dxa"/>
                </w:tcPr>
                <w:p w14:paraId="7BF900F0" w14:textId="76FFC8C1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openid</w:t>
                  </w:r>
                </w:p>
              </w:tc>
              <w:tc>
                <w:tcPr>
                  <w:tcW w:w="3385" w:type="dxa"/>
                </w:tcPr>
                <w:p w14:paraId="1AA5F033" w14:textId="77777777" w:rsidR="00D3134F" w:rsidRDefault="00D3134F" w:rsidP="000760E5">
                  <w:pPr>
                    <w:rPr>
                      <w:lang w:val="en-US"/>
                    </w:rPr>
                  </w:pPr>
                </w:p>
              </w:tc>
            </w:tr>
            <w:tr w:rsidR="00D3134F" w14:paraId="5CA73B16" w14:textId="77777777" w:rsidTr="000760E5">
              <w:tc>
                <w:tcPr>
                  <w:tcW w:w="3384" w:type="dxa"/>
                </w:tcPr>
                <w:p w14:paraId="317EE096" w14:textId="169297D5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wxcode</w:t>
                  </w:r>
                </w:p>
              </w:tc>
              <w:tc>
                <w:tcPr>
                  <w:tcW w:w="3385" w:type="dxa"/>
                </w:tcPr>
                <w:p w14:paraId="6B7AAF62" w14:textId="77777777" w:rsidR="00D3134F" w:rsidRDefault="00D3134F" w:rsidP="000760E5">
                  <w:pPr>
                    <w:rPr>
                      <w:rFonts w:hint="eastAsia"/>
                      <w:lang w:val="en-US"/>
                    </w:rPr>
                  </w:pPr>
                </w:p>
              </w:tc>
            </w:tr>
            <w:tr w:rsidR="00D3134F" w14:paraId="761C9E87" w14:textId="77777777" w:rsidTr="000760E5">
              <w:tc>
                <w:tcPr>
                  <w:tcW w:w="3384" w:type="dxa"/>
                </w:tcPr>
                <w:p w14:paraId="76CC13DE" w14:textId="42FA8718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pro_code</w:t>
                  </w:r>
                </w:p>
              </w:tc>
              <w:tc>
                <w:tcPr>
                  <w:tcW w:w="3385" w:type="dxa"/>
                </w:tcPr>
                <w:p w14:paraId="0E232A5B" w14:textId="77777777" w:rsidR="00D3134F" w:rsidRDefault="00D3134F" w:rsidP="000760E5">
                  <w:pPr>
                    <w:rPr>
                      <w:rFonts w:hint="eastAsia"/>
                      <w:lang w:val="en-US"/>
                    </w:rPr>
                  </w:pPr>
                </w:p>
              </w:tc>
            </w:tr>
            <w:tr w:rsidR="00D3134F" w14:paraId="5F77F8B8" w14:textId="77777777" w:rsidTr="000760E5">
              <w:tc>
                <w:tcPr>
                  <w:tcW w:w="3384" w:type="dxa"/>
                </w:tcPr>
                <w:p w14:paraId="2B7C16D9" w14:textId="188D874F" w:rsidR="00D3134F" w:rsidRDefault="00D3134F" w:rsidP="000760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com_code</w:t>
                  </w:r>
                </w:p>
              </w:tc>
              <w:tc>
                <w:tcPr>
                  <w:tcW w:w="3385" w:type="dxa"/>
                </w:tcPr>
                <w:p w14:paraId="528550C2" w14:textId="77777777" w:rsidR="00D3134F" w:rsidRDefault="00D3134F" w:rsidP="000760E5">
                  <w:pPr>
                    <w:rPr>
                      <w:rFonts w:hint="eastAsia"/>
                      <w:lang w:val="en-US"/>
                    </w:rPr>
                  </w:pPr>
                </w:p>
              </w:tc>
            </w:tr>
          </w:tbl>
          <w:p w14:paraId="6F853C96" w14:textId="7A9B8DD7" w:rsidR="000760E5" w:rsidRDefault="000760E5" w:rsidP="000760E5">
            <w:pPr>
              <w:rPr>
                <w:rFonts w:hint="eastAsia"/>
                <w:lang w:val="en-US"/>
              </w:rPr>
            </w:pPr>
          </w:p>
          <w:p w14:paraId="0BBA0A69" w14:textId="76924A18" w:rsidR="000760E5" w:rsidRPr="0072251F" w:rsidRDefault="000760E5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0760E5" w14:paraId="67605E9E" w14:textId="77777777" w:rsidTr="007F5DCF">
        <w:tc>
          <w:tcPr>
            <w:tcW w:w="2022" w:type="dxa"/>
          </w:tcPr>
          <w:p w14:paraId="3191F07F" w14:textId="77777777" w:rsidR="000760E5" w:rsidRDefault="000760E5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6C3FA26" w14:textId="09BD74BF" w:rsidR="000760E5" w:rsidRDefault="00D3134F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71AB2EE" w14:textId="77777777" w:rsidR="000760E5" w:rsidRPr="00BF4BBF" w:rsidRDefault="000760E5" w:rsidP="000760E5">
      <w:pPr>
        <w:rPr>
          <w:lang w:val="en-US"/>
        </w:rPr>
      </w:pPr>
    </w:p>
    <w:p w14:paraId="0A1C7AE9" w14:textId="77777777" w:rsidR="00D3134F" w:rsidRDefault="00D3134F" w:rsidP="00D3134F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3134F" w14:paraId="5606B905" w14:textId="77777777" w:rsidTr="007F5DCF">
        <w:trPr>
          <w:trHeight w:val="416"/>
        </w:trPr>
        <w:tc>
          <w:tcPr>
            <w:tcW w:w="2022" w:type="dxa"/>
          </w:tcPr>
          <w:p w14:paraId="01A3EFAD" w14:textId="77777777" w:rsidR="00D3134F" w:rsidRDefault="00D3134F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092E7337" w14:textId="714B6487" w:rsidR="00D3134F" w:rsidRDefault="00D3134F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D3134F" w14:paraId="40CE15A0" w14:textId="77777777" w:rsidTr="007F5DCF">
        <w:trPr>
          <w:trHeight w:val="416"/>
        </w:trPr>
        <w:tc>
          <w:tcPr>
            <w:tcW w:w="2022" w:type="dxa"/>
          </w:tcPr>
          <w:p w14:paraId="5AF4CCB5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C5E1810" w14:textId="22790B69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</w:t>
            </w:r>
            <w:r>
              <w:rPr>
                <w:rFonts w:hint="eastAsia"/>
                <w:lang w:val="en-US"/>
              </w:rPr>
              <w:t>撤销报修</w:t>
            </w:r>
          </w:p>
        </w:tc>
      </w:tr>
      <w:tr w:rsidR="00D3134F" w14:paraId="0BD644DD" w14:textId="77777777" w:rsidTr="007F5DCF">
        <w:tc>
          <w:tcPr>
            <w:tcW w:w="2022" w:type="dxa"/>
          </w:tcPr>
          <w:p w14:paraId="3D205FAF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E039E22" w14:textId="5E17C948" w:rsidR="00D3134F" w:rsidRPr="006D2463" w:rsidRDefault="00D3134F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 w:rsidR="006D2463" w:rsidRPr="006D246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 xml:space="preserve"> delByRowsid</w:t>
            </w:r>
          </w:p>
        </w:tc>
      </w:tr>
      <w:tr w:rsidR="00D3134F" w14:paraId="2FBD683F" w14:textId="77777777" w:rsidTr="007F5DCF">
        <w:tc>
          <w:tcPr>
            <w:tcW w:w="2022" w:type="dxa"/>
          </w:tcPr>
          <w:p w14:paraId="361C82D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7ED4408D" w14:textId="77777777" w:rsidR="00D3134F" w:rsidRDefault="00D3134F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D3134F" w14:paraId="05237E21" w14:textId="77777777" w:rsidTr="007F5DCF">
        <w:tc>
          <w:tcPr>
            <w:tcW w:w="2022" w:type="dxa"/>
          </w:tcPr>
          <w:p w14:paraId="1054F8A7" w14:textId="77777777" w:rsidR="00D3134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B19E9A1" w14:textId="5191CACA" w:rsidR="00D3134F" w:rsidRDefault="006D2463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5C24A6E5" w14:textId="77777777" w:rsidR="00D3134F" w:rsidRPr="0072251F" w:rsidRDefault="00D3134F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</w:p>
        </w:tc>
      </w:tr>
      <w:tr w:rsidR="00D3134F" w14:paraId="284A268C" w14:textId="77777777" w:rsidTr="007F5DCF">
        <w:tc>
          <w:tcPr>
            <w:tcW w:w="2022" w:type="dxa"/>
          </w:tcPr>
          <w:p w14:paraId="3DAA70C9" w14:textId="77777777" w:rsidR="00D3134F" w:rsidRDefault="00D3134F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EB59CB8" w14:textId="77777777" w:rsidR="00D3134F" w:rsidRDefault="00D3134F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3FB58B52" w14:textId="77777777" w:rsidR="00D3134F" w:rsidRPr="00BF4BBF" w:rsidRDefault="00D3134F" w:rsidP="00D3134F">
      <w:pPr>
        <w:rPr>
          <w:lang w:val="en-US"/>
        </w:rPr>
      </w:pPr>
    </w:p>
    <w:p w14:paraId="4E2098BF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0577AF3D" w14:textId="77777777" w:rsidTr="007F5DCF">
        <w:trPr>
          <w:trHeight w:val="416"/>
        </w:trPr>
        <w:tc>
          <w:tcPr>
            <w:tcW w:w="2022" w:type="dxa"/>
          </w:tcPr>
          <w:p w14:paraId="5390C5E8" w14:textId="77777777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74052C0C" w14:textId="498C3542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  <w:tr w:rsidR="002451AE" w14:paraId="28692BC5" w14:textId="77777777" w:rsidTr="007F5DCF">
        <w:trPr>
          <w:trHeight w:val="416"/>
        </w:trPr>
        <w:tc>
          <w:tcPr>
            <w:tcW w:w="2022" w:type="dxa"/>
          </w:tcPr>
          <w:p w14:paraId="5B8A79C5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A6E66C3" w14:textId="05B345DF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物业派遣工单</w:t>
            </w:r>
          </w:p>
        </w:tc>
      </w:tr>
      <w:tr w:rsidR="002451AE" w14:paraId="414B2D02" w14:textId="77777777" w:rsidTr="007F5DCF">
        <w:tc>
          <w:tcPr>
            <w:tcW w:w="2022" w:type="dxa"/>
          </w:tcPr>
          <w:p w14:paraId="65C0F1BE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606E34F" w14:textId="4FD41720" w:rsidR="002451AE" w:rsidRPr="006D2463" w:rsidRDefault="002451AE" w:rsidP="002451A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updateHandle</w:t>
            </w:r>
          </w:p>
        </w:tc>
      </w:tr>
      <w:tr w:rsidR="002451AE" w14:paraId="5309B03F" w14:textId="77777777" w:rsidTr="007F5DCF">
        <w:tc>
          <w:tcPr>
            <w:tcW w:w="2022" w:type="dxa"/>
          </w:tcPr>
          <w:p w14:paraId="7C0A815C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A11AC3F" w14:textId="77777777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3A07FFDA" w14:textId="77777777" w:rsidTr="007F5DCF">
        <w:tc>
          <w:tcPr>
            <w:tcW w:w="2022" w:type="dxa"/>
          </w:tcPr>
          <w:p w14:paraId="35BB460A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C7ACFB6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3E7F7067" w14:textId="5F9F1FCD" w:rsidR="002451AE" w:rsidRPr="0072251F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handle_usercode=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5EB23BBB" w14:textId="77777777" w:rsidTr="007F5DCF">
        <w:tc>
          <w:tcPr>
            <w:tcW w:w="2022" w:type="dxa"/>
          </w:tcPr>
          <w:p w14:paraId="5FEF1F44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38F6212" w14:textId="77777777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76AA640D" w14:textId="77777777" w:rsidR="002451AE" w:rsidRPr="00BF4BBF" w:rsidRDefault="002451AE" w:rsidP="002451AE">
      <w:pPr>
        <w:rPr>
          <w:lang w:val="en-US"/>
        </w:rPr>
      </w:pPr>
    </w:p>
    <w:p w14:paraId="01CD2EE1" w14:textId="77777777" w:rsidR="002451AE" w:rsidRPr="00BF4BBF" w:rsidRDefault="002451AE" w:rsidP="002451AE">
      <w:pPr>
        <w:rPr>
          <w:lang w:val="en-US"/>
        </w:rPr>
      </w:pPr>
    </w:p>
    <w:p w14:paraId="5251D446" w14:textId="77777777" w:rsidR="002451AE" w:rsidRDefault="002451AE" w:rsidP="002451A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451AE" w14:paraId="799DAA88" w14:textId="77777777" w:rsidTr="007F5DCF">
        <w:trPr>
          <w:trHeight w:val="416"/>
        </w:trPr>
        <w:tc>
          <w:tcPr>
            <w:tcW w:w="2022" w:type="dxa"/>
          </w:tcPr>
          <w:p w14:paraId="28495CFE" w14:textId="77777777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218154C4" w14:textId="2D114683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2451AE" w14:paraId="1765029B" w14:textId="77777777" w:rsidTr="007F5DCF">
        <w:trPr>
          <w:trHeight w:val="416"/>
        </w:trPr>
        <w:tc>
          <w:tcPr>
            <w:tcW w:w="2022" w:type="dxa"/>
          </w:tcPr>
          <w:p w14:paraId="30A4209D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2383EE98" w14:textId="209E89DB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</w:t>
            </w:r>
            <w:r>
              <w:rPr>
                <w:rFonts w:hint="eastAsia"/>
                <w:lang w:val="en-US"/>
              </w:rPr>
              <w:t>完结</w:t>
            </w:r>
            <w:r>
              <w:rPr>
                <w:rFonts w:hint="eastAsia"/>
                <w:lang w:val="en-US"/>
              </w:rPr>
              <w:t>工单</w:t>
            </w:r>
          </w:p>
        </w:tc>
      </w:tr>
      <w:tr w:rsidR="002451AE" w14:paraId="7625DF89" w14:textId="77777777" w:rsidTr="007F5DCF">
        <w:tc>
          <w:tcPr>
            <w:tcW w:w="2022" w:type="dxa"/>
          </w:tcPr>
          <w:p w14:paraId="1921AF6E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C53CE80" w14:textId="1FE1F42B" w:rsidR="002451AE" w:rsidRPr="002451AE" w:rsidRDefault="002451AE" w:rsidP="007F5DC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760E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update</w:t>
            </w:r>
            <w:r>
              <w:rPr>
                <w:rFonts w:ascii="Helvetica" w:eastAsia="Times New Roman" w:hAnsi="Helvetica" w:cs="Times New Roman" w:hint="eastAsia"/>
                <w:color w:val="505050"/>
                <w:sz w:val="18"/>
                <w:szCs w:val="18"/>
                <w:shd w:val="clear" w:color="auto" w:fill="FAFAFA"/>
                <w:lang w:val="en-US"/>
              </w:rPr>
              <w:t>Final</w:t>
            </w:r>
          </w:p>
        </w:tc>
      </w:tr>
      <w:tr w:rsidR="002451AE" w14:paraId="451E4E49" w14:textId="77777777" w:rsidTr="007F5DCF">
        <w:tc>
          <w:tcPr>
            <w:tcW w:w="2022" w:type="dxa"/>
          </w:tcPr>
          <w:p w14:paraId="25FD7F36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905F896" w14:textId="77777777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2451AE" w14:paraId="16EF9821" w14:textId="77777777" w:rsidTr="007F5DCF">
        <w:tc>
          <w:tcPr>
            <w:tcW w:w="2022" w:type="dxa"/>
          </w:tcPr>
          <w:p w14:paraId="36AE1E69" w14:textId="77777777" w:rsidR="002451AE" w:rsidRDefault="002451AE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50D17E75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  <w:p w14:paraId="0FED1FF4" w14:textId="32D81EAA" w:rsidR="002451AE" w:rsidRPr="0072251F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  <w:r>
              <w:rPr>
                <w:lang w:val="en-US"/>
              </w:rPr>
              <w:t>_usercode=</w:t>
            </w:r>
            <w:r>
              <w:rPr>
                <w:rFonts w:hint="eastAsia"/>
                <w:lang w:val="en-US"/>
              </w:rPr>
              <w:t>派遣员工编号</w:t>
            </w:r>
          </w:p>
        </w:tc>
      </w:tr>
      <w:tr w:rsidR="002451AE" w14:paraId="1CCF6D38" w14:textId="77777777" w:rsidTr="007F5DCF">
        <w:tc>
          <w:tcPr>
            <w:tcW w:w="2022" w:type="dxa"/>
          </w:tcPr>
          <w:p w14:paraId="00ABDE38" w14:textId="77777777" w:rsidR="002451AE" w:rsidRDefault="002451AE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C78AE9C" w14:textId="77777777" w:rsidR="002451AE" w:rsidRDefault="002451AE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操作返回值</w:t>
            </w:r>
          </w:p>
        </w:tc>
      </w:tr>
    </w:tbl>
    <w:p w14:paraId="5C9DB46A" w14:textId="77777777" w:rsidR="002451AE" w:rsidRPr="00BF4BBF" w:rsidRDefault="002451AE" w:rsidP="002451AE">
      <w:pPr>
        <w:rPr>
          <w:lang w:val="en-US"/>
        </w:rPr>
      </w:pPr>
    </w:p>
    <w:p w14:paraId="10AEFE1D" w14:textId="77777777" w:rsidR="006505A8" w:rsidRDefault="006505A8" w:rsidP="006505A8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6505A8" w14:paraId="6FD317F2" w14:textId="77777777" w:rsidTr="007F5DCF">
        <w:trPr>
          <w:trHeight w:val="416"/>
        </w:trPr>
        <w:tc>
          <w:tcPr>
            <w:tcW w:w="2022" w:type="dxa"/>
          </w:tcPr>
          <w:p w14:paraId="24574F77" w14:textId="77777777" w:rsidR="006505A8" w:rsidRDefault="006505A8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44905329" w14:textId="434E4684" w:rsidR="006505A8" w:rsidRDefault="006505A8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</w:tr>
      <w:tr w:rsidR="006505A8" w14:paraId="05E7F2B5" w14:textId="77777777" w:rsidTr="007F5DCF">
        <w:trPr>
          <w:trHeight w:val="416"/>
        </w:trPr>
        <w:tc>
          <w:tcPr>
            <w:tcW w:w="2022" w:type="dxa"/>
          </w:tcPr>
          <w:p w14:paraId="104A86C5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620DDC1" w14:textId="7B73A2CB" w:rsidR="006505A8" w:rsidRPr="00AC51D4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用户查询自己的报修工单</w:t>
            </w:r>
            <w:r w:rsidR="00AC51D4">
              <w:rPr>
                <w:rFonts w:hint="eastAsia"/>
                <w:lang w:val="en-US"/>
              </w:rPr>
              <w:t>列表</w:t>
            </w:r>
          </w:p>
        </w:tc>
      </w:tr>
      <w:tr w:rsidR="006505A8" w14:paraId="271E09ED" w14:textId="77777777" w:rsidTr="007F5DCF">
        <w:tc>
          <w:tcPr>
            <w:tcW w:w="2022" w:type="dxa"/>
          </w:tcPr>
          <w:p w14:paraId="2E56C912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26C7DAC" w14:textId="6C5B0F36" w:rsidR="006505A8" w:rsidRPr="00432360" w:rsidRDefault="00432360" w:rsidP="0043236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http://192.168.0.127:7020/api-com/com_repair_en/queryByProcode</w:t>
            </w:r>
          </w:p>
        </w:tc>
      </w:tr>
      <w:tr w:rsidR="006505A8" w14:paraId="3ED7C3D8" w14:textId="77777777" w:rsidTr="007F5DCF">
        <w:tc>
          <w:tcPr>
            <w:tcW w:w="2022" w:type="dxa"/>
          </w:tcPr>
          <w:p w14:paraId="466F85CA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F6C752B" w14:textId="6F941F44" w:rsidR="006505A8" w:rsidRDefault="006505A8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6505A8" w14:paraId="214AB558" w14:textId="77777777" w:rsidTr="007F5DCF">
        <w:tc>
          <w:tcPr>
            <w:tcW w:w="2022" w:type="dxa"/>
          </w:tcPr>
          <w:p w14:paraId="76810B69" w14:textId="77777777" w:rsidR="006505A8" w:rsidRDefault="006505A8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EA6284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openid</w:t>
            </w:r>
          </w:p>
          <w:p w14:paraId="15E810F2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070301F7" w14:textId="77777777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pro_code</w:t>
            </w:r>
          </w:p>
          <w:p w14:paraId="3A1A62BD" w14:textId="196F1230" w:rsidR="006505A8" w:rsidRPr="0072251F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6505A8" w14:paraId="0FF35DAB" w14:textId="77777777" w:rsidTr="007F5DCF">
        <w:tc>
          <w:tcPr>
            <w:tcW w:w="2022" w:type="dxa"/>
          </w:tcPr>
          <w:p w14:paraId="4A1BABCA" w14:textId="42E85A84" w:rsidR="006505A8" w:rsidRDefault="006505A8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F2D8E89" w14:textId="77777777" w:rsidR="006505A8" w:rsidRDefault="00432360" w:rsidP="007F5DCF">
            <w:pPr>
              <w:rPr>
                <w:lang w:val="en-US"/>
              </w:rPr>
            </w:pPr>
            <w:r w:rsidRPr="00432360">
              <w:rPr>
                <w:rFonts w:hint="eastAsia"/>
                <w:lang w:val="en-US"/>
              </w:rPr>
              <w:t>{"code":200,"message":"</w:t>
            </w:r>
            <w:r w:rsidRPr="00432360">
              <w:rPr>
                <w:rFonts w:hint="eastAsia"/>
                <w:lang w:val="en-US"/>
              </w:rPr>
              <w:t>成功</w:t>
            </w:r>
            <w:r w:rsidRPr="00432360">
              <w:rPr>
                <w:rFonts w:hint="eastAsia"/>
                <w:lang w:val="en-US"/>
              </w:rPr>
              <w:t>","data":{"rows":[],"totalCount":0}}</w:t>
            </w:r>
          </w:p>
          <w:p w14:paraId="11C20E2A" w14:textId="77777777" w:rsidR="00B04FAA" w:rsidRDefault="00B04FAA" w:rsidP="007F5DCF">
            <w:pPr>
              <w:rPr>
                <w:lang w:val="en-US"/>
              </w:rPr>
            </w:pPr>
            <w:r>
              <w:rPr>
                <w:lang w:val="en-US"/>
              </w:rPr>
              <w:t>state=0/1/2</w:t>
            </w:r>
          </w:p>
          <w:p w14:paraId="1F8ABA7A" w14:textId="77777777" w:rsidR="00B04FAA" w:rsidRDefault="00B04FAA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0=</w:t>
            </w:r>
            <w:r>
              <w:rPr>
                <w:rFonts w:hint="eastAsia"/>
                <w:lang w:val="en-US"/>
              </w:rPr>
              <w:t>派遣中</w:t>
            </w:r>
          </w:p>
          <w:p w14:paraId="17B4B031" w14:textId="77777777" w:rsidR="00B04FAA" w:rsidRDefault="00B04FAA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1=</w:t>
            </w:r>
            <w:r>
              <w:rPr>
                <w:rFonts w:hint="eastAsia"/>
                <w:lang w:val="en-US"/>
              </w:rPr>
              <w:t>已派遣</w:t>
            </w:r>
          </w:p>
          <w:p w14:paraId="49448ECE" w14:textId="77777777" w:rsidR="00B04FAA" w:rsidRDefault="00B04FAA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2=</w:t>
            </w:r>
            <w:r>
              <w:rPr>
                <w:rFonts w:hint="eastAsia"/>
                <w:lang w:val="en-US"/>
              </w:rPr>
              <w:t>已完结</w:t>
            </w:r>
          </w:p>
          <w:p w14:paraId="229A2E6A" w14:textId="4261D983" w:rsidR="00B04FAA" w:rsidRDefault="00B04FAA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3=</w:t>
            </w:r>
            <w:r>
              <w:rPr>
                <w:rFonts w:hint="eastAsia"/>
                <w:lang w:val="en-US"/>
              </w:rPr>
              <w:t>已撤销</w:t>
            </w:r>
            <w:bookmarkStart w:id="0" w:name="_GoBack"/>
            <w:bookmarkEnd w:id="0"/>
          </w:p>
        </w:tc>
      </w:tr>
    </w:tbl>
    <w:p w14:paraId="065D35B4" w14:textId="5CA6266A" w:rsidR="006505A8" w:rsidRPr="00BF4BBF" w:rsidRDefault="006505A8" w:rsidP="006505A8">
      <w:pPr>
        <w:rPr>
          <w:lang w:val="en-US"/>
        </w:rPr>
      </w:pPr>
    </w:p>
    <w:p w14:paraId="40E1DFEE" w14:textId="77777777" w:rsidR="006505A8" w:rsidRPr="00BF4BBF" w:rsidRDefault="006505A8" w:rsidP="006505A8">
      <w:pPr>
        <w:rPr>
          <w:lang w:val="en-US"/>
        </w:rPr>
      </w:pPr>
    </w:p>
    <w:p w14:paraId="09682CD0" w14:textId="77777777" w:rsidR="00307EAA" w:rsidRDefault="00307EAA" w:rsidP="00307EAA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307EAA" w14:paraId="306D1E37" w14:textId="77777777" w:rsidTr="007F5DCF">
        <w:trPr>
          <w:trHeight w:val="416"/>
        </w:trPr>
        <w:tc>
          <w:tcPr>
            <w:tcW w:w="2022" w:type="dxa"/>
          </w:tcPr>
          <w:p w14:paraId="7C8BCBAD" w14:textId="77777777" w:rsidR="00307EAA" w:rsidRDefault="00307EAA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1A119AD2" w14:textId="2A939F20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</w:tr>
      <w:tr w:rsidR="00307EAA" w14:paraId="53E5D1A5" w14:textId="77777777" w:rsidTr="007F5DCF">
        <w:trPr>
          <w:trHeight w:val="416"/>
        </w:trPr>
        <w:tc>
          <w:tcPr>
            <w:tcW w:w="2022" w:type="dxa"/>
          </w:tcPr>
          <w:p w14:paraId="652CF919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95D1B1D" w14:textId="5CEFFAF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查询报修类型列表</w:t>
            </w:r>
          </w:p>
        </w:tc>
      </w:tr>
      <w:tr w:rsidR="00307EAA" w14:paraId="17FAB151" w14:textId="77777777" w:rsidTr="007F5DCF">
        <w:tc>
          <w:tcPr>
            <w:tcW w:w="2022" w:type="dxa"/>
          </w:tcPr>
          <w:p w14:paraId="32A883EE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05DA04E6" w14:textId="37B18716" w:rsidR="00307EAA" w:rsidRPr="006F5215" w:rsidRDefault="00307EAA" w:rsidP="00307EAA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2360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com_dic_cata/</w:t>
            </w:r>
            <w:r w:rsidR="006F5215" w:rsidRPr="006F521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queryByWxcodeType</w:t>
            </w:r>
          </w:p>
        </w:tc>
      </w:tr>
      <w:tr w:rsidR="00307EAA" w14:paraId="32A5083C" w14:textId="77777777" w:rsidTr="007F5DCF">
        <w:tc>
          <w:tcPr>
            <w:tcW w:w="2022" w:type="dxa"/>
          </w:tcPr>
          <w:p w14:paraId="07712807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B193F7B" w14:textId="77777777" w:rsidR="00307EAA" w:rsidRDefault="00307EAA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307EAA" w14:paraId="77910AA9" w14:textId="77777777" w:rsidTr="007F5DCF">
        <w:tc>
          <w:tcPr>
            <w:tcW w:w="2022" w:type="dxa"/>
          </w:tcPr>
          <w:p w14:paraId="0039A245" w14:textId="77777777" w:rsidR="00307EAA" w:rsidRDefault="00307EAA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8A12A17" w14:textId="77777777" w:rsidR="00307EAA" w:rsidRDefault="006F5215" w:rsidP="007F5DCF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7552764B" w14:textId="28339DDC" w:rsidR="006F5215" w:rsidRPr="0072251F" w:rsidRDefault="006F5215" w:rsidP="007F5DCF">
            <w:pPr>
              <w:rPr>
                <w:lang w:val="en-US"/>
              </w:rPr>
            </w:pPr>
            <w:r>
              <w:rPr>
                <w:lang w:val="en-US"/>
              </w:rPr>
              <w:t>type=</w:t>
            </w:r>
            <w:r>
              <w:rPr>
                <w:rFonts w:hint="eastAsia"/>
                <w:lang w:val="en-US"/>
              </w:rPr>
              <w:t>物业报修</w:t>
            </w:r>
          </w:p>
        </w:tc>
      </w:tr>
      <w:tr w:rsidR="00307EAA" w14:paraId="18C0B931" w14:textId="77777777" w:rsidTr="007F5DCF">
        <w:tc>
          <w:tcPr>
            <w:tcW w:w="2022" w:type="dxa"/>
          </w:tcPr>
          <w:p w14:paraId="1252F97F" w14:textId="49D87AB6" w:rsidR="00307EAA" w:rsidRDefault="00307EAA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43A399B" w14:textId="0C6862F9" w:rsidR="00307EAA" w:rsidRDefault="006F5215" w:rsidP="007F5DCF">
            <w:pPr>
              <w:rPr>
                <w:rFonts w:hint="eastAsia"/>
                <w:lang w:val="en-US"/>
              </w:rPr>
            </w:pPr>
            <w:r w:rsidRPr="006F5215">
              <w:rPr>
                <w:rFonts w:hint="eastAsia"/>
                <w:lang w:val="en-US"/>
              </w:rPr>
              <w:t>{"code":200,"message":"</w:t>
            </w:r>
            <w:r w:rsidRPr="006F5215">
              <w:rPr>
                <w:rFonts w:hint="eastAsia"/>
                <w:lang w:val="en-US"/>
              </w:rPr>
              <w:t>成功</w:t>
            </w:r>
            <w:r w:rsidRPr="006F5215">
              <w:rPr>
                <w:rFonts w:hint="eastAsia"/>
                <w:lang w:val="en-US"/>
              </w:rPr>
              <w:t>","data":[{"id":1,"code":"100","value":"</w:t>
            </w:r>
            <w:r w:rsidRPr="006F5215">
              <w:rPr>
                <w:rFonts w:hint="eastAsia"/>
                <w:lang w:val="en-US"/>
              </w:rPr>
              <w:t>房屋漏水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","status":1,"wxcode":"100000","showorder":0},{"id":2,"code":"101","value":"</w:t>
            </w:r>
            <w:r w:rsidRPr="006F5215">
              <w:rPr>
                <w:rFonts w:hint="eastAsia"/>
                <w:lang w:val="en-US"/>
              </w:rPr>
              <w:t>地板裂缝</w:t>
            </w:r>
            <w:r w:rsidRPr="006F5215">
              <w:rPr>
                <w:rFonts w:hint="eastAsia"/>
                <w:lang w:val="en-US"/>
              </w:rPr>
              <w:t>","type":"</w:t>
            </w:r>
            <w:r w:rsidRPr="006F5215">
              <w:rPr>
                <w:rFonts w:hint="eastAsia"/>
                <w:lang w:val="en-US"/>
              </w:rPr>
              <w:t>物业报修</w:t>
            </w:r>
            <w:r w:rsidRPr="006F5215">
              <w:rPr>
                <w:rFonts w:hint="eastAsia"/>
                <w:lang w:val="en-US"/>
              </w:rPr>
              <w:t>","status":1,"wxcode":"100000","showorder":1}]}</w:t>
            </w:r>
          </w:p>
        </w:tc>
      </w:tr>
    </w:tbl>
    <w:p w14:paraId="348D4406" w14:textId="77777777" w:rsidR="00307EAA" w:rsidRPr="00BF4BBF" w:rsidRDefault="00307EAA" w:rsidP="00307EAA">
      <w:pPr>
        <w:rPr>
          <w:lang w:val="en-US"/>
        </w:rPr>
      </w:pPr>
    </w:p>
    <w:p w14:paraId="49141F2C" w14:textId="77777777" w:rsidR="00AF4926" w:rsidRDefault="00AF4926" w:rsidP="00AF4926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77"/>
        <w:gridCol w:w="8540"/>
      </w:tblGrid>
      <w:tr w:rsidR="00AF4926" w14:paraId="01941A4D" w14:textId="77777777" w:rsidTr="007F5DCF">
        <w:trPr>
          <w:trHeight w:val="416"/>
        </w:trPr>
        <w:tc>
          <w:tcPr>
            <w:tcW w:w="2022" w:type="dxa"/>
          </w:tcPr>
          <w:p w14:paraId="23FCC203" w14:textId="77777777" w:rsidR="00AF4926" w:rsidRDefault="00AF4926" w:rsidP="007F5DCF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rFonts w:hint="eastAsia"/>
                <w:lang w:val="en-US"/>
              </w:rPr>
              <w:t>o</w:t>
            </w:r>
          </w:p>
        </w:tc>
        <w:tc>
          <w:tcPr>
            <w:tcW w:w="6995" w:type="dxa"/>
          </w:tcPr>
          <w:p w14:paraId="32ABBD90" w14:textId="716D3276" w:rsidR="00AF4926" w:rsidRDefault="00811727" w:rsidP="007F5DC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F4926" w14:paraId="03D25B62" w14:textId="77777777" w:rsidTr="007F5DCF">
        <w:trPr>
          <w:trHeight w:val="416"/>
        </w:trPr>
        <w:tc>
          <w:tcPr>
            <w:tcW w:w="2022" w:type="dxa"/>
          </w:tcPr>
          <w:p w14:paraId="29C1BF69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08D8E4E8" w14:textId="433303D5" w:rsidR="00AF4926" w:rsidRDefault="00AF4926" w:rsidP="00387A9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查询报修</w:t>
            </w:r>
            <w:r w:rsidR="00387A95">
              <w:rPr>
                <w:rFonts w:hint="eastAsia"/>
                <w:lang w:val="en-US"/>
              </w:rPr>
              <w:t>详情</w:t>
            </w:r>
          </w:p>
        </w:tc>
      </w:tr>
      <w:tr w:rsidR="00AF4926" w14:paraId="2D0598A1" w14:textId="77777777" w:rsidTr="007F5DCF">
        <w:tc>
          <w:tcPr>
            <w:tcW w:w="2022" w:type="dxa"/>
          </w:tcPr>
          <w:p w14:paraId="3808782F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37F78066" w14:textId="648F884F" w:rsidR="00AF4926" w:rsidRPr="00811727" w:rsidRDefault="00811727" w:rsidP="00387A9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1172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val="en-US"/>
              </w:rPr>
              <w:t>http://192.168.0.127:7020/api-com/com_repair_en/queryById</w:t>
            </w:r>
          </w:p>
        </w:tc>
      </w:tr>
      <w:tr w:rsidR="00AF4926" w14:paraId="5974664B" w14:textId="77777777" w:rsidTr="007F5DCF">
        <w:tc>
          <w:tcPr>
            <w:tcW w:w="2022" w:type="dxa"/>
          </w:tcPr>
          <w:p w14:paraId="4ABD2E95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6B0D8A7" w14:textId="77777777" w:rsidR="00AF4926" w:rsidRDefault="00AF4926" w:rsidP="007F5DC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AF4926" w14:paraId="3CC7AABA" w14:textId="77777777" w:rsidTr="007F5DCF">
        <w:tc>
          <w:tcPr>
            <w:tcW w:w="2022" w:type="dxa"/>
          </w:tcPr>
          <w:p w14:paraId="61852D1A" w14:textId="77777777" w:rsidR="00AF4926" w:rsidRDefault="00AF4926" w:rsidP="007F5DC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4982B72" w14:textId="5C403B4D" w:rsidR="00AF4926" w:rsidRPr="0072251F" w:rsidRDefault="00387A95" w:rsidP="007F5DCF">
            <w:pPr>
              <w:rPr>
                <w:lang w:val="en-US"/>
              </w:rPr>
            </w:pPr>
            <w:r>
              <w:rPr>
                <w:lang w:val="en-US"/>
              </w:rPr>
              <w:t>rowsid</w:t>
            </w:r>
          </w:p>
        </w:tc>
      </w:tr>
      <w:tr w:rsidR="00AF4926" w14:paraId="1E0FD7EC" w14:textId="77777777" w:rsidTr="007F5DCF">
        <w:tc>
          <w:tcPr>
            <w:tcW w:w="2022" w:type="dxa"/>
          </w:tcPr>
          <w:p w14:paraId="52ED7424" w14:textId="77777777" w:rsidR="00AF4926" w:rsidRDefault="00AF4926" w:rsidP="007F5D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A8D695C" w14:textId="6F5CEC73" w:rsidR="00AF4926" w:rsidRDefault="00811727" w:rsidP="007F5DCF">
            <w:pPr>
              <w:rPr>
                <w:rFonts w:hint="eastAsia"/>
                <w:lang w:val="en-US"/>
              </w:rPr>
            </w:pPr>
            <w:r w:rsidRPr="00811727">
              <w:rPr>
                <w:rFonts w:hint="eastAsia"/>
                <w:lang w:val="en-US"/>
              </w:rPr>
              <w:t>{"code":200,"message":"</w:t>
            </w:r>
            <w:r w:rsidRPr="00811727">
              <w:rPr>
                <w:rFonts w:hint="eastAsia"/>
                <w:lang w:val="en-US"/>
              </w:rPr>
              <w:t>成功</w:t>
            </w:r>
            <w:r w:rsidRPr="00811727">
              <w:rPr>
                <w:rFonts w:hint="eastAsia"/>
                <w:lang w:val="en-US"/>
              </w:rPr>
              <w:t>","data":{"rowsid":3,"code":null,"title":null,"descs":null,"img_url1":null,"img_url2":null,"img_url3":null,"img_url4":null,"createdate":"2018-03-30 20:35:50","openid":null,"state":"0","handle_usercode":null,"handle_date":null,"fina</w:t>
            </w:r>
            <w:r w:rsidRPr="00811727">
              <w:rPr>
                <w:lang w:val="en-US"/>
              </w:rPr>
              <w:t>l_date":null,"final_descs":null,"type":null,"wxcode":null,"pro_code":null,"com_code":null,"handle_descs":null,"final_usercode":null}}</w:t>
            </w:r>
          </w:p>
        </w:tc>
      </w:tr>
    </w:tbl>
    <w:p w14:paraId="60DB48FB" w14:textId="77777777" w:rsidR="00AF4926" w:rsidRPr="00BF4BBF" w:rsidRDefault="00AF4926" w:rsidP="00AF4926">
      <w:pPr>
        <w:rPr>
          <w:lang w:val="en-US"/>
        </w:rPr>
      </w:pPr>
    </w:p>
    <w:p w14:paraId="578BB3A0" w14:textId="77777777" w:rsidR="00AF4926" w:rsidRPr="00BF4BBF" w:rsidRDefault="00AF4926" w:rsidP="00AF4926">
      <w:pPr>
        <w:rPr>
          <w:lang w:val="en-US"/>
        </w:rPr>
      </w:pPr>
    </w:p>
    <w:p w14:paraId="2A776F00" w14:textId="77777777" w:rsidR="00307EAA" w:rsidRPr="00AF4926" w:rsidRDefault="00307EAA" w:rsidP="00307EAA">
      <w:pPr>
        <w:rPr>
          <w:lang w:val="en-US"/>
        </w:rPr>
      </w:pPr>
    </w:p>
    <w:p w14:paraId="09632CBF" w14:textId="77777777" w:rsidR="00986ACD" w:rsidRPr="00307EAA" w:rsidRDefault="00986ACD" w:rsidP="000760E5">
      <w:pPr>
        <w:rPr>
          <w:lang w:val="en-US"/>
        </w:rPr>
      </w:pPr>
    </w:p>
    <w:sectPr w:rsidR="00986ACD" w:rsidRPr="00307EA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3A380" w14:textId="77777777" w:rsidR="00745BC8" w:rsidRDefault="00745BC8">
      <w:r>
        <w:separator/>
      </w:r>
    </w:p>
    <w:p w14:paraId="65D4652D" w14:textId="77777777" w:rsidR="00745BC8" w:rsidRDefault="00745BC8"/>
  </w:endnote>
  <w:endnote w:type="continuationSeparator" w:id="0">
    <w:p w14:paraId="7A0D65F7" w14:textId="77777777" w:rsidR="00745BC8" w:rsidRDefault="00745BC8">
      <w:r>
        <w:continuationSeparator/>
      </w:r>
    </w:p>
    <w:p w14:paraId="6F0DA6B2" w14:textId="77777777" w:rsidR="00745BC8" w:rsidRDefault="00745B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F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76635" w14:textId="77777777" w:rsidR="00745BC8" w:rsidRDefault="00745BC8">
      <w:r>
        <w:separator/>
      </w:r>
    </w:p>
    <w:p w14:paraId="0848C65D" w14:textId="77777777" w:rsidR="00745BC8" w:rsidRDefault="00745BC8"/>
  </w:footnote>
  <w:footnote w:type="continuationSeparator" w:id="0">
    <w:p w14:paraId="5F72500D" w14:textId="77777777" w:rsidR="00745BC8" w:rsidRDefault="00745BC8">
      <w:r>
        <w:continuationSeparator/>
      </w:r>
    </w:p>
    <w:p w14:paraId="3F75E674" w14:textId="77777777" w:rsidR="00745BC8" w:rsidRDefault="00745BC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760E5"/>
    <w:rsid w:val="000B14A2"/>
    <w:rsid w:val="000F3C68"/>
    <w:rsid w:val="001C74BE"/>
    <w:rsid w:val="001C7DF3"/>
    <w:rsid w:val="00216E28"/>
    <w:rsid w:val="002451AE"/>
    <w:rsid w:val="00307EAA"/>
    <w:rsid w:val="00387A95"/>
    <w:rsid w:val="00432360"/>
    <w:rsid w:val="004A129F"/>
    <w:rsid w:val="00513C7B"/>
    <w:rsid w:val="00533586"/>
    <w:rsid w:val="00547C66"/>
    <w:rsid w:val="0059290E"/>
    <w:rsid w:val="006505A8"/>
    <w:rsid w:val="00685DC5"/>
    <w:rsid w:val="006D22C0"/>
    <w:rsid w:val="006D2463"/>
    <w:rsid w:val="006F5215"/>
    <w:rsid w:val="0072251F"/>
    <w:rsid w:val="00745BC8"/>
    <w:rsid w:val="00811727"/>
    <w:rsid w:val="008266C7"/>
    <w:rsid w:val="008315A5"/>
    <w:rsid w:val="00910AB8"/>
    <w:rsid w:val="00986ACD"/>
    <w:rsid w:val="009A7DC0"/>
    <w:rsid w:val="009C6920"/>
    <w:rsid w:val="00AC51D4"/>
    <w:rsid w:val="00AF4926"/>
    <w:rsid w:val="00B04FAA"/>
    <w:rsid w:val="00BB146A"/>
    <w:rsid w:val="00BF4BBF"/>
    <w:rsid w:val="00C23ED6"/>
    <w:rsid w:val="00C35F1A"/>
    <w:rsid w:val="00C46AFA"/>
    <w:rsid w:val="00C667D7"/>
    <w:rsid w:val="00C9613D"/>
    <w:rsid w:val="00D00A6B"/>
    <w:rsid w:val="00D069FF"/>
    <w:rsid w:val="00D15449"/>
    <w:rsid w:val="00D203DE"/>
    <w:rsid w:val="00D3134F"/>
    <w:rsid w:val="00D65710"/>
    <w:rsid w:val="00D81992"/>
    <w:rsid w:val="00DD12ED"/>
    <w:rsid w:val="00E200B8"/>
    <w:rsid w:val="00E258B3"/>
    <w:rsid w:val="00E73492"/>
    <w:rsid w:val="00ED673C"/>
    <w:rsid w:val="00F6003F"/>
    <w:rsid w:val="00F61BC3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88</TotalTime>
  <Pages>5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cp:lastPrinted>2018-03-19T03:05:00Z</cp:lastPrinted>
  <dcterms:created xsi:type="dcterms:W3CDTF">2018-03-18T15:11:00Z</dcterms:created>
  <dcterms:modified xsi:type="dcterms:W3CDTF">2018-03-30T13:09:00Z</dcterms:modified>
</cp:coreProperties>
</file>