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14E8C5D4" w:rsidR="00C23ED6" w:rsidRDefault="00583231" w:rsidP="00E258B3">
      <w:r>
        <w:rPr>
          <w:rFonts w:hint="eastAsia"/>
        </w:rPr>
        <w:t xml:space="preserve">接口apiurl = </w:t>
      </w:r>
      <w:hyperlink r:id="rId7" w:history="1">
        <w:r w:rsidR="003847DB" w:rsidRPr="009E5044">
          <w:rPr>
            <w:rStyle w:val="afb"/>
          </w:rPr>
          <w:t>http://192.168.0.127:71</w:t>
        </w:r>
        <w:r w:rsidR="00513CB1">
          <w:rPr>
            <w:rStyle w:val="afb"/>
            <w:rFonts w:hint="eastAsia"/>
          </w:rPr>
          <w:t>00</w:t>
        </w:r>
        <w:r w:rsidR="003847DB" w:rsidRPr="009E5044">
          <w:rPr>
            <w:rStyle w:val="afb"/>
          </w:rPr>
          <w:t>/swagger-ui.html</w:t>
        </w:r>
      </w:hyperlink>
    </w:p>
    <w:p w14:paraId="60E334F6" w14:textId="77777777" w:rsidR="003847DB" w:rsidRPr="003847DB" w:rsidRDefault="003847DB" w:rsidP="00E258B3"/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4DCCE5F7" w:rsidR="00C23ED6" w:rsidRDefault="00513CB1" w:rsidP="00583231">
            <w:pPr>
              <w:rPr>
                <w:rFonts w:hint="eastAsia"/>
              </w:rPr>
            </w:pPr>
            <w:r>
              <w:rPr>
                <w:rFonts w:hint="eastAsia"/>
              </w:rPr>
              <w:t>商品详情页面展示用户是否收藏了这个商品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8460919" w14:textId="23E04805" w:rsidR="00C23ED6" w:rsidRDefault="00513CB1" w:rsidP="00C23ED6">
            <w:pPr>
              <w:rPr>
                <w:rFonts w:hint="eastAsia"/>
              </w:rPr>
            </w:pPr>
            <w:r>
              <w:rPr>
                <w:rFonts w:hint="eastAsia"/>
              </w:rPr>
              <w:t>接口url还是原来的</w:t>
            </w:r>
          </w:p>
          <w:p w14:paraId="6E379F30" w14:textId="1455E3C5" w:rsidR="00513CB1" w:rsidRDefault="00513CB1" w:rsidP="00C23ED6">
            <w:pPr>
              <w:rPr>
                <w:rFonts w:hint="eastAsia"/>
              </w:rPr>
            </w:pPr>
            <w:r>
              <w:rPr>
                <w:rFonts w:hint="eastAsia"/>
              </w:rPr>
              <w:t>1.原来的接口加一个参数:openid</w:t>
            </w:r>
          </w:p>
          <w:p w14:paraId="1C93EF00" w14:textId="489F21D3" w:rsidR="00665C8C" w:rsidRDefault="00665C8C" w:rsidP="00C23ED6"/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3E0FADDF" w:rsidR="00C23ED6" w:rsidRDefault="00665C8C" w:rsidP="006B0D8E">
            <w:pPr>
              <w:rPr>
                <w:rFonts w:hint="eastAsia"/>
              </w:rPr>
            </w:pPr>
            <w:r>
              <w:t>post</w:t>
            </w:r>
            <w:r w:rsidR="00513CB1">
              <w:t>/get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2C678A0" w14:textId="77777777" w:rsidR="00665C8C" w:rsidRDefault="00665C8C" w:rsidP="00665C8C">
            <w:r>
              <w:t>参数说明：</w:t>
            </w:r>
          </w:p>
          <w:p w14:paraId="0B702DF0" w14:textId="77777777" w:rsidR="0053312A" w:rsidRDefault="00513CB1" w:rsidP="00665C8C">
            <w:r>
              <w:rPr>
                <w:rFonts w:hint="eastAsia"/>
              </w:rPr>
              <w:t>goods</w:t>
            </w:r>
            <w:r>
              <w:t>_code</w:t>
            </w:r>
          </w:p>
          <w:p w14:paraId="3E9ECCF1" w14:textId="2F4F77B4" w:rsidR="00513CB1" w:rsidRPr="00A04C6D" w:rsidRDefault="00513CB1" w:rsidP="00665C8C">
            <w:pPr>
              <w:rPr>
                <w:rFonts w:hint="eastAsia"/>
              </w:rPr>
            </w:pPr>
            <w:r>
              <w:t>openid:</w:t>
            </w:r>
            <w:r>
              <w:rPr>
                <w:rFonts w:hint="eastAsia"/>
              </w:rPr>
              <w:t>这个参数是这次新加的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699F0EFA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650EBD8" w14:textId="77777777" w:rsidR="000B6FC1" w:rsidRDefault="00513CB1" w:rsidP="0066494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返回值多一个字断</w:t>
            </w:r>
          </w:p>
          <w:p w14:paraId="7043BC3D" w14:textId="28DFD812" w:rsidR="00513CB1" w:rsidRPr="000B6FC1" w:rsidRDefault="00513CB1" w:rsidP="0066494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is_collect=0/1;0=</w:t>
            </w:r>
            <w:r>
              <w:rPr>
                <w:rFonts w:ascii="Calibri" w:hAnsi="Calibri" w:cs="Calibri" w:hint="eastAsia"/>
              </w:rPr>
              <w:t>没有收藏</w:t>
            </w:r>
            <w:r>
              <w:rPr>
                <w:rFonts w:ascii="Calibri" w:hAnsi="Calibri" w:cs="Calibri" w:hint="eastAsia"/>
              </w:rPr>
              <w:t>;   1=</w:t>
            </w:r>
            <w:r>
              <w:rPr>
                <w:rFonts w:ascii="Calibri" w:hAnsi="Calibri" w:cs="Calibri" w:hint="eastAsia"/>
              </w:rPr>
              <w:t>已收藏</w:t>
            </w:r>
          </w:p>
        </w:tc>
      </w:tr>
    </w:tbl>
    <w:p w14:paraId="232597D1" w14:textId="2775D21B" w:rsidR="00C23ED6" w:rsidRDefault="00C23ED6" w:rsidP="00E258B3"/>
    <w:p w14:paraId="45DCC9F6" w14:textId="77777777" w:rsidR="000E53D4" w:rsidRDefault="000E53D4" w:rsidP="00E258B3"/>
    <w:p w14:paraId="2EED705A" w14:textId="77777777" w:rsidR="000E53D4" w:rsidRPr="007F3309" w:rsidRDefault="000E53D4" w:rsidP="000E53D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0E53D4" w14:paraId="73DA07E8" w14:textId="77777777" w:rsidTr="00763CC7">
        <w:trPr>
          <w:trHeight w:val="416"/>
        </w:trPr>
        <w:tc>
          <w:tcPr>
            <w:tcW w:w="821" w:type="dxa"/>
          </w:tcPr>
          <w:p w14:paraId="65FBE6B0" w14:textId="77777777" w:rsidR="000E53D4" w:rsidRDefault="000E53D4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BCDDE69" w14:textId="17A62C73" w:rsidR="000E53D4" w:rsidRDefault="000E53D4" w:rsidP="00763CC7">
            <w:r>
              <w:t>2</w:t>
            </w:r>
          </w:p>
        </w:tc>
      </w:tr>
      <w:tr w:rsidR="000E53D4" w14:paraId="64D66A78" w14:textId="77777777" w:rsidTr="00763CC7">
        <w:trPr>
          <w:trHeight w:val="416"/>
        </w:trPr>
        <w:tc>
          <w:tcPr>
            <w:tcW w:w="821" w:type="dxa"/>
          </w:tcPr>
          <w:p w14:paraId="0E6E3E1B" w14:textId="77777777" w:rsidR="000E53D4" w:rsidRDefault="000E53D4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65137CC" w14:textId="41ED13FB" w:rsidR="000E53D4" w:rsidRDefault="00B94C2D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用户收藏商品</w:t>
            </w:r>
          </w:p>
        </w:tc>
      </w:tr>
      <w:tr w:rsidR="000E53D4" w14:paraId="0E31AA6E" w14:textId="77777777" w:rsidTr="00763CC7">
        <w:tc>
          <w:tcPr>
            <w:tcW w:w="821" w:type="dxa"/>
          </w:tcPr>
          <w:p w14:paraId="10BF63E0" w14:textId="77777777" w:rsidR="000E53D4" w:rsidRDefault="000E53D4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70891E6" w14:textId="3F2453FC" w:rsidR="000E53D4" w:rsidRDefault="000E53D4" w:rsidP="00EB586B"/>
          <w:p w14:paraId="2816CFE1" w14:textId="29F22549" w:rsidR="00EB586B" w:rsidRDefault="00B94C2D" w:rsidP="00EB586B">
            <w:r w:rsidRPr="00B94C2D">
              <w:lastRenderedPageBreak/>
              <w:drawing>
                <wp:inline distT="0" distB="0" distL="0" distR="0" wp14:anchorId="498D26C1" wp14:editId="47148DA9">
                  <wp:extent cx="5732145" cy="617855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3D4" w14:paraId="75AC5BB9" w14:textId="77777777" w:rsidTr="00763CC7">
        <w:tc>
          <w:tcPr>
            <w:tcW w:w="821" w:type="dxa"/>
          </w:tcPr>
          <w:p w14:paraId="22640093" w14:textId="77777777" w:rsidR="000E53D4" w:rsidRDefault="000E53D4" w:rsidP="00763CC7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8196" w:type="dxa"/>
          </w:tcPr>
          <w:p w14:paraId="7176CD3C" w14:textId="77777777" w:rsidR="000E53D4" w:rsidRDefault="000E53D4" w:rsidP="00763CC7">
            <w:r>
              <w:t>post</w:t>
            </w:r>
          </w:p>
        </w:tc>
      </w:tr>
      <w:tr w:rsidR="000E53D4" w14:paraId="4B57E5F2" w14:textId="77777777" w:rsidTr="00763CC7">
        <w:tc>
          <w:tcPr>
            <w:tcW w:w="821" w:type="dxa"/>
          </w:tcPr>
          <w:p w14:paraId="7047BBD2" w14:textId="77777777" w:rsidR="000E53D4" w:rsidRDefault="000E53D4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5D22EBD" w14:textId="2F1A39A0" w:rsidR="000E53D4" w:rsidRPr="00A04C6D" w:rsidRDefault="000E53D4" w:rsidP="00EB586B"/>
        </w:tc>
      </w:tr>
      <w:tr w:rsidR="000E53D4" w14:paraId="39AAADDA" w14:textId="77777777" w:rsidTr="00763CC7">
        <w:tc>
          <w:tcPr>
            <w:tcW w:w="821" w:type="dxa"/>
          </w:tcPr>
          <w:p w14:paraId="061D543A" w14:textId="77777777" w:rsidR="000E53D4" w:rsidRDefault="000E53D4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D6EAB34" w14:textId="45CB9B86" w:rsidR="000E53D4" w:rsidRPr="000B6FC1" w:rsidRDefault="000E53D4" w:rsidP="00763CC7">
            <w:pPr>
              <w:rPr>
                <w:rFonts w:ascii="Calibri" w:hAnsi="Calibri" w:cs="Calibri"/>
              </w:rPr>
            </w:pPr>
          </w:p>
        </w:tc>
      </w:tr>
    </w:tbl>
    <w:p w14:paraId="63DC545E" w14:textId="77777777" w:rsidR="000E53D4" w:rsidRDefault="000E53D4" w:rsidP="000E53D4"/>
    <w:p w14:paraId="423CBB62" w14:textId="77777777" w:rsidR="000E53D4" w:rsidRDefault="000E53D4" w:rsidP="00E258B3"/>
    <w:p w14:paraId="2B40F151" w14:textId="77777777" w:rsidR="005D1130" w:rsidRDefault="005D1130" w:rsidP="005D1130"/>
    <w:p w14:paraId="7576859E" w14:textId="77777777" w:rsidR="005D1130" w:rsidRPr="007F3309" w:rsidRDefault="005D1130" w:rsidP="005D1130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5D1130" w14:paraId="1713A25C" w14:textId="77777777" w:rsidTr="00763CC7">
        <w:trPr>
          <w:trHeight w:val="416"/>
        </w:trPr>
        <w:tc>
          <w:tcPr>
            <w:tcW w:w="821" w:type="dxa"/>
          </w:tcPr>
          <w:p w14:paraId="5EF0EC64" w14:textId="77777777" w:rsidR="005D1130" w:rsidRDefault="005D1130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5BA9AB0B" w14:textId="17811A17" w:rsidR="005D1130" w:rsidRDefault="005D1130" w:rsidP="00763CC7">
            <w:r>
              <w:t>3</w:t>
            </w:r>
          </w:p>
        </w:tc>
      </w:tr>
      <w:tr w:rsidR="005D1130" w14:paraId="2B0B3F50" w14:textId="77777777" w:rsidTr="00763CC7">
        <w:trPr>
          <w:trHeight w:val="416"/>
        </w:trPr>
        <w:tc>
          <w:tcPr>
            <w:tcW w:w="821" w:type="dxa"/>
          </w:tcPr>
          <w:p w14:paraId="67486355" w14:textId="77777777" w:rsidR="005D1130" w:rsidRDefault="005D1130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F17B1C2" w14:textId="0F03B7A4" w:rsidR="009F5D10" w:rsidRDefault="00425B42" w:rsidP="00763CC7">
            <w:pPr>
              <w:rPr>
                <w:rFonts w:hint="eastAsia"/>
              </w:rPr>
            </w:pPr>
            <w:r>
              <w:rPr>
                <w:rFonts w:hint="eastAsia"/>
              </w:rPr>
              <w:t>个人中心</w:t>
            </w:r>
            <w:r>
              <w:t>—</w:t>
            </w:r>
            <w:r>
              <w:rPr>
                <w:rFonts w:hint="eastAsia"/>
              </w:rPr>
              <w:t>显示用户收藏的商品信息</w:t>
            </w:r>
          </w:p>
        </w:tc>
      </w:tr>
      <w:tr w:rsidR="005D1130" w14:paraId="4570FE59" w14:textId="77777777" w:rsidTr="00763CC7">
        <w:tc>
          <w:tcPr>
            <w:tcW w:w="821" w:type="dxa"/>
          </w:tcPr>
          <w:p w14:paraId="69889FC0" w14:textId="77777777" w:rsidR="005D1130" w:rsidRDefault="005D1130" w:rsidP="00763CC7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03C8B268" w14:textId="60F87650" w:rsidR="005D1130" w:rsidRDefault="004A2F24" w:rsidP="00763CC7">
            <w:r w:rsidRPr="004A2F24">
              <w:drawing>
                <wp:inline distT="0" distB="0" distL="0" distR="0" wp14:anchorId="36DFBB7F" wp14:editId="051C9390">
                  <wp:extent cx="4699635" cy="82362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280" cy="82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130" w14:paraId="6EF1E9E5" w14:textId="77777777" w:rsidTr="00763CC7">
        <w:tc>
          <w:tcPr>
            <w:tcW w:w="821" w:type="dxa"/>
          </w:tcPr>
          <w:p w14:paraId="1ADA6983" w14:textId="77777777" w:rsidR="005D1130" w:rsidRDefault="005D1130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480E7D83" w14:textId="1CA8C175" w:rsidR="005D1130" w:rsidRDefault="005D1130" w:rsidP="00763CC7">
            <w:pPr>
              <w:rPr>
                <w:rFonts w:hint="eastAsia"/>
              </w:rPr>
            </w:pPr>
            <w:r>
              <w:t>post</w:t>
            </w:r>
            <w:r w:rsidR="00425B42">
              <w:t>/get</w:t>
            </w:r>
          </w:p>
        </w:tc>
      </w:tr>
      <w:tr w:rsidR="005D1130" w14:paraId="5ACC606B" w14:textId="77777777" w:rsidTr="00763CC7">
        <w:tc>
          <w:tcPr>
            <w:tcW w:w="821" w:type="dxa"/>
          </w:tcPr>
          <w:p w14:paraId="51A6F831" w14:textId="77777777" w:rsidR="005D1130" w:rsidRDefault="005D1130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0D8C4F56" w14:textId="34559DC8" w:rsidR="005D1130" w:rsidRPr="00A04C6D" w:rsidRDefault="005D1130" w:rsidP="009F5D10"/>
        </w:tc>
      </w:tr>
      <w:tr w:rsidR="005D1130" w14:paraId="7FBD59A1" w14:textId="77777777" w:rsidTr="00763CC7">
        <w:tc>
          <w:tcPr>
            <w:tcW w:w="821" w:type="dxa"/>
          </w:tcPr>
          <w:p w14:paraId="6D9BE254" w14:textId="77777777" w:rsidR="005D1130" w:rsidRDefault="005D1130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0469B37" w14:textId="15A1CB28" w:rsidR="005D1130" w:rsidRPr="000B6FC1" w:rsidRDefault="004A2F24" w:rsidP="00763CC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和搜索商品返回的列表一致</w:t>
            </w:r>
            <w:bookmarkStart w:id="0" w:name="_GoBack"/>
            <w:bookmarkEnd w:id="0"/>
          </w:p>
        </w:tc>
      </w:tr>
    </w:tbl>
    <w:p w14:paraId="1E246EBA" w14:textId="77777777" w:rsidR="005D1130" w:rsidRDefault="005D1130" w:rsidP="005D1130"/>
    <w:sectPr w:rsidR="005D1130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55AC5" w14:textId="77777777" w:rsidR="00A85431" w:rsidRDefault="00A85431">
      <w:r>
        <w:separator/>
      </w:r>
    </w:p>
    <w:p w14:paraId="76081D2B" w14:textId="77777777" w:rsidR="00A85431" w:rsidRDefault="00A85431"/>
  </w:endnote>
  <w:endnote w:type="continuationSeparator" w:id="0">
    <w:p w14:paraId="1CCAF071" w14:textId="77777777" w:rsidR="00A85431" w:rsidRDefault="00A85431">
      <w:r>
        <w:continuationSeparator/>
      </w:r>
    </w:p>
    <w:p w14:paraId="3076E256" w14:textId="77777777" w:rsidR="00A85431" w:rsidRDefault="00A85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F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345E0" w14:textId="77777777" w:rsidR="00A85431" w:rsidRDefault="00A85431">
      <w:r>
        <w:separator/>
      </w:r>
    </w:p>
    <w:p w14:paraId="11AC7DF1" w14:textId="77777777" w:rsidR="00A85431" w:rsidRDefault="00A85431"/>
  </w:footnote>
  <w:footnote w:type="continuationSeparator" w:id="0">
    <w:p w14:paraId="3653328B" w14:textId="77777777" w:rsidR="00A85431" w:rsidRDefault="00A85431">
      <w:r>
        <w:continuationSeparator/>
      </w:r>
    </w:p>
    <w:p w14:paraId="30C6D557" w14:textId="77777777" w:rsidR="00A85431" w:rsidRDefault="00A8543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2063ED"/>
    <w:rsid w:val="0024071D"/>
    <w:rsid w:val="00254F5A"/>
    <w:rsid w:val="002671B7"/>
    <w:rsid w:val="00290E7C"/>
    <w:rsid w:val="002A1504"/>
    <w:rsid w:val="002C1D98"/>
    <w:rsid w:val="002D5449"/>
    <w:rsid w:val="0032139A"/>
    <w:rsid w:val="0036217C"/>
    <w:rsid w:val="00382849"/>
    <w:rsid w:val="003847DB"/>
    <w:rsid w:val="0040711E"/>
    <w:rsid w:val="00425B42"/>
    <w:rsid w:val="00456635"/>
    <w:rsid w:val="004A129F"/>
    <w:rsid w:val="004A2F24"/>
    <w:rsid w:val="004C0500"/>
    <w:rsid w:val="004E1F18"/>
    <w:rsid w:val="00513C7B"/>
    <w:rsid w:val="00513CB1"/>
    <w:rsid w:val="0052291F"/>
    <w:rsid w:val="0053312A"/>
    <w:rsid w:val="00533586"/>
    <w:rsid w:val="00547C66"/>
    <w:rsid w:val="00583231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6436E"/>
    <w:rsid w:val="00871FA6"/>
    <w:rsid w:val="008A4AA2"/>
    <w:rsid w:val="008A7570"/>
    <w:rsid w:val="008D689B"/>
    <w:rsid w:val="008E133D"/>
    <w:rsid w:val="00910AB8"/>
    <w:rsid w:val="00924EF5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85431"/>
    <w:rsid w:val="00A968D1"/>
    <w:rsid w:val="00AB6EC8"/>
    <w:rsid w:val="00B204F0"/>
    <w:rsid w:val="00B42AEC"/>
    <w:rsid w:val="00B54524"/>
    <w:rsid w:val="00B54A6F"/>
    <w:rsid w:val="00B94C2D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098C"/>
    <w:rsid w:val="00E73492"/>
    <w:rsid w:val="00E738CF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758B"/>
    <w:rsid w:val="00F6003F"/>
    <w:rsid w:val="00F77FE0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213</TotalTime>
  <Pages>2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87</cp:revision>
  <cp:lastPrinted>2018-03-19T03:05:00Z</cp:lastPrinted>
  <dcterms:created xsi:type="dcterms:W3CDTF">2018-03-18T15:11:00Z</dcterms:created>
  <dcterms:modified xsi:type="dcterms:W3CDTF">2018-05-24T02:44:00Z</dcterms:modified>
</cp:coreProperties>
</file>