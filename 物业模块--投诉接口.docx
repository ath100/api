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1D4CA70B" w:rsidR="00533586" w:rsidRDefault="00E73492">
      <w:pPr>
        <w:pStyle w:val="1"/>
      </w:pPr>
      <w:r>
        <w:rPr>
          <w:rFonts w:hint="eastAsia"/>
        </w:rPr>
        <w:t>物业模块</w:t>
      </w:r>
      <w:r w:rsidR="00216E28">
        <w:t>—</w:t>
      </w:r>
      <w:r w:rsidR="00216E28">
        <w:rPr>
          <w:rFonts w:hint="eastAsia"/>
        </w:rPr>
        <w:t>投诉</w:t>
      </w:r>
      <w:r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BBE205E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7020</w:t>
      </w:r>
    </w:p>
    <w:p w14:paraId="67EC82B9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前缀：</w:t>
      </w:r>
      <w:r>
        <w:rPr>
          <w:lang w:val="en-US"/>
        </w:rPr>
        <w:t>api-com</w:t>
      </w:r>
    </w:p>
    <w:p w14:paraId="775FE578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http://www.ath100.xyz:7020/api-com/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474FBEF0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95CCBF0" w14:textId="77777777" w:rsidR="008315A5" w:rsidRDefault="008315A5" w:rsidP="00E73492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58088C5B" w14:textId="77777777" w:rsidR="008315A5" w:rsidRDefault="008315A5" w:rsidP="00E73492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r>
        <w:rPr>
          <w:rFonts w:hint="eastAsia"/>
          <w:lang w:val="en-US"/>
        </w:rPr>
        <w:t>jsonobject</w:t>
      </w:r>
      <w:r>
        <w:rPr>
          <w:rFonts w:hint="eastAsia"/>
          <w:lang w:val="en-US"/>
        </w:rPr>
        <w:t>或者</w:t>
      </w:r>
      <w:r>
        <w:rPr>
          <w:rFonts w:hint="eastAsia"/>
          <w:lang w:val="en-US"/>
        </w:rPr>
        <w:t>jsonarray</w:t>
      </w:r>
    </w:p>
    <w:p w14:paraId="5AFD548D" w14:textId="77777777" w:rsidR="008266C7" w:rsidRDefault="008266C7" w:rsidP="008266C7">
      <w:pPr>
        <w:pStyle w:val="2"/>
        <w:rPr>
          <w:lang w:val="en-US"/>
        </w:rPr>
      </w:pPr>
      <w:r>
        <w:rPr>
          <w:rFonts w:hint="eastAsia"/>
          <w:lang w:val="en-US"/>
        </w:rPr>
        <w:t>字典表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266C7" w14:paraId="773DA111" w14:textId="77777777" w:rsidTr="008266C7">
        <w:tc>
          <w:tcPr>
            <w:tcW w:w="3005" w:type="dxa"/>
          </w:tcPr>
          <w:p w14:paraId="43A188BA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3006" w:type="dxa"/>
          </w:tcPr>
          <w:p w14:paraId="270729CE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3006" w:type="dxa"/>
          </w:tcPr>
          <w:p w14:paraId="58DB7C55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</w:t>
            </w:r>
          </w:p>
        </w:tc>
      </w:tr>
      <w:tr w:rsidR="008266C7" w14:paraId="274BACF3" w14:textId="77777777" w:rsidTr="008266C7">
        <w:tc>
          <w:tcPr>
            <w:tcW w:w="3005" w:type="dxa"/>
          </w:tcPr>
          <w:p w14:paraId="1259015D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投诉服务</w:t>
            </w:r>
          </w:p>
        </w:tc>
        <w:tc>
          <w:tcPr>
            <w:tcW w:w="3006" w:type="dxa"/>
          </w:tcPr>
          <w:p w14:paraId="7B960DBF" w14:textId="77777777" w:rsidR="008266C7" w:rsidRDefault="0059290E" w:rsidP="008266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6920">
              <w:rPr>
                <w:lang w:val="en-US"/>
              </w:rPr>
              <w:t>00</w:t>
            </w:r>
            <w:r w:rsidR="009C6920"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469A44BC" w14:textId="77777777" w:rsidR="008266C7" w:rsidRDefault="008266C7" w:rsidP="008266C7">
            <w:pPr>
              <w:rPr>
                <w:lang w:val="en-US"/>
              </w:rPr>
            </w:pPr>
          </w:p>
        </w:tc>
      </w:tr>
      <w:tr w:rsidR="0059290E" w14:paraId="3C574954" w14:textId="77777777" w:rsidTr="008266C7">
        <w:tc>
          <w:tcPr>
            <w:tcW w:w="3005" w:type="dxa"/>
          </w:tcPr>
          <w:p w14:paraId="1D36B927" w14:textId="77777777" w:rsidR="0059290E" w:rsidRDefault="00E258B3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微信类型</w:t>
            </w:r>
          </w:p>
        </w:tc>
        <w:tc>
          <w:tcPr>
            <w:tcW w:w="3006" w:type="dxa"/>
          </w:tcPr>
          <w:p w14:paraId="5769BC99" w14:textId="77777777" w:rsidR="0059290E" w:rsidRDefault="009C6920" w:rsidP="008266C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0E75129A" w14:textId="77777777" w:rsidR="0059290E" w:rsidRDefault="0059290E" w:rsidP="008266C7">
            <w:pPr>
              <w:rPr>
                <w:lang w:val="en-US"/>
              </w:rPr>
            </w:pPr>
          </w:p>
        </w:tc>
      </w:tr>
    </w:tbl>
    <w:p w14:paraId="7BA4FBDF" w14:textId="77777777" w:rsidR="008266C7" w:rsidRPr="008266C7" w:rsidRDefault="008266C7" w:rsidP="008266C7">
      <w:pPr>
        <w:rPr>
          <w:lang w:val="en-US"/>
        </w:rPr>
      </w:pP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测试环境：</w:t>
      </w:r>
      <w:r>
        <w:rPr>
          <w:rFonts w:hint="eastAsia"/>
          <w:lang w:val="en-US"/>
        </w:rPr>
        <w:t>http://ip:</w:t>
      </w:r>
      <w:r>
        <w:rPr>
          <w:lang w:val="en-US"/>
        </w:rPr>
        <w:t>7150/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</w:p>
    <w:p w14:paraId="3D083FE4" w14:textId="77777777" w:rsidR="00F6003F" w:rsidRP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正式环境：</w:t>
      </w:r>
      <w:r w:rsidRPr="00F6003F">
        <w:rPr>
          <w:lang w:val="en-US"/>
        </w:rPr>
        <w:t>http://www.ath100.xyz:7020/api-com/</w:t>
      </w:r>
      <w:r w:rsidRPr="00F6003F">
        <w:rPr>
          <w:rFonts w:hint="eastAsia"/>
          <w:lang w:val="en-US"/>
        </w:rPr>
        <w:t>接口</w:t>
      </w:r>
      <w:r w:rsidRPr="00F6003F">
        <w:rPr>
          <w:rFonts w:hint="eastAsia"/>
          <w:lang w:val="en-US"/>
        </w:rPr>
        <w:t>url</w:t>
      </w:r>
    </w:p>
    <w:p w14:paraId="0087D5FE" w14:textId="77777777" w:rsidR="00E258B3" w:rsidRDefault="00E258B3" w:rsidP="00E258B3">
      <w:pPr>
        <w:rPr>
          <w:lang w:val="en-US"/>
        </w:rPr>
      </w:pPr>
    </w:p>
    <w:p w14:paraId="76291250" w14:textId="77777777" w:rsidR="00C23ED6" w:rsidRDefault="00C23ED6" w:rsidP="00E258B3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C23ED6" w14:paraId="6A568D8D" w14:textId="77777777" w:rsidTr="006B0D8E">
        <w:trPr>
          <w:trHeight w:val="416"/>
        </w:trPr>
        <w:tc>
          <w:tcPr>
            <w:tcW w:w="2022" w:type="dxa"/>
          </w:tcPr>
          <w:p w14:paraId="20B08B3D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2FDA7210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查询小区的基本信息</w:t>
            </w:r>
          </w:p>
        </w:tc>
      </w:tr>
      <w:tr w:rsidR="00C23ED6" w14:paraId="724487D2" w14:textId="77777777" w:rsidTr="006B0D8E">
        <w:tc>
          <w:tcPr>
            <w:tcW w:w="2022" w:type="dxa"/>
          </w:tcPr>
          <w:p w14:paraId="15814DD7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1C93EF00" w14:textId="5A32A0DE" w:rsidR="00C23ED6" w:rsidRDefault="00C23ED6" w:rsidP="00F61BC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/com</w:t>
            </w:r>
            <w:r>
              <w:rPr>
                <w:lang w:val="en-US"/>
              </w:rPr>
              <w:t>_</w:t>
            </w:r>
            <w:r w:rsidR="00F61BC3">
              <w:rPr>
                <w:rFonts w:hint="eastAsia"/>
                <w:lang w:val="en-US"/>
              </w:rPr>
              <w:t>com</w:t>
            </w:r>
            <w:r w:rsidR="00F61BC3">
              <w:rPr>
                <w:lang w:val="en-US"/>
              </w:rPr>
              <w:t xml:space="preserve">plain_en </w:t>
            </w:r>
            <w:r>
              <w:rPr>
                <w:lang w:val="en-US"/>
              </w:rPr>
              <w:t>/</w:t>
            </w:r>
            <w:r w:rsidR="00F61BC3">
              <w:rPr>
                <w:lang w:val="en-US"/>
              </w:rPr>
              <w:t>queryByProcode</w:t>
            </w:r>
          </w:p>
        </w:tc>
      </w:tr>
      <w:tr w:rsidR="00C23ED6" w14:paraId="647ECFA1" w14:textId="77777777" w:rsidTr="006B0D8E">
        <w:tc>
          <w:tcPr>
            <w:tcW w:w="2022" w:type="dxa"/>
          </w:tcPr>
          <w:p w14:paraId="4A1B85AA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CE3A6B3" w14:textId="77777777" w:rsidR="00C23ED6" w:rsidRDefault="00C23ED6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C23ED6" w14:paraId="6D29041A" w14:textId="77777777" w:rsidTr="006B0D8E">
        <w:tc>
          <w:tcPr>
            <w:tcW w:w="2022" w:type="dxa"/>
          </w:tcPr>
          <w:p w14:paraId="6FF052F0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参数</w:t>
            </w:r>
          </w:p>
        </w:tc>
        <w:tc>
          <w:tcPr>
            <w:tcW w:w="6995" w:type="dxa"/>
          </w:tcPr>
          <w:p w14:paraId="75F9E5E4" w14:textId="77777777" w:rsidR="00F61BC3" w:rsidRDefault="00F61BC3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openid </w:t>
            </w:r>
          </w:p>
          <w:p w14:paraId="763FEBFF" w14:textId="77777777" w:rsidR="00F61BC3" w:rsidRDefault="00F61BC3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wxcode </w:t>
            </w:r>
          </w:p>
          <w:p w14:paraId="4AA72DA4" w14:textId="77777777" w:rsidR="00F61BC3" w:rsidRDefault="00F61BC3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pro_code </w:t>
            </w:r>
            <w:r>
              <w:rPr>
                <w:rFonts w:hint="eastAsia"/>
                <w:lang w:val="en-US"/>
              </w:rPr>
              <w:t>物业编号</w:t>
            </w:r>
          </w:p>
          <w:p w14:paraId="3E9ECCF1" w14:textId="1061D27A" w:rsidR="00F61BC3" w:rsidRPr="00B908E6" w:rsidRDefault="00F61BC3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start </w:t>
            </w:r>
            <w:r>
              <w:rPr>
                <w:rFonts w:hint="eastAsia"/>
                <w:lang w:val="en-US"/>
              </w:rPr>
              <w:t>起始数</w:t>
            </w:r>
          </w:p>
        </w:tc>
      </w:tr>
      <w:tr w:rsidR="00C23ED6" w14:paraId="71995A2E" w14:textId="77777777" w:rsidTr="006B0D8E">
        <w:tc>
          <w:tcPr>
            <w:tcW w:w="2022" w:type="dxa"/>
          </w:tcPr>
          <w:p w14:paraId="598F4F62" w14:textId="0D4D7B18" w:rsidR="00C23ED6" w:rsidRDefault="00C23ED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69E538D7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2C15D7C5" w14:textId="77777777" w:rsidR="00F61BC3" w:rsidRDefault="00C23ED6" w:rsidP="00C23ED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</w:t>
            </w:r>
            <w:r w:rsidR="006D22C0">
              <w:rPr>
                <w:lang w:val="en-US"/>
              </w:rPr>
              <w:t xml:space="preserve"> </w:t>
            </w:r>
            <w:r w:rsidR="00F61BC3">
              <w:rPr>
                <w:rFonts w:hint="eastAsia"/>
                <w:lang w:val="en-US"/>
              </w:rPr>
              <w:t>jsonarray</w:t>
            </w:r>
          </w:p>
          <w:tbl>
            <w:tblPr>
              <w:tblStyle w:val="afc"/>
              <w:tblW w:w="0" w:type="auto"/>
              <w:tblLook w:val="04A0" w:firstRow="1" w:lastRow="0" w:firstColumn="1" w:lastColumn="0" w:noHBand="0" w:noVBand="1"/>
            </w:tblPr>
            <w:tblGrid>
              <w:gridCol w:w="3384"/>
              <w:gridCol w:w="3385"/>
            </w:tblGrid>
            <w:tr w:rsidR="00F61BC3" w14:paraId="65AEA9A6" w14:textId="77777777" w:rsidTr="00F61BC3">
              <w:tc>
                <w:tcPr>
                  <w:tcW w:w="3384" w:type="dxa"/>
                </w:tcPr>
                <w:p w14:paraId="62EA6D2C" w14:textId="6BEF4304" w:rsidR="00F61BC3" w:rsidRDefault="00F61BC3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 xml:space="preserve">key </w:t>
                  </w:r>
                </w:p>
              </w:tc>
              <w:tc>
                <w:tcPr>
                  <w:tcW w:w="3385" w:type="dxa"/>
                </w:tcPr>
                <w:p w14:paraId="566B1919" w14:textId="4FD2403C" w:rsidR="00F61BC3" w:rsidRDefault="00F61BC3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值说明</w:t>
                  </w:r>
                </w:p>
              </w:tc>
            </w:tr>
            <w:tr w:rsidR="00F61BC3" w14:paraId="1D898D7F" w14:textId="77777777" w:rsidTr="00F61BC3">
              <w:tc>
                <w:tcPr>
                  <w:tcW w:w="3384" w:type="dxa"/>
                </w:tcPr>
                <w:p w14:paraId="39542988" w14:textId="60B0AF3B" w:rsidR="00F61BC3" w:rsidRDefault="00F61BC3" w:rsidP="00C23E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type </w:t>
                  </w:r>
                </w:p>
              </w:tc>
              <w:tc>
                <w:tcPr>
                  <w:tcW w:w="3385" w:type="dxa"/>
                </w:tcPr>
                <w:p w14:paraId="6CCA075E" w14:textId="7E575848" w:rsidR="00F61BC3" w:rsidRDefault="00F61BC3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投诉类型</w:t>
                  </w:r>
                </w:p>
              </w:tc>
            </w:tr>
            <w:tr w:rsidR="00F61BC3" w14:paraId="54E652A5" w14:textId="77777777" w:rsidTr="00F61BC3">
              <w:tc>
                <w:tcPr>
                  <w:tcW w:w="3384" w:type="dxa"/>
                </w:tcPr>
                <w:p w14:paraId="46F189A7" w14:textId="6FDC2FDF" w:rsidR="00F61BC3" w:rsidRDefault="00F61BC3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 xml:space="preserve">title </w:t>
                  </w:r>
                </w:p>
              </w:tc>
              <w:tc>
                <w:tcPr>
                  <w:tcW w:w="3385" w:type="dxa"/>
                </w:tcPr>
                <w:p w14:paraId="3B3AAC07" w14:textId="4F85170A" w:rsidR="00F61BC3" w:rsidRDefault="00F61BC3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投诉标题</w:t>
                  </w:r>
                </w:p>
              </w:tc>
            </w:tr>
            <w:tr w:rsidR="00F61BC3" w14:paraId="393760F9" w14:textId="77777777" w:rsidTr="00F61BC3">
              <w:tc>
                <w:tcPr>
                  <w:tcW w:w="3384" w:type="dxa"/>
                </w:tcPr>
                <w:p w14:paraId="297F4F11" w14:textId="088DE9CB" w:rsidR="00F61BC3" w:rsidRDefault="00F61BC3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 xml:space="preserve">descs </w:t>
                  </w:r>
                </w:p>
              </w:tc>
              <w:tc>
                <w:tcPr>
                  <w:tcW w:w="3385" w:type="dxa"/>
                </w:tcPr>
                <w:p w14:paraId="140905FC" w14:textId="31FEA512" w:rsidR="00F61BC3" w:rsidRDefault="00F61BC3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投诉内容</w:t>
                  </w:r>
                </w:p>
              </w:tc>
            </w:tr>
            <w:tr w:rsidR="00F61BC3" w14:paraId="1297691A" w14:textId="77777777" w:rsidTr="00F61BC3">
              <w:tc>
                <w:tcPr>
                  <w:tcW w:w="3384" w:type="dxa"/>
                </w:tcPr>
                <w:p w14:paraId="42ACEF00" w14:textId="1A09C54D" w:rsidR="00F61BC3" w:rsidRDefault="00F61BC3" w:rsidP="00C23E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img_url1</w:t>
                  </w:r>
                </w:p>
                <w:p w14:paraId="7B236F3A" w14:textId="77777777" w:rsidR="00F61BC3" w:rsidRDefault="00F61BC3" w:rsidP="00C23E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</w:t>
                  </w:r>
                  <w:r>
                    <w:rPr>
                      <w:lang w:val="en-US"/>
                    </w:rPr>
                    <w:t>2</w:t>
                  </w:r>
                </w:p>
                <w:p w14:paraId="42ADA117" w14:textId="77777777" w:rsidR="00F61BC3" w:rsidRDefault="00F61BC3" w:rsidP="00C23E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</w:t>
                  </w:r>
                  <w:r>
                    <w:rPr>
                      <w:lang w:val="en-US"/>
                    </w:rPr>
                    <w:t>3</w:t>
                  </w:r>
                </w:p>
                <w:p w14:paraId="5FAED531" w14:textId="68D8EF54" w:rsidR="00F61BC3" w:rsidRPr="00F61BC3" w:rsidRDefault="00F61BC3" w:rsidP="00C23E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img_url4</w:t>
                  </w:r>
                </w:p>
              </w:tc>
              <w:tc>
                <w:tcPr>
                  <w:tcW w:w="3385" w:type="dxa"/>
                </w:tcPr>
                <w:p w14:paraId="5135A8BE" w14:textId="090625F9" w:rsidR="00F61BC3" w:rsidRDefault="00F61BC3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投诉图片</w:t>
                  </w:r>
                </w:p>
              </w:tc>
            </w:tr>
            <w:tr w:rsidR="00F61BC3" w14:paraId="4F17B93C" w14:textId="77777777" w:rsidTr="00F61BC3">
              <w:tc>
                <w:tcPr>
                  <w:tcW w:w="3384" w:type="dxa"/>
                </w:tcPr>
                <w:p w14:paraId="1EFC90BD" w14:textId="3D1D1D10" w:rsidR="00F61BC3" w:rsidRDefault="00F61BC3" w:rsidP="00C23E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createdate </w:t>
                  </w:r>
                </w:p>
              </w:tc>
              <w:tc>
                <w:tcPr>
                  <w:tcW w:w="3385" w:type="dxa"/>
                </w:tcPr>
                <w:p w14:paraId="5A4974EE" w14:textId="08060A9C" w:rsidR="00F61BC3" w:rsidRDefault="00F61BC3" w:rsidP="00C23ED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投诉时间</w:t>
                  </w:r>
                </w:p>
              </w:tc>
            </w:tr>
            <w:tr w:rsidR="00986ACD" w14:paraId="1F992188" w14:textId="77777777" w:rsidTr="00F61BC3">
              <w:tc>
                <w:tcPr>
                  <w:tcW w:w="3384" w:type="dxa"/>
                </w:tcPr>
                <w:p w14:paraId="12094857" w14:textId="3C9D28B3" w:rsidR="00986ACD" w:rsidRDefault="00986ACD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 xml:space="preserve">state </w:t>
                  </w:r>
                </w:p>
                <w:p w14:paraId="0928E9CE" w14:textId="41D31FFE" w:rsidR="00986ACD" w:rsidRDefault="00986ACD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 xml:space="preserve">0  </w:t>
                  </w:r>
                  <w:r>
                    <w:rPr>
                      <w:rFonts w:hint="eastAsia"/>
                      <w:lang w:val="en-US"/>
                    </w:rPr>
                    <w:t>受理中</w:t>
                  </w:r>
                </w:p>
                <w:p w14:paraId="2F0FFA7A" w14:textId="0CB82EE8" w:rsidR="00986ACD" w:rsidRDefault="00986ACD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 xml:space="preserve">1  </w:t>
                  </w:r>
                  <w:r>
                    <w:rPr>
                      <w:rFonts w:hint="eastAsia"/>
                      <w:lang w:val="en-US"/>
                    </w:rPr>
                    <w:t>已受理</w:t>
                  </w:r>
                </w:p>
                <w:p w14:paraId="5597D397" w14:textId="74363A71" w:rsidR="00986ACD" w:rsidRDefault="00986ACD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 xml:space="preserve">2  </w:t>
                  </w:r>
                  <w:r>
                    <w:rPr>
                      <w:rFonts w:hint="eastAsia"/>
                      <w:lang w:val="en-US"/>
                    </w:rPr>
                    <w:t>已完结</w:t>
                  </w:r>
                </w:p>
                <w:p w14:paraId="0A4C899C" w14:textId="44BFF24A" w:rsidR="00986ACD" w:rsidRDefault="00986ACD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 xml:space="preserve">3  </w:t>
                  </w:r>
                  <w:r>
                    <w:rPr>
                      <w:rFonts w:hint="eastAsia"/>
                      <w:lang w:val="en-US"/>
                    </w:rPr>
                    <w:t>已撤销</w:t>
                  </w:r>
                </w:p>
              </w:tc>
              <w:tc>
                <w:tcPr>
                  <w:tcW w:w="3385" w:type="dxa"/>
                </w:tcPr>
                <w:p w14:paraId="3547D3E7" w14:textId="45BCA156" w:rsidR="00986ACD" w:rsidRDefault="00986ACD" w:rsidP="00C23ED6"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处理状态</w:t>
                  </w:r>
                </w:p>
              </w:tc>
            </w:tr>
          </w:tbl>
          <w:p w14:paraId="7DB3A812" w14:textId="49D160E6" w:rsidR="00C23ED6" w:rsidRDefault="00C23ED6" w:rsidP="00C23ED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043BC3D" w14:textId="77777777" w:rsidR="00C23ED6" w:rsidRDefault="00C23ED6" w:rsidP="006B0D8E">
            <w:pPr>
              <w:rPr>
                <w:lang w:val="en-US"/>
              </w:rPr>
            </w:pPr>
          </w:p>
        </w:tc>
      </w:tr>
    </w:tbl>
    <w:p w14:paraId="232597D1" w14:textId="1DA559FD" w:rsidR="00C23ED6" w:rsidRDefault="00C23ED6" w:rsidP="00E258B3">
      <w:pPr>
        <w:rPr>
          <w:lang w:val="en-US"/>
        </w:rPr>
      </w:pPr>
    </w:p>
    <w:p w14:paraId="441643AF" w14:textId="77777777" w:rsidR="00513C7B" w:rsidRDefault="00513C7B" w:rsidP="00E258B3">
      <w:pPr>
        <w:rPr>
          <w:lang w:val="en-US"/>
        </w:rPr>
      </w:pPr>
    </w:p>
    <w:p w14:paraId="28FAE032" w14:textId="77777777" w:rsidR="00513C7B" w:rsidRDefault="00513C7B" w:rsidP="00513C7B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513C7B" w14:paraId="68E9D9F7" w14:textId="77777777" w:rsidTr="006B0D8E">
        <w:trPr>
          <w:trHeight w:val="416"/>
        </w:trPr>
        <w:tc>
          <w:tcPr>
            <w:tcW w:w="2022" w:type="dxa"/>
          </w:tcPr>
          <w:p w14:paraId="3B77AD84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9486223" w14:textId="5A18BCAB" w:rsidR="00513C7B" w:rsidRDefault="00986ACD" w:rsidP="00513C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用户撤销投诉记录</w:t>
            </w:r>
          </w:p>
        </w:tc>
      </w:tr>
      <w:tr w:rsidR="00513C7B" w14:paraId="7E59DCEA" w14:textId="77777777" w:rsidTr="006B0D8E">
        <w:tc>
          <w:tcPr>
            <w:tcW w:w="2022" w:type="dxa"/>
          </w:tcPr>
          <w:p w14:paraId="6E5BBF4E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50C706BA" w14:textId="3D79CF5B" w:rsidR="00513C7B" w:rsidRDefault="00513C7B" w:rsidP="00986A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r w:rsidR="00986ACD">
              <w:rPr>
                <w:rFonts w:hint="eastAsia"/>
                <w:lang w:val="en-US"/>
              </w:rPr>
              <w:t xml:space="preserve"> </w:t>
            </w:r>
            <w:r w:rsidR="00986ACD">
              <w:rPr>
                <w:rFonts w:hint="eastAsia"/>
                <w:lang w:val="en-US"/>
              </w:rPr>
              <w:t>com</w:t>
            </w:r>
            <w:r w:rsidR="00986ACD">
              <w:rPr>
                <w:lang w:val="en-US"/>
              </w:rPr>
              <w:t>_</w:t>
            </w:r>
            <w:r w:rsidR="00986ACD">
              <w:rPr>
                <w:rFonts w:hint="eastAsia"/>
                <w:lang w:val="en-US"/>
              </w:rPr>
              <w:t>com</w:t>
            </w:r>
            <w:r w:rsidR="00986ACD">
              <w:rPr>
                <w:lang w:val="en-US"/>
              </w:rPr>
              <w:t>plain_en</w:t>
            </w:r>
            <w:r w:rsidR="00986ACD">
              <w:rPr>
                <w:lang w:val="en-US"/>
              </w:rPr>
              <w:t>/</w:t>
            </w:r>
            <w:r w:rsidR="00986ACD">
              <w:rPr>
                <w:rFonts w:hint="eastAsia"/>
                <w:lang w:val="en-US"/>
              </w:rPr>
              <w:t>del</w:t>
            </w:r>
            <w:r w:rsidR="00986ACD">
              <w:rPr>
                <w:lang w:val="en-US"/>
              </w:rPr>
              <w:t>ById</w:t>
            </w:r>
          </w:p>
        </w:tc>
      </w:tr>
      <w:tr w:rsidR="00513C7B" w14:paraId="648DAC01" w14:textId="77777777" w:rsidTr="006B0D8E">
        <w:tc>
          <w:tcPr>
            <w:tcW w:w="2022" w:type="dxa"/>
          </w:tcPr>
          <w:p w14:paraId="587D0AEC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5018DAC6" w14:textId="03205996" w:rsidR="00513C7B" w:rsidRDefault="00986ACD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513C7B" w14:paraId="7F738498" w14:textId="77777777" w:rsidTr="006B0D8E">
        <w:tc>
          <w:tcPr>
            <w:tcW w:w="2022" w:type="dxa"/>
          </w:tcPr>
          <w:p w14:paraId="2A0C868B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32158A9D" w14:textId="1F2B8D75" w:rsidR="00513C7B" w:rsidRPr="00B908E6" w:rsidRDefault="00986ACD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Id = </w:t>
            </w:r>
            <w:r>
              <w:rPr>
                <w:rFonts w:hint="eastAsia"/>
                <w:lang w:val="en-US"/>
              </w:rPr>
              <w:t>记录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513C7B" w14:paraId="4AA195A9" w14:textId="77777777" w:rsidTr="006B0D8E">
        <w:tc>
          <w:tcPr>
            <w:tcW w:w="2022" w:type="dxa"/>
          </w:tcPr>
          <w:p w14:paraId="0DB2BA13" w14:textId="77777777" w:rsidR="00513C7B" w:rsidRDefault="00513C7B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C4EEB32" w14:textId="2C675FD1" w:rsidR="00513C7B" w:rsidRDefault="00513C7B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</w:tc>
      </w:tr>
    </w:tbl>
    <w:p w14:paraId="33F74C96" w14:textId="77777777" w:rsidR="00513C7B" w:rsidRPr="00BF4BBF" w:rsidRDefault="00513C7B" w:rsidP="00513C7B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986ACD" w14:paraId="10258C5D" w14:textId="77777777" w:rsidTr="006B0D8E">
        <w:trPr>
          <w:trHeight w:val="416"/>
        </w:trPr>
        <w:tc>
          <w:tcPr>
            <w:tcW w:w="2022" w:type="dxa"/>
          </w:tcPr>
          <w:p w14:paraId="781FA33F" w14:textId="77777777" w:rsidR="00986ACD" w:rsidRDefault="00986ACD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0C6A7F0" w14:textId="486F934F" w:rsidR="00986ACD" w:rsidRDefault="00986ACD" w:rsidP="00986A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物业处理投诉</w:t>
            </w:r>
            <w:r>
              <w:rPr>
                <w:rFonts w:hint="eastAsia"/>
                <w:lang w:val="en-US"/>
              </w:rPr>
              <w:t>记录</w:t>
            </w:r>
          </w:p>
        </w:tc>
      </w:tr>
      <w:tr w:rsidR="00986ACD" w14:paraId="3AD5D5D5" w14:textId="77777777" w:rsidTr="006B0D8E">
        <w:tc>
          <w:tcPr>
            <w:tcW w:w="2022" w:type="dxa"/>
          </w:tcPr>
          <w:p w14:paraId="0B868E1A" w14:textId="77777777" w:rsidR="00986ACD" w:rsidRDefault="00986ACD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44062568" w14:textId="09B3F6CD" w:rsidR="00986ACD" w:rsidRDefault="00986ACD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 com</w:t>
            </w:r>
            <w:r>
              <w:rPr>
                <w:lang w:val="en-US"/>
              </w:rPr>
              <w:t>_</w:t>
            </w:r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plain_en/</w:t>
            </w:r>
            <w:r>
              <w:rPr>
                <w:lang w:val="en-US"/>
              </w:rPr>
              <w:t>updateHandle</w:t>
            </w:r>
          </w:p>
        </w:tc>
      </w:tr>
      <w:tr w:rsidR="00986ACD" w14:paraId="4FF6B982" w14:textId="77777777" w:rsidTr="006B0D8E">
        <w:tc>
          <w:tcPr>
            <w:tcW w:w="2022" w:type="dxa"/>
          </w:tcPr>
          <w:p w14:paraId="3879180F" w14:textId="77777777" w:rsidR="00986ACD" w:rsidRDefault="00986ACD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89CBC76" w14:textId="77777777" w:rsidR="00986ACD" w:rsidRDefault="00986ACD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986ACD" w14:paraId="5C261188" w14:textId="77777777" w:rsidTr="006B0D8E">
        <w:tc>
          <w:tcPr>
            <w:tcW w:w="2022" w:type="dxa"/>
          </w:tcPr>
          <w:p w14:paraId="4737845F" w14:textId="77777777" w:rsidR="00986ACD" w:rsidRDefault="00986ACD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参数</w:t>
            </w:r>
          </w:p>
        </w:tc>
        <w:tc>
          <w:tcPr>
            <w:tcW w:w="6995" w:type="dxa"/>
          </w:tcPr>
          <w:p w14:paraId="580FBCE9" w14:textId="77777777" w:rsidR="00986ACD" w:rsidRDefault="00986ACD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Id = </w:t>
            </w:r>
            <w:r>
              <w:rPr>
                <w:rFonts w:hint="eastAsia"/>
                <w:lang w:val="en-US"/>
              </w:rPr>
              <w:t>记录</w:t>
            </w:r>
            <w:r>
              <w:rPr>
                <w:rFonts w:hint="eastAsia"/>
                <w:lang w:val="en-US"/>
              </w:rPr>
              <w:t>id</w:t>
            </w:r>
          </w:p>
          <w:p w14:paraId="524847E9" w14:textId="77777777" w:rsidR="00986ACD" w:rsidRDefault="00986ACD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Handle_usercode </w:t>
            </w:r>
            <w:r>
              <w:rPr>
                <w:rFonts w:hint="eastAsia"/>
                <w:lang w:val="en-US"/>
              </w:rPr>
              <w:t>受理员工编号</w:t>
            </w:r>
          </w:p>
          <w:p w14:paraId="37DE09AD" w14:textId="6D955194" w:rsidR="00986ACD" w:rsidRPr="00B908E6" w:rsidRDefault="00986ACD" w:rsidP="006B0D8E">
            <w:pPr>
              <w:rPr>
                <w:lang w:val="en-US"/>
              </w:rPr>
            </w:pPr>
            <w:r>
              <w:rPr>
                <w:lang w:val="en-US"/>
              </w:rPr>
              <w:t>Handle_descs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受理备注</w:t>
            </w:r>
          </w:p>
        </w:tc>
      </w:tr>
      <w:tr w:rsidR="00986ACD" w14:paraId="3F5D65DB" w14:textId="77777777" w:rsidTr="006B0D8E">
        <w:tc>
          <w:tcPr>
            <w:tcW w:w="2022" w:type="dxa"/>
          </w:tcPr>
          <w:p w14:paraId="3B7B6686" w14:textId="77777777" w:rsidR="00986ACD" w:rsidRDefault="00986ACD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818ED89" w14:textId="77777777" w:rsidR="00986ACD" w:rsidRDefault="00986ACD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</w:tc>
      </w:tr>
    </w:tbl>
    <w:p w14:paraId="252F7727" w14:textId="77777777" w:rsidR="00513C7B" w:rsidRDefault="00513C7B" w:rsidP="00E258B3">
      <w:pPr>
        <w:rPr>
          <w:lang w:val="en-US"/>
        </w:rPr>
      </w:pPr>
    </w:p>
    <w:p w14:paraId="5C0D6832" w14:textId="77777777" w:rsidR="00986ACD" w:rsidRDefault="00986ACD" w:rsidP="00E258B3">
      <w:pPr>
        <w:rPr>
          <w:lang w:val="en-US"/>
        </w:rPr>
      </w:pPr>
    </w:p>
    <w:p w14:paraId="3CB8420D" w14:textId="77777777" w:rsidR="00986ACD" w:rsidRPr="00BF4BBF" w:rsidRDefault="00986ACD" w:rsidP="00986ACD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986ACD" w14:paraId="2B90DB3F" w14:textId="77777777" w:rsidTr="006B0D8E">
        <w:trPr>
          <w:trHeight w:val="416"/>
        </w:trPr>
        <w:tc>
          <w:tcPr>
            <w:tcW w:w="2022" w:type="dxa"/>
          </w:tcPr>
          <w:p w14:paraId="03CABC13" w14:textId="77777777" w:rsidR="00986ACD" w:rsidRDefault="00986ACD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39DE618" w14:textId="262C265E" w:rsidR="00986ACD" w:rsidRDefault="00986ACD" w:rsidP="00986A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物业</w:t>
            </w:r>
            <w:r>
              <w:rPr>
                <w:rFonts w:hint="eastAsia"/>
                <w:lang w:val="en-US"/>
              </w:rPr>
              <w:t>完结</w:t>
            </w:r>
            <w:r>
              <w:rPr>
                <w:rFonts w:hint="eastAsia"/>
                <w:lang w:val="en-US"/>
              </w:rPr>
              <w:t>投诉记录</w:t>
            </w:r>
          </w:p>
        </w:tc>
      </w:tr>
      <w:tr w:rsidR="00986ACD" w14:paraId="37DAF17E" w14:textId="77777777" w:rsidTr="006B0D8E">
        <w:tc>
          <w:tcPr>
            <w:tcW w:w="2022" w:type="dxa"/>
          </w:tcPr>
          <w:p w14:paraId="6F37C006" w14:textId="77777777" w:rsidR="00986ACD" w:rsidRDefault="00986ACD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48CE929A" w14:textId="5B6A4465" w:rsidR="00986ACD" w:rsidRDefault="00986ACD" w:rsidP="00986AC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 com</w:t>
            </w:r>
            <w:r>
              <w:rPr>
                <w:lang w:val="en-US"/>
              </w:rPr>
              <w:t>_</w:t>
            </w:r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plain_en/update</w:t>
            </w:r>
            <w:r>
              <w:rPr>
                <w:lang w:val="en-US"/>
              </w:rPr>
              <w:t>Final</w:t>
            </w:r>
          </w:p>
        </w:tc>
      </w:tr>
      <w:tr w:rsidR="00986ACD" w14:paraId="10A9C97F" w14:textId="77777777" w:rsidTr="006B0D8E">
        <w:tc>
          <w:tcPr>
            <w:tcW w:w="2022" w:type="dxa"/>
          </w:tcPr>
          <w:p w14:paraId="656F368E" w14:textId="77777777" w:rsidR="00986ACD" w:rsidRDefault="00986ACD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768CBFDF" w14:textId="77777777" w:rsidR="00986ACD" w:rsidRDefault="00986ACD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986ACD" w14:paraId="4D37CAD1" w14:textId="77777777" w:rsidTr="006B0D8E">
        <w:tc>
          <w:tcPr>
            <w:tcW w:w="2022" w:type="dxa"/>
          </w:tcPr>
          <w:p w14:paraId="5CA3CDCC" w14:textId="77777777" w:rsidR="00986ACD" w:rsidRDefault="00986ACD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131B01F3" w14:textId="77777777" w:rsidR="00986ACD" w:rsidRDefault="00986ACD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Id = </w:t>
            </w:r>
            <w:r>
              <w:rPr>
                <w:rFonts w:hint="eastAsia"/>
                <w:lang w:val="en-US"/>
              </w:rPr>
              <w:t>记录</w:t>
            </w:r>
            <w:r>
              <w:rPr>
                <w:rFonts w:hint="eastAsia"/>
                <w:lang w:val="en-US"/>
              </w:rPr>
              <w:t>id</w:t>
            </w:r>
          </w:p>
          <w:p w14:paraId="0E267DE7" w14:textId="0639407B" w:rsidR="00986ACD" w:rsidRDefault="00986ACD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final</w:t>
            </w:r>
            <w:r>
              <w:rPr>
                <w:lang w:val="en-US"/>
              </w:rPr>
              <w:t xml:space="preserve">_usercode </w:t>
            </w:r>
            <w:r>
              <w:rPr>
                <w:rFonts w:hint="eastAsia"/>
                <w:lang w:val="en-US"/>
              </w:rPr>
              <w:t>受理员工编号</w:t>
            </w:r>
          </w:p>
          <w:p w14:paraId="75B8CA5A" w14:textId="3D78AB14" w:rsidR="00986ACD" w:rsidRPr="00B908E6" w:rsidRDefault="00986ACD" w:rsidP="006B0D8E">
            <w:pPr>
              <w:rPr>
                <w:lang w:val="en-US"/>
              </w:rPr>
            </w:pPr>
            <w:r>
              <w:rPr>
                <w:lang w:val="en-US"/>
              </w:rPr>
              <w:t>final</w:t>
            </w:r>
            <w:r>
              <w:rPr>
                <w:lang w:val="en-US"/>
              </w:rPr>
              <w:t>_descs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受理备注</w:t>
            </w:r>
          </w:p>
        </w:tc>
      </w:tr>
      <w:tr w:rsidR="00986ACD" w14:paraId="785CB9CA" w14:textId="77777777" w:rsidTr="006B0D8E">
        <w:tc>
          <w:tcPr>
            <w:tcW w:w="2022" w:type="dxa"/>
          </w:tcPr>
          <w:p w14:paraId="706C91F5" w14:textId="77777777" w:rsidR="00986ACD" w:rsidRDefault="00986ACD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02862A3" w14:textId="77777777" w:rsidR="00986ACD" w:rsidRDefault="00986ACD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</w:tc>
      </w:tr>
    </w:tbl>
    <w:p w14:paraId="18506B87" w14:textId="77777777" w:rsidR="00986ACD" w:rsidRPr="00BF4BBF" w:rsidRDefault="00986ACD" w:rsidP="00986ACD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72251F" w14:paraId="64E81604" w14:textId="77777777" w:rsidTr="006B0D8E">
        <w:trPr>
          <w:trHeight w:val="416"/>
        </w:trPr>
        <w:tc>
          <w:tcPr>
            <w:tcW w:w="2022" w:type="dxa"/>
          </w:tcPr>
          <w:p w14:paraId="0233C907" w14:textId="77777777" w:rsidR="0072251F" w:rsidRDefault="0072251F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7B3B9B5" w14:textId="347AF5FD" w:rsidR="0072251F" w:rsidRDefault="0072251F" w:rsidP="0072251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用户新增投诉</w:t>
            </w:r>
          </w:p>
        </w:tc>
      </w:tr>
      <w:tr w:rsidR="0072251F" w14:paraId="3F0F1E7F" w14:textId="77777777" w:rsidTr="006B0D8E">
        <w:tc>
          <w:tcPr>
            <w:tcW w:w="2022" w:type="dxa"/>
          </w:tcPr>
          <w:p w14:paraId="36A19050" w14:textId="77777777" w:rsidR="0072251F" w:rsidRDefault="0072251F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url</w:t>
            </w:r>
          </w:p>
        </w:tc>
        <w:tc>
          <w:tcPr>
            <w:tcW w:w="6995" w:type="dxa"/>
          </w:tcPr>
          <w:p w14:paraId="6F2A2660" w14:textId="497C8801" w:rsidR="0072251F" w:rsidRDefault="0072251F" w:rsidP="0072251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/ com</w:t>
            </w:r>
            <w:r>
              <w:rPr>
                <w:lang w:val="en-US"/>
              </w:rPr>
              <w:t>_</w:t>
            </w:r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plain_en/</w:t>
            </w:r>
            <w:r>
              <w:rPr>
                <w:lang w:val="en-US"/>
              </w:rPr>
              <w:t>insert</w:t>
            </w:r>
          </w:p>
        </w:tc>
      </w:tr>
      <w:tr w:rsidR="0072251F" w14:paraId="0FA58899" w14:textId="77777777" w:rsidTr="006B0D8E">
        <w:tc>
          <w:tcPr>
            <w:tcW w:w="2022" w:type="dxa"/>
          </w:tcPr>
          <w:p w14:paraId="4211BE16" w14:textId="77777777" w:rsidR="0072251F" w:rsidRDefault="0072251F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DB62490" w14:textId="77777777" w:rsidR="0072251F" w:rsidRDefault="0072251F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2251F" w14:paraId="15069111" w14:textId="77777777" w:rsidTr="006B0D8E">
        <w:tc>
          <w:tcPr>
            <w:tcW w:w="2022" w:type="dxa"/>
          </w:tcPr>
          <w:p w14:paraId="5C7618B7" w14:textId="77777777" w:rsidR="0072251F" w:rsidRDefault="0072251F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3C15077D" w14:textId="77777777" w:rsidR="0072251F" w:rsidRDefault="0072251F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type </w:t>
            </w:r>
            <w:r>
              <w:rPr>
                <w:rFonts w:hint="eastAsia"/>
                <w:lang w:val="en-US"/>
              </w:rPr>
              <w:t>投诉类型</w:t>
            </w:r>
          </w:p>
          <w:p w14:paraId="4EBCDC59" w14:textId="77777777" w:rsidR="0072251F" w:rsidRDefault="0072251F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title </w:t>
            </w:r>
            <w:r>
              <w:rPr>
                <w:rFonts w:hint="eastAsia"/>
                <w:lang w:val="en-US"/>
              </w:rPr>
              <w:t>投诉标题</w:t>
            </w:r>
          </w:p>
          <w:p w14:paraId="717FB227" w14:textId="77777777" w:rsidR="0072251F" w:rsidRDefault="0072251F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descs </w:t>
            </w:r>
            <w:r>
              <w:rPr>
                <w:rFonts w:hint="eastAsia"/>
                <w:lang w:val="en-US"/>
              </w:rPr>
              <w:t>投诉内容</w:t>
            </w:r>
          </w:p>
          <w:p w14:paraId="39AD2E8A" w14:textId="77777777" w:rsidR="0072251F" w:rsidRDefault="0072251F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img_url1</w:t>
            </w:r>
            <w:r>
              <w:rPr>
                <w:rFonts w:hint="eastAsia"/>
                <w:lang w:val="en-US"/>
              </w:rPr>
              <w:t>、</w:t>
            </w:r>
            <w:r>
              <w:rPr>
                <w:rFonts w:hint="eastAsia"/>
                <w:lang w:val="en-US"/>
              </w:rPr>
              <w:t>img</w:t>
            </w:r>
            <w:r>
              <w:rPr>
                <w:lang w:val="en-US"/>
              </w:rPr>
              <w:t>_url2,img_url3,img_url4</w:t>
            </w:r>
            <w:r>
              <w:rPr>
                <w:rFonts w:hint="eastAsia"/>
                <w:lang w:val="en-US"/>
              </w:rPr>
              <w:t xml:space="preserve"> </w:t>
            </w:r>
          </w:p>
          <w:p w14:paraId="38399B46" w14:textId="08561142" w:rsidR="0072251F" w:rsidRPr="0072251F" w:rsidRDefault="0072251F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openid </w:t>
            </w:r>
            <w:bookmarkStart w:id="0" w:name="_GoBack"/>
            <w:bookmarkEnd w:id="0"/>
          </w:p>
        </w:tc>
      </w:tr>
      <w:tr w:rsidR="0072251F" w14:paraId="12B6B991" w14:textId="77777777" w:rsidTr="006B0D8E">
        <w:tc>
          <w:tcPr>
            <w:tcW w:w="2022" w:type="dxa"/>
          </w:tcPr>
          <w:p w14:paraId="37F7FB57" w14:textId="43DF313C" w:rsidR="0072251F" w:rsidRDefault="0072251F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3F71FAFE" w14:textId="77777777" w:rsidR="0072251F" w:rsidRDefault="0072251F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</w:tc>
      </w:tr>
    </w:tbl>
    <w:p w14:paraId="09632CBF" w14:textId="77777777" w:rsidR="00986ACD" w:rsidRPr="00BF4BBF" w:rsidRDefault="00986ACD" w:rsidP="00E258B3">
      <w:pPr>
        <w:rPr>
          <w:lang w:val="en-US"/>
        </w:rPr>
      </w:pPr>
    </w:p>
    <w:sectPr w:rsidR="00986ACD" w:rsidRPr="00BF4BB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F33F2" w14:textId="77777777" w:rsidR="00685DC5" w:rsidRDefault="00685DC5">
      <w:r>
        <w:separator/>
      </w:r>
    </w:p>
    <w:p w14:paraId="3C8892C5" w14:textId="77777777" w:rsidR="00685DC5" w:rsidRDefault="00685DC5"/>
  </w:endnote>
  <w:endnote w:type="continuationSeparator" w:id="0">
    <w:p w14:paraId="0DBC1FA7" w14:textId="77777777" w:rsidR="00685DC5" w:rsidRDefault="00685DC5">
      <w:r>
        <w:continuationSeparator/>
      </w:r>
    </w:p>
    <w:p w14:paraId="05170AB6" w14:textId="77777777" w:rsidR="00685DC5" w:rsidRDefault="00685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5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83368" w14:textId="77777777" w:rsidR="00685DC5" w:rsidRDefault="00685DC5">
      <w:r>
        <w:separator/>
      </w:r>
    </w:p>
    <w:p w14:paraId="3458DA00" w14:textId="77777777" w:rsidR="00685DC5" w:rsidRDefault="00685DC5"/>
  </w:footnote>
  <w:footnote w:type="continuationSeparator" w:id="0">
    <w:p w14:paraId="2C50907B" w14:textId="77777777" w:rsidR="00685DC5" w:rsidRDefault="00685DC5">
      <w:r>
        <w:continuationSeparator/>
      </w:r>
    </w:p>
    <w:p w14:paraId="29C39740" w14:textId="77777777" w:rsidR="00685DC5" w:rsidRDefault="00685DC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B14A2"/>
    <w:rsid w:val="000F3C68"/>
    <w:rsid w:val="001C74BE"/>
    <w:rsid w:val="001C7DF3"/>
    <w:rsid w:val="00216E28"/>
    <w:rsid w:val="004A129F"/>
    <w:rsid w:val="00513C7B"/>
    <w:rsid w:val="00533586"/>
    <w:rsid w:val="00547C66"/>
    <w:rsid w:val="0059290E"/>
    <w:rsid w:val="00685DC5"/>
    <w:rsid w:val="006D22C0"/>
    <w:rsid w:val="0072251F"/>
    <w:rsid w:val="008266C7"/>
    <w:rsid w:val="008315A5"/>
    <w:rsid w:val="00910AB8"/>
    <w:rsid w:val="00986ACD"/>
    <w:rsid w:val="009A7DC0"/>
    <w:rsid w:val="009C6920"/>
    <w:rsid w:val="00BB146A"/>
    <w:rsid w:val="00BF4BBF"/>
    <w:rsid w:val="00C23ED6"/>
    <w:rsid w:val="00C35F1A"/>
    <w:rsid w:val="00C46AFA"/>
    <w:rsid w:val="00C667D7"/>
    <w:rsid w:val="00C9613D"/>
    <w:rsid w:val="00D00A6B"/>
    <w:rsid w:val="00D069FF"/>
    <w:rsid w:val="00D15449"/>
    <w:rsid w:val="00D203DE"/>
    <w:rsid w:val="00D65710"/>
    <w:rsid w:val="00D81992"/>
    <w:rsid w:val="00DD12ED"/>
    <w:rsid w:val="00E200B8"/>
    <w:rsid w:val="00E258B3"/>
    <w:rsid w:val="00E73492"/>
    <w:rsid w:val="00ED673C"/>
    <w:rsid w:val="00F6003F"/>
    <w:rsid w:val="00F61BC3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61</TotalTime>
  <Pages>3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cp:lastPrinted>2018-03-19T03:05:00Z</cp:lastPrinted>
  <dcterms:created xsi:type="dcterms:W3CDTF">2018-03-18T15:11:00Z</dcterms:created>
  <dcterms:modified xsi:type="dcterms:W3CDTF">2018-03-27T04:01:00Z</dcterms:modified>
</cp:coreProperties>
</file>