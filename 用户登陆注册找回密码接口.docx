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D518B" w14:textId="77777777" w:rsidR="00533586" w:rsidRDefault="00456521">
      <w:pPr>
        <w:pStyle w:val="1"/>
      </w:pPr>
      <w:r>
        <w:rPr>
          <w:rFonts w:hint="eastAsia"/>
        </w:rPr>
        <w:t>注册登陆找回密码</w:t>
      </w:r>
      <w:r w:rsidR="005D6DD5">
        <w:rPr>
          <w:rFonts w:hint="eastAsia"/>
        </w:rPr>
        <w:t>接口</w:t>
      </w:r>
    </w:p>
    <w:p w14:paraId="06DDEB0C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0A8EE745" w14:textId="77777777" w:rsidR="00356304" w:rsidRDefault="00356304" w:rsidP="00356304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274AEADE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</w:t>
      </w:r>
      <w:r w:rsidR="00456521">
        <w:rPr>
          <w:lang w:val="en-US"/>
        </w:rPr>
        <w:t>2</w:t>
      </w:r>
      <w:r>
        <w:rPr>
          <w:rFonts w:hint="eastAsia"/>
          <w:lang w:val="en-US"/>
        </w:rPr>
        <w:t>0</w:t>
      </w:r>
    </w:p>
    <w:p w14:paraId="0021099A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前缀：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</w:t>
      </w:r>
      <w:r w:rsidR="00456521">
        <w:rPr>
          <w:rFonts w:hint="eastAsia"/>
          <w:lang w:val="en-US"/>
        </w:rPr>
        <w:t>customer</w:t>
      </w:r>
    </w:p>
    <w:p w14:paraId="0E7A0498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</w:t>
      </w:r>
      <w:r w:rsidRPr="00400FBF">
        <w:t xml:space="preserve"> </w:t>
      </w:r>
      <w:proofErr w:type="spellStart"/>
      <w:r w:rsidRPr="00400FBF">
        <w:rPr>
          <w:lang w:val="en-US"/>
        </w:rPr>
        <w:t>api</w:t>
      </w:r>
      <w:proofErr w:type="spellEnd"/>
      <w:r w:rsidRPr="00400FBF">
        <w:rPr>
          <w:lang w:val="en-US"/>
        </w:rPr>
        <w:t>-</w:t>
      </w:r>
      <w:r>
        <w:rPr>
          <w:lang w:val="en-US"/>
        </w:rPr>
        <w:t>message/</w:t>
      </w:r>
    </w:p>
    <w:p w14:paraId="7A0EFA6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2BA9DE77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2EC84BC8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50FF53F" w14:textId="77777777" w:rsidR="00356304" w:rsidRDefault="00356304" w:rsidP="00356304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60405790" w14:textId="77777777" w:rsidR="00356304" w:rsidRDefault="00356304" w:rsidP="00356304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或者</w:t>
      </w:r>
      <w:proofErr w:type="spellStart"/>
      <w:r>
        <w:rPr>
          <w:rFonts w:hint="eastAsia"/>
          <w:lang w:val="en-US"/>
        </w:rPr>
        <w:t>jsonarray</w:t>
      </w:r>
      <w:proofErr w:type="spellEnd"/>
    </w:p>
    <w:p w14:paraId="1F6C1BD0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1173AEA4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试运行环境：</w:t>
      </w:r>
      <w:r w:rsidRPr="00F6003F">
        <w:rPr>
          <w:lang w:val="en-US"/>
        </w:rPr>
        <w:t>http://www.ath100.xyz:7020/api-</w:t>
      </w:r>
      <w:r w:rsidR="00456521">
        <w:rPr>
          <w:rFonts w:hint="eastAsia"/>
          <w:lang w:val="en-US"/>
        </w:rPr>
        <w:t>customer</w:t>
      </w:r>
      <w:r w:rsidRPr="00F6003F">
        <w:rPr>
          <w:lang w:val="en-US"/>
        </w:rPr>
        <w:t>/</w:t>
      </w:r>
      <w:r w:rsidRPr="00F6003F">
        <w:rPr>
          <w:rFonts w:hint="eastAsia"/>
          <w:lang w:val="en-US"/>
        </w:rPr>
        <w:t>接口</w:t>
      </w:r>
      <w:proofErr w:type="spellStart"/>
      <w:r w:rsidRPr="00F6003F">
        <w:rPr>
          <w:rFonts w:hint="eastAsia"/>
          <w:lang w:val="en-US"/>
        </w:rPr>
        <w:t>url</w:t>
      </w:r>
      <w:proofErr w:type="spellEnd"/>
      <w:r w:rsidR="00D62DB6">
        <w:rPr>
          <w:lang w:val="en-US"/>
        </w:rPr>
        <w:t>;</w:t>
      </w:r>
    </w:p>
    <w:p w14:paraId="1DFF8646" w14:textId="77777777" w:rsidR="00FD27A9" w:rsidRDefault="00FD27A9" w:rsidP="00356304">
      <w:pPr>
        <w:rPr>
          <w:lang w:val="en-US"/>
        </w:rPr>
      </w:pPr>
      <w:r>
        <w:rPr>
          <w:rFonts w:hint="eastAsia"/>
          <w:lang w:val="en-US"/>
        </w:rPr>
        <w:t>开发环境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域名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具体</w:t>
      </w:r>
      <w:proofErr w:type="spellStart"/>
      <w:r>
        <w:rPr>
          <w:rFonts w:hint="eastAsia"/>
          <w:lang w:val="en-US"/>
        </w:rPr>
        <w:t>ip</w:t>
      </w:r>
      <w:proofErr w:type="spellEnd"/>
      <w:r>
        <w:rPr>
          <w:rFonts w:hint="eastAsia"/>
          <w:lang w:val="en-US"/>
        </w:rPr>
        <w:t>；临时通知</w:t>
      </w:r>
    </w:p>
    <w:p w14:paraId="6ECEE3D9" w14:textId="77777777" w:rsidR="00356304" w:rsidRDefault="00E22559" w:rsidP="00356304">
      <w:pPr>
        <w:rPr>
          <w:lang w:val="en-US"/>
        </w:rPr>
      </w:pPr>
      <w:proofErr w:type="spellStart"/>
      <w:r>
        <w:rPr>
          <w:rFonts w:hint="eastAsia"/>
          <w:lang w:val="en-US"/>
        </w:rPr>
        <w:t>phone,password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全部使用</w:t>
      </w:r>
      <w:r>
        <w:rPr>
          <w:rFonts w:hint="eastAsia"/>
          <w:lang w:val="en-US"/>
        </w:rPr>
        <w:t xml:space="preserve"> md</w:t>
      </w:r>
      <w:r>
        <w:rPr>
          <w:lang w:val="en-US"/>
        </w:rPr>
        <w:t xml:space="preserve">5 </w:t>
      </w:r>
      <w:r>
        <w:rPr>
          <w:rFonts w:hint="eastAsia"/>
          <w:lang w:val="en-US"/>
        </w:rPr>
        <w:t>加密</w:t>
      </w:r>
    </w:p>
    <w:p w14:paraId="1207F36C" w14:textId="77777777" w:rsidR="00E31CA4" w:rsidRDefault="00E31CA4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451"/>
        <w:gridCol w:w="8566"/>
      </w:tblGrid>
      <w:tr w:rsidR="00E31CA4" w14:paraId="195F2876" w14:textId="77777777" w:rsidTr="007F5DCF">
        <w:trPr>
          <w:trHeight w:val="416"/>
        </w:trPr>
        <w:tc>
          <w:tcPr>
            <w:tcW w:w="2022" w:type="dxa"/>
          </w:tcPr>
          <w:p w14:paraId="561225D0" w14:textId="77777777" w:rsidR="00E31CA4" w:rsidRDefault="00E31CA4" w:rsidP="007F5DCF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11418384" w14:textId="77777777" w:rsidR="00E31CA4" w:rsidRDefault="00E31CA4" w:rsidP="007F5DCF">
            <w:r>
              <w:rPr>
                <w:rFonts w:hint="eastAsia"/>
              </w:rPr>
              <w:t>1</w:t>
            </w:r>
          </w:p>
        </w:tc>
      </w:tr>
      <w:tr w:rsidR="00E31CA4" w14:paraId="3DBCA370" w14:textId="77777777" w:rsidTr="007F5DCF">
        <w:trPr>
          <w:trHeight w:val="416"/>
        </w:trPr>
        <w:tc>
          <w:tcPr>
            <w:tcW w:w="2022" w:type="dxa"/>
          </w:tcPr>
          <w:p w14:paraId="729FF19C" w14:textId="77777777" w:rsidR="00E31CA4" w:rsidRDefault="00E31CA4" w:rsidP="007F5DCF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7D04D718" w14:textId="77777777" w:rsidR="00E31CA4" w:rsidRDefault="00E31CA4" w:rsidP="007F5DCF">
            <w:r>
              <w:rPr>
                <w:rFonts w:hint="eastAsia"/>
                <w:lang w:val="en-US"/>
              </w:rPr>
              <w:t>密码登陆</w:t>
            </w:r>
          </w:p>
        </w:tc>
      </w:tr>
      <w:tr w:rsidR="00E31CA4" w14:paraId="6BA29C7D" w14:textId="77777777" w:rsidTr="007F5DCF">
        <w:tc>
          <w:tcPr>
            <w:tcW w:w="2022" w:type="dxa"/>
          </w:tcPr>
          <w:p w14:paraId="08D6D2F0" w14:textId="77777777" w:rsidR="00E31CA4" w:rsidRDefault="00E31CA4" w:rsidP="007F5DCF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3466ED19" w14:textId="77777777" w:rsidR="00E31CA4" w:rsidRDefault="00E31CA4" w:rsidP="007F5DCF">
            <w:r w:rsidRPr="00E31CA4">
              <w:t>http://192.168.0.127:7020/api-customer/cus_info_enLogin/loginByPwd?wxcode=100000&amp;pro_code=100100&amp;phone=76bd995c94b35f9da46412dbb85288da&amp;token=daojia100&amp;password=f379eaf3c831b04de153469d1bec345e</w:t>
            </w:r>
          </w:p>
        </w:tc>
      </w:tr>
      <w:tr w:rsidR="00E31CA4" w14:paraId="119D7B39" w14:textId="77777777" w:rsidTr="007F5DCF">
        <w:tc>
          <w:tcPr>
            <w:tcW w:w="2022" w:type="dxa"/>
          </w:tcPr>
          <w:p w14:paraId="585A6164" w14:textId="77777777" w:rsidR="00E31CA4" w:rsidRDefault="00E31CA4" w:rsidP="007F5DCF">
            <w:r>
              <w:rPr>
                <w:rFonts w:hint="eastAsia"/>
              </w:rPr>
              <w:lastRenderedPageBreak/>
              <w:t>方法</w:t>
            </w:r>
          </w:p>
        </w:tc>
        <w:tc>
          <w:tcPr>
            <w:tcW w:w="6995" w:type="dxa"/>
          </w:tcPr>
          <w:p w14:paraId="1E572E72" w14:textId="77777777" w:rsidR="00E31CA4" w:rsidRDefault="00E31CA4" w:rsidP="007F5DCF">
            <w:r>
              <w:t>get</w:t>
            </w:r>
          </w:p>
        </w:tc>
      </w:tr>
      <w:tr w:rsidR="00E31CA4" w14:paraId="570F4ED5" w14:textId="77777777" w:rsidTr="007F5DCF">
        <w:tc>
          <w:tcPr>
            <w:tcW w:w="2022" w:type="dxa"/>
          </w:tcPr>
          <w:p w14:paraId="618CE8D6" w14:textId="77777777" w:rsidR="00E31CA4" w:rsidRDefault="00E31CA4" w:rsidP="007F5DCF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75CD3D3E" w14:textId="77777777" w:rsidR="00E31CA4" w:rsidRDefault="00E31CA4" w:rsidP="007F5DCF">
            <w:proofErr w:type="spellStart"/>
            <w:r>
              <w:t>wxcode</w:t>
            </w:r>
            <w:proofErr w:type="spellEnd"/>
            <w:r>
              <w:t xml:space="preserve"> </w:t>
            </w:r>
          </w:p>
          <w:p w14:paraId="5DB37C1E" w14:textId="77777777" w:rsidR="00E31CA4" w:rsidRDefault="00E31CA4" w:rsidP="007F5DCF">
            <w:r>
              <w:t>phone</w:t>
            </w:r>
          </w:p>
          <w:p w14:paraId="49AD69D5" w14:textId="77777777" w:rsidR="00E31CA4" w:rsidRDefault="00E31CA4" w:rsidP="007F5DCF">
            <w:r>
              <w:t>password</w:t>
            </w:r>
          </w:p>
          <w:p w14:paraId="1CC1EF8A" w14:textId="77777777" w:rsidR="00E31CA4" w:rsidRPr="00B908E6" w:rsidRDefault="00E31CA4" w:rsidP="007F5DCF">
            <w:proofErr w:type="spellStart"/>
            <w:r>
              <w:t>pro_code</w:t>
            </w:r>
            <w:proofErr w:type="spellEnd"/>
          </w:p>
        </w:tc>
      </w:tr>
      <w:tr w:rsidR="00E31CA4" w14:paraId="634F84BE" w14:textId="77777777" w:rsidTr="007F5DCF">
        <w:tc>
          <w:tcPr>
            <w:tcW w:w="2022" w:type="dxa"/>
          </w:tcPr>
          <w:p w14:paraId="01502915" w14:textId="77777777" w:rsidR="00E31CA4" w:rsidRDefault="00E31CA4" w:rsidP="007F5DCF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7B44CD16" w14:textId="77777777" w:rsidR="00E31CA4" w:rsidRPr="00E31CA4" w:rsidRDefault="00E31CA4" w:rsidP="00E31CA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E31CA4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{"code":200,"message":"登陆成功","data":{"id":11,"name":"","phone":"76bd995c94b35f9da46412dbb85288da","openid":"76bd995c94b35f9da46412dbb85288da","wxcode":"100000","password":"f379eaf3c831b04de153469d1bec345e","header_imgurl":"http://ath100.oss-cn-qingdao.aliyuncs.com/ash-customer/68bab221-f991-4a46-ac27-300ec97df385.jpg","tel":"15392037862","qr_code":null,"sex":"男","is_realname":1}}</w:t>
            </w:r>
          </w:p>
          <w:p w14:paraId="643DFCFD" w14:textId="77777777" w:rsidR="00E31CA4" w:rsidRDefault="008359C0" w:rsidP="007F5DCF">
            <w:pPr>
              <w:rPr>
                <w:rFonts w:ascii="PingFang SC" w:eastAsia="PingFang SC" w:hAnsi="PingFang SC" w:cs="Times New Roman"/>
                <w:color w:val="000000"/>
                <w:sz w:val="27"/>
                <w:szCs w:val="27"/>
                <w:lang w:val="en-US"/>
              </w:rPr>
            </w:pPr>
            <w:proofErr w:type="spellStart"/>
            <w:r w:rsidRPr="00E31CA4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is_realname</w:t>
            </w:r>
            <w:proofErr w:type="spellEnd"/>
            <w:r>
              <w:rPr>
                <w:rFonts w:ascii="PingFang SC" w:eastAsia="PingFang SC" w:hAnsi="PingFang SC" w:cs="Times New Roman"/>
                <w:color w:val="000000"/>
                <w:sz w:val="27"/>
                <w:szCs w:val="27"/>
                <w:lang w:val="en-US"/>
              </w:rPr>
              <w:t xml:space="preserve">=0 </w:t>
            </w:r>
            <w:r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未认证</w:t>
            </w:r>
          </w:p>
          <w:p w14:paraId="197CC99E" w14:textId="676243D0" w:rsidR="008359C0" w:rsidRPr="00E31CA4" w:rsidRDefault="008359C0" w:rsidP="007F5DCF">
            <w:pPr>
              <w:rPr>
                <w:lang w:val="en-US"/>
              </w:rPr>
            </w:pPr>
            <w:proofErr w:type="spellStart"/>
            <w:r w:rsidRPr="00E31CA4"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is_realname</w:t>
            </w:r>
            <w:proofErr w:type="spellEnd"/>
            <w:r>
              <w:rPr>
                <w:rFonts w:ascii="PingFang SC" w:eastAsia="PingFang SC" w:hAnsi="PingFang SC" w:cs="Times New Roman" w:hint="eastAsia"/>
                <w:color w:val="000000"/>
                <w:sz w:val="27"/>
                <w:szCs w:val="27"/>
                <w:lang w:val="en-US"/>
              </w:rPr>
              <w:t>=1 已认证</w:t>
            </w:r>
          </w:p>
        </w:tc>
      </w:tr>
    </w:tbl>
    <w:p w14:paraId="7CA45EC3" w14:textId="77777777" w:rsidR="00E31CA4" w:rsidRDefault="00E31CA4" w:rsidP="00356304">
      <w:pPr>
        <w:rPr>
          <w:lang w:val="en-US"/>
        </w:rPr>
      </w:pPr>
    </w:p>
    <w:p w14:paraId="1A22B1D8" w14:textId="77777777" w:rsidR="00BF59A3" w:rsidRDefault="00BF59A3" w:rsidP="00356304">
      <w:pPr>
        <w:rPr>
          <w:lang w:val="en-US"/>
        </w:rPr>
      </w:pPr>
    </w:p>
    <w:p w14:paraId="5B930080" w14:textId="77777777" w:rsidR="00BF59A3" w:rsidRDefault="00BF59A3" w:rsidP="00BF59A3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BF59A3" w14:paraId="57D2383F" w14:textId="77777777" w:rsidTr="004A0B0B">
        <w:trPr>
          <w:trHeight w:val="416"/>
        </w:trPr>
        <w:tc>
          <w:tcPr>
            <w:tcW w:w="2022" w:type="dxa"/>
          </w:tcPr>
          <w:p w14:paraId="31870B0A" w14:textId="77777777" w:rsidR="00BF59A3" w:rsidRDefault="00BF59A3" w:rsidP="004A0B0B"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6995" w:type="dxa"/>
          </w:tcPr>
          <w:p w14:paraId="24BF3EA0" w14:textId="7BBC56BC" w:rsidR="00BF59A3" w:rsidRDefault="00BF59A3" w:rsidP="004A0B0B">
            <w:r>
              <w:rPr>
                <w:rFonts w:hint="eastAsia"/>
              </w:rPr>
              <w:t>2</w:t>
            </w:r>
          </w:p>
        </w:tc>
      </w:tr>
      <w:tr w:rsidR="00BF59A3" w14:paraId="5201FA2E" w14:textId="77777777" w:rsidTr="004A0B0B">
        <w:trPr>
          <w:trHeight w:val="416"/>
        </w:trPr>
        <w:tc>
          <w:tcPr>
            <w:tcW w:w="2022" w:type="dxa"/>
          </w:tcPr>
          <w:p w14:paraId="36C4A49A" w14:textId="77777777" w:rsidR="00BF59A3" w:rsidRDefault="00BF59A3" w:rsidP="004A0B0B">
            <w:r>
              <w:rPr>
                <w:rFonts w:hint="eastAsia"/>
              </w:rPr>
              <w:t>用途</w:t>
            </w:r>
          </w:p>
        </w:tc>
        <w:tc>
          <w:tcPr>
            <w:tcW w:w="6995" w:type="dxa"/>
          </w:tcPr>
          <w:p w14:paraId="30EB6803" w14:textId="608EFC76" w:rsidR="00BF59A3" w:rsidRDefault="00BF59A3" w:rsidP="004A0B0B">
            <w:pPr>
              <w:rPr>
                <w:rFonts w:hint="eastAsia"/>
              </w:rPr>
            </w:pPr>
            <w:r>
              <w:rPr>
                <w:rFonts w:hint="eastAsia"/>
                <w:lang w:val="en-US"/>
              </w:rPr>
              <w:t>短信验证码登陆</w:t>
            </w:r>
          </w:p>
        </w:tc>
      </w:tr>
      <w:tr w:rsidR="00BF59A3" w14:paraId="5F4FBBDC" w14:textId="77777777" w:rsidTr="004A0B0B">
        <w:tc>
          <w:tcPr>
            <w:tcW w:w="2022" w:type="dxa"/>
          </w:tcPr>
          <w:p w14:paraId="30E78E4E" w14:textId="77777777" w:rsidR="00BF59A3" w:rsidRDefault="00BF59A3" w:rsidP="004A0B0B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995" w:type="dxa"/>
          </w:tcPr>
          <w:p w14:paraId="3E4B06C6" w14:textId="4AE96B25" w:rsidR="00BF59A3" w:rsidRDefault="00FF4EF1" w:rsidP="004A0B0B">
            <w:r w:rsidRPr="00FF4EF1">
              <w:t>7020/</w:t>
            </w:r>
            <w:proofErr w:type="spellStart"/>
            <w:r w:rsidRPr="00FF4EF1">
              <w:t>api</w:t>
            </w:r>
            <w:proofErr w:type="spellEnd"/>
            <w:r w:rsidRPr="00FF4EF1">
              <w:t>-customer/</w:t>
            </w:r>
            <w:proofErr w:type="spellStart"/>
            <w:r w:rsidRPr="00FF4EF1">
              <w:t>cus_info_enLogin</w:t>
            </w:r>
            <w:proofErr w:type="spellEnd"/>
            <w:r w:rsidRPr="00FF4EF1">
              <w:t>/</w:t>
            </w:r>
            <w:proofErr w:type="spellStart"/>
            <w:r w:rsidRPr="00FF4EF1">
              <w:t>loginByCode</w:t>
            </w:r>
            <w:proofErr w:type="spellEnd"/>
          </w:p>
        </w:tc>
      </w:tr>
      <w:tr w:rsidR="00BF59A3" w14:paraId="42BE7C59" w14:textId="77777777" w:rsidTr="004A0B0B">
        <w:tc>
          <w:tcPr>
            <w:tcW w:w="2022" w:type="dxa"/>
          </w:tcPr>
          <w:p w14:paraId="10E6D046" w14:textId="77777777" w:rsidR="00BF59A3" w:rsidRDefault="00BF59A3" w:rsidP="004A0B0B">
            <w:r>
              <w:rPr>
                <w:rFonts w:hint="eastAsia"/>
              </w:rPr>
              <w:t>方法</w:t>
            </w:r>
          </w:p>
        </w:tc>
        <w:tc>
          <w:tcPr>
            <w:tcW w:w="6995" w:type="dxa"/>
          </w:tcPr>
          <w:p w14:paraId="01D0CFBF" w14:textId="2558F7B8" w:rsidR="00BF59A3" w:rsidRDefault="00BF59A3" w:rsidP="004A0B0B">
            <w:pPr>
              <w:rPr>
                <w:rFonts w:hint="eastAsia"/>
              </w:rPr>
            </w:pPr>
            <w:r>
              <w:t>get</w:t>
            </w:r>
            <w:r w:rsidR="00FF4EF1">
              <w:rPr>
                <w:rFonts w:hint="eastAsia"/>
              </w:rPr>
              <w:t>/post</w:t>
            </w:r>
          </w:p>
        </w:tc>
      </w:tr>
      <w:tr w:rsidR="00BF59A3" w14:paraId="08999D7F" w14:textId="77777777" w:rsidTr="004A0B0B">
        <w:tc>
          <w:tcPr>
            <w:tcW w:w="2022" w:type="dxa"/>
          </w:tcPr>
          <w:p w14:paraId="20B53163" w14:textId="77777777" w:rsidR="00BF59A3" w:rsidRDefault="00BF59A3" w:rsidP="004A0B0B">
            <w:r>
              <w:rPr>
                <w:rFonts w:hint="eastAsia"/>
              </w:rPr>
              <w:t>参数</w:t>
            </w:r>
          </w:p>
        </w:tc>
        <w:tc>
          <w:tcPr>
            <w:tcW w:w="6995" w:type="dxa"/>
          </w:tcPr>
          <w:p w14:paraId="24AC25B7" w14:textId="301D2591" w:rsidR="00BF59A3" w:rsidRDefault="00270B41" w:rsidP="004A0B0B">
            <w:r>
              <w:rPr>
                <w:rFonts w:hint="eastAsia"/>
              </w:rPr>
              <w:t>phone</w:t>
            </w:r>
            <w:r w:rsidR="002100FD">
              <w:rPr>
                <w:rFonts w:hint="eastAsia"/>
              </w:rPr>
              <w:t>=</w:t>
            </w:r>
            <w:r>
              <w:t>(</w:t>
            </w:r>
            <w:r>
              <w:rPr>
                <w:rFonts w:hint="eastAsia"/>
              </w:rPr>
              <w:t>用户手机号码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不要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  <w:r>
              <w:t>)</w:t>
            </w:r>
          </w:p>
          <w:p w14:paraId="7B2FB24C" w14:textId="3CFF7AF7" w:rsidR="00270B41" w:rsidRDefault="00270B41" w:rsidP="004A0B0B">
            <w:pPr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ind_code</w:t>
            </w:r>
            <w:proofErr w:type="spellEnd"/>
            <w:r w:rsidR="002100FD">
              <w:rPr>
                <w:rFonts w:hint="eastAsia"/>
                <w:lang w:val="en-US"/>
              </w:rPr>
              <w:t xml:space="preserve"> = </w:t>
            </w:r>
            <w:r w:rsidR="002100FD">
              <w:rPr>
                <w:rFonts w:hint="eastAsia"/>
                <w:lang w:val="en-US"/>
              </w:rPr>
              <w:t>短信验证码</w:t>
            </w:r>
          </w:p>
          <w:p w14:paraId="4C634FA8" w14:textId="77777777" w:rsidR="00270B41" w:rsidRDefault="00270B41" w:rsidP="004A0B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  <w:p w14:paraId="350B2BBC" w14:textId="5A7BE2AE" w:rsidR="00270B41" w:rsidRPr="00270B41" w:rsidRDefault="00270B41" w:rsidP="004A0B0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pro_code</w:t>
            </w:r>
            <w:proofErr w:type="spellEnd"/>
          </w:p>
        </w:tc>
      </w:tr>
      <w:tr w:rsidR="00BF59A3" w14:paraId="70F0A1C3" w14:textId="77777777" w:rsidTr="004A0B0B">
        <w:tc>
          <w:tcPr>
            <w:tcW w:w="2022" w:type="dxa"/>
          </w:tcPr>
          <w:p w14:paraId="083BCE95" w14:textId="18F3C291" w:rsidR="00BF59A3" w:rsidRDefault="00BF59A3" w:rsidP="004A0B0B">
            <w:r>
              <w:t>R</w:t>
            </w:r>
            <w:r>
              <w:rPr>
                <w:rFonts w:hint="eastAsia"/>
              </w:rPr>
              <w:t>eturn</w:t>
            </w:r>
            <w:r>
              <w:rPr>
                <w:rFonts w:hint="eastAsia"/>
              </w:rPr>
              <w:t>值说明</w:t>
            </w:r>
          </w:p>
        </w:tc>
        <w:tc>
          <w:tcPr>
            <w:tcW w:w="6995" w:type="dxa"/>
          </w:tcPr>
          <w:p w14:paraId="7970DB81" w14:textId="50BC28AA" w:rsidR="005753FB" w:rsidRPr="00E31CA4" w:rsidRDefault="005753FB" w:rsidP="005753FB">
            <w:pPr>
              <w:rPr>
                <w:rFonts w:hint="eastAsia"/>
                <w:lang w:val="en-US"/>
              </w:rPr>
            </w:pPr>
            <w:r w:rsidRPr="00E31CA4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登陆结果和</w:t>
            </w:r>
            <w:r>
              <w:rPr>
                <w:rFonts w:hint="eastAsia"/>
                <w:lang w:val="en-US"/>
              </w:rPr>
              <w:t xml:space="preserve">no1 </w:t>
            </w:r>
            <w:r>
              <w:rPr>
                <w:rFonts w:hint="eastAsia"/>
                <w:lang w:val="en-US"/>
              </w:rPr>
              <w:t>密码登陆的一样</w:t>
            </w:r>
          </w:p>
          <w:p w14:paraId="50FF65C9" w14:textId="0FDD4742" w:rsidR="00BF59A3" w:rsidRPr="00E31CA4" w:rsidRDefault="00BF59A3" w:rsidP="004A0B0B">
            <w:pPr>
              <w:rPr>
                <w:lang w:val="en-US"/>
              </w:rPr>
            </w:pPr>
          </w:p>
        </w:tc>
      </w:tr>
    </w:tbl>
    <w:p w14:paraId="5A7ABC8F" w14:textId="77777777" w:rsidR="00BF59A3" w:rsidRDefault="00BF59A3" w:rsidP="00BF59A3">
      <w:pPr>
        <w:rPr>
          <w:lang w:val="en-US"/>
        </w:rPr>
      </w:pPr>
    </w:p>
    <w:p w14:paraId="400D5C19" w14:textId="77777777" w:rsidR="00BF59A3" w:rsidRDefault="00BF59A3" w:rsidP="00356304">
      <w:pPr>
        <w:rPr>
          <w:lang w:val="en-US"/>
        </w:rPr>
      </w:pPr>
      <w:bookmarkStart w:id="0" w:name="_GoBack"/>
      <w:bookmarkEnd w:id="0"/>
    </w:p>
    <w:sectPr w:rsidR="00BF59A3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6F64DB" w14:textId="77777777" w:rsidR="00FF0CB0" w:rsidRDefault="00FF0CB0">
      <w:r>
        <w:separator/>
      </w:r>
    </w:p>
    <w:p w14:paraId="147D1967" w14:textId="77777777" w:rsidR="00FF0CB0" w:rsidRDefault="00FF0CB0"/>
  </w:endnote>
  <w:endnote w:type="continuationSeparator" w:id="0">
    <w:p w14:paraId="3912EA05" w14:textId="77777777" w:rsidR="00FF0CB0" w:rsidRDefault="00FF0CB0">
      <w:r>
        <w:continuationSeparator/>
      </w:r>
    </w:p>
    <w:p w14:paraId="25A89EF4" w14:textId="77777777" w:rsidR="00FF0CB0" w:rsidRDefault="00FF0C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716F0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000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74A7A" w14:textId="77777777" w:rsidR="00FF0CB0" w:rsidRDefault="00FF0CB0">
      <w:r>
        <w:separator/>
      </w:r>
    </w:p>
    <w:p w14:paraId="54510EF3" w14:textId="77777777" w:rsidR="00FF0CB0" w:rsidRDefault="00FF0CB0"/>
  </w:footnote>
  <w:footnote w:type="continuationSeparator" w:id="0">
    <w:p w14:paraId="48B88631" w14:textId="77777777" w:rsidR="00FF0CB0" w:rsidRDefault="00FF0CB0">
      <w:r>
        <w:continuationSeparator/>
      </w:r>
    </w:p>
    <w:p w14:paraId="6A00DF7D" w14:textId="77777777" w:rsidR="00FF0CB0" w:rsidRDefault="00FF0CB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0000A"/>
    <w:rsid w:val="00170486"/>
    <w:rsid w:val="002100FD"/>
    <w:rsid w:val="002118B9"/>
    <w:rsid w:val="00214F2C"/>
    <w:rsid w:val="00270B41"/>
    <w:rsid w:val="00356304"/>
    <w:rsid w:val="00456521"/>
    <w:rsid w:val="00533586"/>
    <w:rsid w:val="00547C66"/>
    <w:rsid w:val="005753FB"/>
    <w:rsid w:val="005A0F3D"/>
    <w:rsid w:val="005D6DD5"/>
    <w:rsid w:val="00660BD0"/>
    <w:rsid w:val="006B306C"/>
    <w:rsid w:val="0073487D"/>
    <w:rsid w:val="008359C0"/>
    <w:rsid w:val="008B5E3E"/>
    <w:rsid w:val="008E686F"/>
    <w:rsid w:val="008F4DC0"/>
    <w:rsid w:val="009D402B"/>
    <w:rsid w:val="009E3B1C"/>
    <w:rsid w:val="009E3CC5"/>
    <w:rsid w:val="00BF59A3"/>
    <w:rsid w:val="00C35F1A"/>
    <w:rsid w:val="00C94F79"/>
    <w:rsid w:val="00C9613D"/>
    <w:rsid w:val="00D62DB6"/>
    <w:rsid w:val="00E22559"/>
    <w:rsid w:val="00E31CA4"/>
    <w:rsid w:val="00F3659B"/>
    <w:rsid w:val="00FD27A9"/>
    <w:rsid w:val="00FF0CB0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7CCB5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24</TotalTime>
  <Pages>2</Pages>
  <Words>178</Words>
  <Characters>1017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19</cp:revision>
  <dcterms:created xsi:type="dcterms:W3CDTF">2018-03-21T01:25:00Z</dcterms:created>
  <dcterms:modified xsi:type="dcterms:W3CDTF">2018-06-14T02:48:00Z</dcterms:modified>
</cp:coreProperties>
</file>