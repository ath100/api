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proofErr w:type="spellStart"/>
      <w:r>
        <w:t>api</w:t>
      </w:r>
      <w:proofErr w:type="spellEnd"/>
      <w:r>
        <w:t>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jsonarray</w:t>
      </w:r>
      <w:proofErr w:type="spellEnd"/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087D5FE" w14:textId="77777777" w:rsidR="00E258B3" w:rsidRDefault="00E258B3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47741C" w14:paraId="0520E642" w14:textId="77777777" w:rsidTr="0078489E">
        <w:trPr>
          <w:trHeight w:val="416"/>
        </w:trPr>
        <w:tc>
          <w:tcPr>
            <w:tcW w:w="821" w:type="dxa"/>
          </w:tcPr>
          <w:p w14:paraId="7638DF58" w14:textId="77777777" w:rsidR="0047741C" w:rsidRDefault="0047741C" w:rsidP="0078489E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7EDD26A8" w14:textId="77777777" w:rsidR="0047741C" w:rsidRDefault="0047741C" w:rsidP="0078489E">
            <w:r>
              <w:rPr>
                <w:rFonts w:hint="eastAsia"/>
              </w:rPr>
              <w:t>1</w:t>
            </w:r>
          </w:p>
        </w:tc>
      </w:tr>
      <w:tr w:rsidR="0047741C" w14:paraId="695BB4E3" w14:textId="77777777" w:rsidTr="0078489E">
        <w:trPr>
          <w:trHeight w:val="416"/>
        </w:trPr>
        <w:tc>
          <w:tcPr>
            <w:tcW w:w="821" w:type="dxa"/>
          </w:tcPr>
          <w:p w14:paraId="5A2E22C1" w14:textId="77777777" w:rsidR="0047741C" w:rsidRDefault="0047741C" w:rsidP="0078489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36F82978" w14:textId="4ABFC4A9" w:rsidR="0047741C" w:rsidRDefault="0047741C" w:rsidP="0078489E">
            <w:r>
              <w:rPr>
                <w:rFonts w:hint="eastAsia"/>
              </w:rPr>
              <w:t>查询订单列表</w:t>
            </w:r>
          </w:p>
        </w:tc>
      </w:tr>
      <w:tr w:rsidR="0047741C" w14:paraId="780C68D6" w14:textId="77777777" w:rsidTr="0078489E">
        <w:tc>
          <w:tcPr>
            <w:tcW w:w="821" w:type="dxa"/>
          </w:tcPr>
          <w:p w14:paraId="7E374F90" w14:textId="77777777" w:rsidR="0047741C" w:rsidRDefault="0047741C" w:rsidP="0078489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434FF1F6" w14:textId="47BC0176" w:rsidR="0047741C" w:rsidRDefault="005350F1" w:rsidP="0078489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文档地址:</w:t>
            </w:r>
            <w:r>
              <w:t xml:space="preserve"> </w:t>
            </w:r>
            <w:hyperlink r:id="rId7" w:history="1">
              <w:r w:rsidRPr="0001084D">
                <w:rPr>
                  <w:rStyle w:val="afb"/>
                </w:rPr>
                <w:t>http://192.168.0.127:7101/swagger-ui.html</w:t>
              </w:r>
            </w:hyperlink>
          </w:p>
          <w:p w14:paraId="2AF4451E" w14:textId="4949238F" w:rsidR="005350F1" w:rsidRPr="008A1DCE" w:rsidRDefault="005350F1" w:rsidP="0078489E">
            <w:pPr>
              <w:rPr>
                <w:rFonts w:hint="eastAsia"/>
              </w:rPr>
            </w:pPr>
            <w:r w:rsidRPr="005350F1">
              <w:drawing>
                <wp:inline distT="0" distB="0" distL="0" distR="0" wp14:anchorId="15E60709" wp14:editId="34A88ED4">
                  <wp:extent cx="5732145" cy="1363980"/>
                  <wp:effectExtent l="0" t="0" r="8255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36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741C" w14:paraId="3C3FF19A" w14:textId="77777777" w:rsidTr="0078489E">
        <w:tc>
          <w:tcPr>
            <w:tcW w:w="821" w:type="dxa"/>
          </w:tcPr>
          <w:p w14:paraId="0F1ECAE3" w14:textId="77777777" w:rsidR="0047741C" w:rsidRDefault="0047741C" w:rsidP="0078489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B5A24BB" w14:textId="597CFBEC" w:rsidR="0047741C" w:rsidRDefault="0047741C" w:rsidP="0078489E">
            <w:pPr>
              <w:rPr>
                <w:rFonts w:hint="eastAsia"/>
              </w:rPr>
            </w:pPr>
            <w:r>
              <w:t>get</w:t>
            </w:r>
            <w:r w:rsidR="005350F1">
              <w:rPr>
                <w:rFonts w:hint="eastAsia"/>
              </w:rPr>
              <w:t>/post</w:t>
            </w:r>
          </w:p>
        </w:tc>
      </w:tr>
      <w:tr w:rsidR="0047741C" w14:paraId="4E6C9896" w14:textId="77777777" w:rsidTr="0078489E">
        <w:tc>
          <w:tcPr>
            <w:tcW w:w="821" w:type="dxa"/>
          </w:tcPr>
          <w:p w14:paraId="7C246859" w14:textId="77777777" w:rsidR="0047741C" w:rsidRDefault="0047741C" w:rsidP="0078489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1BC42282" w14:textId="72605A24" w:rsidR="000316C4" w:rsidRPr="00B908E6" w:rsidRDefault="000316C4" w:rsidP="0078489E">
            <w:pPr>
              <w:rPr>
                <w:rFonts w:hint="eastAsia"/>
              </w:rPr>
            </w:pPr>
          </w:p>
        </w:tc>
      </w:tr>
      <w:tr w:rsidR="0047741C" w14:paraId="1FBB600F" w14:textId="77777777" w:rsidTr="0078489E">
        <w:tc>
          <w:tcPr>
            <w:tcW w:w="821" w:type="dxa"/>
          </w:tcPr>
          <w:p w14:paraId="372697A5" w14:textId="10B6C3EA" w:rsidR="0047741C" w:rsidRDefault="0047741C" w:rsidP="0078489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079474A5" w14:textId="77777777" w:rsidR="0047741C" w:rsidRDefault="005350F1" w:rsidP="00E7602B">
            <w:proofErr w:type="gramStart"/>
            <w:r>
              <w:rPr>
                <w:rFonts w:hint="eastAsia"/>
              </w:rPr>
              <w:t>data:</w:t>
            </w:r>
            <w:r>
              <w:t>{</w:t>
            </w:r>
            <w:proofErr w:type="gramEnd"/>
            <w:r>
              <w:t>rows:[],</w:t>
            </w:r>
            <w:proofErr w:type="spellStart"/>
            <w:r>
              <w:t>totalCount:xxx</w:t>
            </w:r>
            <w:proofErr w:type="spellEnd"/>
            <w:r>
              <w:t>};</w:t>
            </w:r>
          </w:p>
          <w:p w14:paraId="485548CB" w14:textId="77777777" w:rsidR="005350F1" w:rsidRDefault="005350F1" w:rsidP="00E7602B">
            <w:proofErr w:type="gramStart"/>
            <w:r>
              <w:rPr>
                <w:rFonts w:hint="eastAsia"/>
              </w:rPr>
              <w:t>rows</w:t>
            </w:r>
            <w:r>
              <w:t>:[</w:t>
            </w:r>
            <w:proofErr w:type="gramEnd"/>
          </w:p>
          <w:p w14:paraId="652E0E4E" w14:textId="77777777" w:rsidR="005350F1" w:rsidRDefault="005350F1" w:rsidP="00E7602B">
            <w:pPr>
              <w:rPr>
                <w:rFonts w:hint="eastAsia"/>
              </w:rPr>
            </w:pPr>
            <w:r>
              <w:t>{</w:t>
            </w:r>
            <w:proofErr w:type="spellStart"/>
            <w:r>
              <w:t>order_obj</w:t>
            </w:r>
            <w:proofErr w:type="spellEnd"/>
            <w:r>
              <w:t>:’</w:t>
            </w:r>
            <w:r>
              <w:rPr>
                <w:rFonts w:hint="eastAsia"/>
              </w:rPr>
              <w:t>订单的基本信息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5FF49CA0" w14:textId="08781CF2" w:rsidR="005350F1" w:rsidRDefault="005350F1" w:rsidP="00E7602B">
            <w:proofErr w:type="spellStart"/>
            <w:r>
              <w:rPr>
                <w:rFonts w:hint="eastAsia"/>
              </w:rPr>
              <w:t>list</w:t>
            </w:r>
            <w:r>
              <w:t>_arr</w:t>
            </w:r>
            <w:proofErr w:type="spellEnd"/>
            <w:r>
              <w:t>:[{</w:t>
            </w:r>
            <w:r>
              <w:rPr>
                <w:rFonts w:hint="eastAsia"/>
              </w:rPr>
              <w:t>清单的对象</w:t>
            </w:r>
            <w:r>
              <w:t>},{</w:t>
            </w:r>
            <w:r>
              <w:rPr>
                <w:rFonts w:hint="eastAsia"/>
              </w:rPr>
              <w:t>清单的对象</w:t>
            </w:r>
            <w:r>
              <w:t>},{</w:t>
            </w:r>
            <w:r>
              <w:rPr>
                <w:rFonts w:hint="eastAsia"/>
              </w:rPr>
              <w:t>清单的对象</w:t>
            </w:r>
            <w:r>
              <w:t>}]},</w:t>
            </w:r>
          </w:p>
          <w:p w14:paraId="46493CEA" w14:textId="77777777" w:rsidR="005350F1" w:rsidRDefault="005350F1" w:rsidP="00E7602B">
            <w:r>
              <w:t>{},</w:t>
            </w:r>
          </w:p>
          <w:p w14:paraId="6631CE11" w14:textId="02B2A684" w:rsidR="005350F1" w:rsidRDefault="005350F1" w:rsidP="00E7602B">
            <w:r>
              <w:t>{}]</w:t>
            </w:r>
          </w:p>
        </w:tc>
      </w:tr>
    </w:tbl>
    <w:p w14:paraId="47A3E945" w14:textId="32E7C45E" w:rsidR="0047741C" w:rsidRDefault="0047741C" w:rsidP="00E258B3"/>
    <w:p w14:paraId="28299711" w14:textId="77777777" w:rsidR="005420B8" w:rsidRDefault="005420B8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849"/>
        <w:gridCol w:w="8168"/>
      </w:tblGrid>
      <w:tr w:rsidR="005420B8" w14:paraId="43696D87" w14:textId="77777777" w:rsidTr="00705E31">
        <w:trPr>
          <w:trHeight w:val="416"/>
        </w:trPr>
        <w:tc>
          <w:tcPr>
            <w:tcW w:w="821" w:type="dxa"/>
          </w:tcPr>
          <w:p w14:paraId="196E675E" w14:textId="77777777" w:rsidR="005420B8" w:rsidRDefault="005420B8" w:rsidP="00705E3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3B80487B" w14:textId="73F3A3F1" w:rsidR="005420B8" w:rsidRDefault="005420B8" w:rsidP="00705E31">
            <w:r>
              <w:rPr>
                <w:rFonts w:hint="eastAsia"/>
              </w:rPr>
              <w:t>2</w:t>
            </w:r>
          </w:p>
        </w:tc>
      </w:tr>
      <w:tr w:rsidR="005420B8" w14:paraId="09AA961C" w14:textId="77777777" w:rsidTr="00705E31">
        <w:trPr>
          <w:trHeight w:val="416"/>
        </w:trPr>
        <w:tc>
          <w:tcPr>
            <w:tcW w:w="821" w:type="dxa"/>
          </w:tcPr>
          <w:p w14:paraId="3E9B9B86" w14:textId="77777777" w:rsidR="005420B8" w:rsidRDefault="005420B8" w:rsidP="00705E31">
            <w:r>
              <w:rPr>
                <w:rFonts w:hint="eastAsia"/>
              </w:rPr>
              <w:lastRenderedPageBreak/>
              <w:t>用途</w:t>
            </w:r>
          </w:p>
        </w:tc>
        <w:tc>
          <w:tcPr>
            <w:tcW w:w="8196" w:type="dxa"/>
          </w:tcPr>
          <w:p w14:paraId="72AA4875" w14:textId="314627ED" w:rsidR="005420B8" w:rsidRDefault="005420B8" w:rsidP="00705E31">
            <w:r>
              <w:rPr>
                <w:rFonts w:hint="eastAsia"/>
              </w:rPr>
              <w:t>查询订单</w:t>
            </w:r>
            <w:r>
              <w:rPr>
                <w:rFonts w:hint="eastAsia"/>
              </w:rPr>
              <w:t>页面中的搜索记录</w:t>
            </w:r>
          </w:p>
        </w:tc>
      </w:tr>
      <w:tr w:rsidR="005420B8" w14:paraId="69E27D37" w14:textId="77777777" w:rsidTr="00705E31">
        <w:tc>
          <w:tcPr>
            <w:tcW w:w="821" w:type="dxa"/>
          </w:tcPr>
          <w:p w14:paraId="704D6F55" w14:textId="77777777" w:rsidR="005420B8" w:rsidRDefault="005420B8" w:rsidP="00705E3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65B514CD" w14:textId="77777777" w:rsidR="005420B8" w:rsidRDefault="005420B8" w:rsidP="00705E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文档地址:</w:t>
            </w:r>
            <w:r>
              <w:t xml:space="preserve"> </w:t>
            </w:r>
            <w:hyperlink r:id="rId9" w:history="1">
              <w:r w:rsidRPr="0001084D">
                <w:rPr>
                  <w:rStyle w:val="afb"/>
                </w:rPr>
                <w:t>http://192.168.0.127:7101/swagger-ui.html</w:t>
              </w:r>
            </w:hyperlink>
          </w:p>
          <w:p w14:paraId="6EEBDF4D" w14:textId="7BE5973B" w:rsidR="005420B8" w:rsidRPr="008A1DCE" w:rsidRDefault="00850F33" w:rsidP="00705E31">
            <w:pPr>
              <w:rPr>
                <w:rFonts w:hint="eastAsia"/>
              </w:rPr>
            </w:pPr>
            <w:r w:rsidRPr="00850F33">
              <w:drawing>
                <wp:inline distT="0" distB="0" distL="0" distR="0" wp14:anchorId="31E7BA6E" wp14:editId="21E7DB84">
                  <wp:extent cx="5732145" cy="1697355"/>
                  <wp:effectExtent l="0" t="0" r="825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0B8" w14:paraId="7C0A3E11" w14:textId="77777777" w:rsidTr="00705E31">
        <w:tc>
          <w:tcPr>
            <w:tcW w:w="821" w:type="dxa"/>
          </w:tcPr>
          <w:p w14:paraId="30EA84B8" w14:textId="77777777" w:rsidR="005420B8" w:rsidRDefault="005420B8" w:rsidP="00705E3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2FF2433D" w14:textId="77777777" w:rsidR="005420B8" w:rsidRDefault="005420B8" w:rsidP="00705E31">
            <w:pPr>
              <w:rPr>
                <w:rFonts w:hint="eastAsia"/>
              </w:rPr>
            </w:pPr>
            <w:r>
              <w:t>get</w:t>
            </w:r>
            <w:r>
              <w:rPr>
                <w:rFonts w:hint="eastAsia"/>
              </w:rPr>
              <w:t>/post</w:t>
            </w:r>
          </w:p>
        </w:tc>
      </w:tr>
      <w:tr w:rsidR="005420B8" w14:paraId="7291068D" w14:textId="77777777" w:rsidTr="00705E31">
        <w:tc>
          <w:tcPr>
            <w:tcW w:w="821" w:type="dxa"/>
          </w:tcPr>
          <w:p w14:paraId="2FFC1A3F" w14:textId="77777777" w:rsidR="005420B8" w:rsidRDefault="005420B8" w:rsidP="00705E3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7587B754" w14:textId="77777777" w:rsidR="005420B8" w:rsidRPr="00B908E6" w:rsidRDefault="005420B8" w:rsidP="00705E31">
            <w:pPr>
              <w:rPr>
                <w:rFonts w:hint="eastAsia"/>
              </w:rPr>
            </w:pPr>
          </w:p>
        </w:tc>
      </w:tr>
      <w:tr w:rsidR="005420B8" w14:paraId="36548345" w14:textId="77777777" w:rsidTr="00705E31">
        <w:tc>
          <w:tcPr>
            <w:tcW w:w="821" w:type="dxa"/>
          </w:tcPr>
          <w:p w14:paraId="40B544EF" w14:textId="77777777" w:rsidR="005420B8" w:rsidRDefault="005420B8" w:rsidP="00705E3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66BE872C" w14:textId="3A84D27C" w:rsidR="005420B8" w:rsidRDefault="005420B8" w:rsidP="00705E31"/>
        </w:tc>
      </w:tr>
    </w:tbl>
    <w:p w14:paraId="5E951C60" w14:textId="77777777" w:rsidR="005420B8" w:rsidRDefault="005420B8" w:rsidP="00E258B3">
      <w:pPr>
        <w:rPr>
          <w:rFonts w:hint="eastAsia"/>
        </w:rPr>
      </w:pPr>
    </w:p>
    <w:p w14:paraId="45E34C48" w14:textId="77777777" w:rsidR="00441914" w:rsidRDefault="00441914" w:rsidP="00E258B3">
      <w:pPr>
        <w:rPr>
          <w:rFonts w:hint="eastAsia"/>
        </w:rPr>
      </w:pPr>
    </w:p>
    <w:p w14:paraId="5956F6BF" w14:textId="77777777" w:rsidR="00441914" w:rsidRDefault="00441914" w:rsidP="00441914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441914" w14:paraId="0E1FEAA1" w14:textId="77777777" w:rsidTr="00705E31">
        <w:trPr>
          <w:trHeight w:val="416"/>
        </w:trPr>
        <w:tc>
          <w:tcPr>
            <w:tcW w:w="821" w:type="dxa"/>
          </w:tcPr>
          <w:p w14:paraId="7844D3B3" w14:textId="77777777" w:rsidR="00441914" w:rsidRDefault="00441914" w:rsidP="00705E31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37A83D3" w14:textId="711136DA" w:rsidR="00441914" w:rsidRDefault="00642BB3" w:rsidP="00705E31">
            <w:r>
              <w:rPr>
                <w:rFonts w:hint="eastAsia"/>
              </w:rPr>
              <w:t>3</w:t>
            </w:r>
          </w:p>
        </w:tc>
      </w:tr>
      <w:tr w:rsidR="00441914" w14:paraId="7F17D55F" w14:textId="77777777" w:rsidTr="00705E31">
        <w:trPr>
          <w:trHeight w:val="416"/>
        </w:trPr>
        <w:tc>
          <w:tcPr>
            <w:tcW w:w="821" w:type="dxa"/>
          </w:tcPr>
          <w:p w14:paraId="7978E612" w14:textId="77777777" w:rsidR="00441914" w:rsidRDefault="00441914" w:rsidP="00705E31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E1F3A99" w14:textId="60F82A79" w:rsidR="00441914" w:rsidRDefault="00642BB3" w:rsidP="00705E31">
            <w:pPr>
              <w:rPr>
                <w:rFonts w:hint="eastAsia"/>
              </w:rPr>
            </w:pPr>
            <w:r>
              <w:rPr>
                <w:rFonts w:hint="eastAsia"/>
              </w:rPr>
              <w:t>我的订单</w:t>
            </w:r>
            <w:r w:rsidR="00102AEE">
              <w:rPr>
                <w:rFonts w:hint="eastAsia"/>
              </w:rPr>
              <w:t>搜索功能</w:t>
            </w:r>
          </w:p>
        </w:tc>
      </w:tr>
      <w:tr w:rsidR="00441914" w14:paraId="18D9D5F2" w14:textId="77777777" w:rsidTr="00705E31">
        <w:tc>
          <w:tcPr>
            <w:tcW w:w="821" w:type="dxa"/>
          </w:tcPr>
          <w:p w14:paraId="50619CE4" w14:textId="77777777" w:rsidR="00441914" w:rsidRDefault="00441914" w:rsidP="00705E31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8196" w:type="dxa"/>
          </w:tcPr>
          <w:p w14:paraId="4BCCA893" w14:textId="77777777" w:rsidR="00441914" w:rsidRDefault="00441914" w:rsidP="00705E3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文档地址:</w:t>
            </w:r>
            <w:r>
              <w:t xml:space="preserve"> </w:t>
            </w:r>
            <w:hyperlink r:id="rId11" w:history="1">
              <w:r w:rsidRPr="0001084D">
                <w:rPr>
                  <w:rStyle w:val="afb"/>
                </w:rPr>
                <w:t>http://192.168.0.127:7101/swagger-ui.html</w:t>
              </w:r>
            </w:hyperlink>
          </w:p>
          <w:p w14:paraId="056BEFC4" w14:textId="0504637F" w:rsidR="00441914" w:rsidRPr="008A1DCE" w:rsidRDefault="00E1285B" w:rsidP="00705E31">
            <w:pPr>
              <w:rPr>
                <w:rFonts w:hint="eastAsia"/>
              </w:rPr>
            </w:pPr>
            <w:r w:rsidRPr="00E1285B">
              <w:drawing>
                <wp:inline distT="0" distB="0" distL="0" distR="0" wp14:anchorId="1469A222" wp14:editId="39339B11">
                  <wp:extent cx="4786246" cy="139711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0864" cy="139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914" w14:paraId="4FAEDD7E" w14:textId="77777777" w:rsidTr="00705E31">
        <w:tc>
          <w:tcPr>
            <w:tcW w:w="821" w:type="dxa"/>
          </w:tcPr>
          <w:p w14:paraId="77F1710A" w14:textId="77777777" w:rsidR="00441914" w:rsidRDefault="00441914" w:rsidP="00705E31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048A7B75" w14:textId="77777777" w:rsidR="00441914" w:rsidRDefault="00441914" w:rsidP="00705E31">
            <w:pPr>
              <w:rPr>
                <w:rFonts w:hint="eastAsia"/>
              </w:rPr>
            </w:pPr>
            <w:r>
              <w:t>get</w:t>
            </w:r>
            <w:r>
              <w:rPr>
                <w:rFonts w:hint="eastAsia"/>
              </w:rPr>
              <w:t>/post</w:t>
            </w:r>
          </w:p>
        </w:tc>
      </w:tr>
      <w:tr w:rsidR="00441914" w14:paraId="2B648602" w14:textId="77777777" w:rsidTr="00705E31">
        <w:tc>
          <w:tcPr>
            <w:tcW w:w="821" w:type="dxa"/>
          </w:tcPr>
          <w:p w14:paraId="02740823" w14:textId="77777777" w:rsidR="00441914" w:rsidRDefault="00441914" w:rsidP="00705E31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868E6A1" w14:textId="77777777" w:rsidR="00441914" w:rsidRPr="00B908E6" w:rsidRDefault="00441914" w:rsidP="00705E31">
            <w:pPr>
              <w:rPr>
                <w:rFonts w:hint="eastAsia"/>
              </w:rPr>
            </w:pPr>
          </w:p>
        </w:tc>
      </w:tr>
      <w:tr w:rsidR="00441914" w14:paraId="5F14CB63" w14:textId="77777777" w:rsidTr="00705E31">
        <w:tc>
          <w:tcPr>
            <w:tcW w:w="821" w:type="dxa"/>
          </w:tcPr>
          <w:p w14:paraId="4A75CB33" w14:textId="77777777" w:rsidR="00441914" w:rsidRDefault="00441914" w:rsidP="00705E31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1A876C93" w14:textId="77777777" w:rsidR="00E1285B" w:rsidRDefault="00E1285B" w:rsidP="00E1285B">
            <w:proofErr w:type="gramStart"/>
            <w:r>
              <w:rPr>
                <w:rFonts w:hint="eastAsia"/>
              </w:rPr>
              <w:t>data:</w:t>
            </w:r>
            <w:r>
              <w:t>{</w:t>
            </w:r>
            <w:proofErr w:type="gramEnd"/>
            <w:r>
              <w:t>rows:[],</w:t>
            </w:r>
            <w:proofErr w:type="spellStart"/>
            <w:r>
              <w:t>totalCount:xxx</w:t>
            </w:r>
            <w:proofErr w:type="spellEnd"/>
            <w:r>
              <w:t>};</w:t>
            </w:r>
          </w:p>
          <w:p w14:paraId="585D0D5B" w14:textId="77777777" w:rsidR="00E1285B" w:rsidRDefault="00E1285B" w:rsidP="00E1285B">
            <w:proofErr w:type="gramStart"/>
            <w:r>
              <w:rPr>
                <w:rFonts w:hint="eastAsia"/>
              </w:rPr>
              <w:t>rows</w:t>
            </w:r>
            <w:r>
              <w:t>:[</w:t>
            </w:r>
            <w:proofErr w:type="gramEnd"/>
          </w:p>
          <w:p w14:paraId="04D6409E" w14:textId="77777777" w:rsidR="00E1285B" w:rsidRDefault="00E1285B" w:rsidP="00E1285B">
            <w:pPr>
              <w:rPr>
                <w:rFonts w:hint="eastAsia"/>
              </w:rPr>
            </w:pPr>
            <w:r>
              <w:t>{</w:t>
            </w:r>
            <w:proofErr w:type="spellStart"/>
            <w:r>
              <w:t>order_obj</w:t>
            </w:r>
            <w:proofErr w:type="spellEnd"/>
            <w:r>
              <w:t>:’</w:t>
            </w:r>
            <w:r>
              <w:rPr>
                <w:rFonts w:hint="eastAsia"/>
              </w:rPr>
              <w:t>订单的基本信息</w:t>
            </w:r>
            <w:r>
              <w:t>’</w:t>
            </w:r>
            <w:r>
              <w:rPr>
                <w:rFonts w:hint="eastAsia"/>
              </w:rPr>
              <w:t>,</w:t>
            </w:r>
          </w:p>
          <w:p w14:paraId="2A7997BC" w14:textId="77777777" w:rsidR="00E1285B" w:rsidRDefault="00E1285B" w:rsidP="00E1285B">
            <w:proofErr w:type="spellStart"/>
            <w:r>
              <w:rPr>
                <w:rFonts w:hint="eastAsia"/>
              </w:rPr>
              <w:t>list</w:t>
            </w:r>
            <w:r>
              <w:t>_arr</w:t>
            </w:r>
            <w:proofErr w:type="spellEnd"/>
            <w:r>
              <w:t>:[{</w:t>
            </w:r>
            <w:r>
              <w:rPr>
                <w:rFonts w:hint="eastAsia"/>
              </w:rPr>
              <w:t>清单的对象</w:t>
            </w:r>
            <w:r>
              <w:t>},{</w:t>
            </w:r>
            <w:r>
              <w:rPr>
                <w:rFonts w:hint="eastAsia"/>
              </w:rPr>
              <w:t>清单的对象</w:t>
            </w:r>
            <w:r>
              <w:t>},{</w:t>
            </w:r>
            <w:r>
              <w:rPr>
                <w:rFonts w:hint="eastAsia"/>
              </w:rPr>
              <w:t>清单的对象</w:t>
            </w:r>
            <w:r>
              <w:t>}]},</w:t>
            </w:r>
          </w:p>
          <w:p w14:paraId="15BED2D4" w14:textId="77777777" w:rsidR="00E1285B" w:rsidRDefault="00E1285B" w:rsidP="00E1285B">
            <w:r>
              <w:t>{},</w:t>
            </w:r>
          </w:p>
          <w:p w14:paraId="24014084" w14:textId="13BE3AAF" w:rsidR="00441914" w:rsidRDefault="00E1285B" w:rsidP="00E1285B">
            <w:pPr>
              <w:rPr>
                <w:rFonts w:hint="eastAsia"/>
              </w:rPr>
            </w:pPr>
            <w:r>
              <w:t>{}]</w:t>
            </w:r>
            <w:r>
              <w:rPr>
                <w:rFonts w:hint="eastAsia"/>
              </w:rPr>
              <w:t>;结构 和接口NO1 一样</w:t>
            </w:r>
            <w:bookmarkStart w:id="0" w:name="_GoBack"/>
            <w:bookmarkEnd w:id="0"/>
          </w:p>
        </w:tc>
      </w:tr>
    </w:tbl>
    <w:p w14:paraId="3BCB8116" w14:textId="77777777" w:rsidR="00441914" w:rsidRDefault="00441914" w:rsidP="00441914">
      <w:pPr>
        <w:rPr>
          <w:rFonts w:hint="eastAsia"/>
        </w:rPr>
      </w:pPr>
    </w:p>
    <w:p w14:paraId="3BF24BE9" w14:textId="77777777" w:rsidR="00441914" w:rsidRDefault="00441914" w:rsidP="00E258B3">
      <w:pPr>
        <w:rPr>
          <w:rFonts w:hint="eastAsia"/>
        </w:rPr>
      </w:pPr>
    </w:p>
    <w:sectPr w:rsidR="00441914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E1A615" w14:textId="77777777" w:rsidR="00EF27F3" w:rsidRDefault="00EF27F3">
      <w:r>
        <w:separator/>
      </w:r>
    </w:p>
    <w:p w14:paraId="1AAD722F" w14:textId="77777777" w:rsidR="00EF27F3" w:rsidRDefault="00EF27F3"/>
  </w:endnote>
  <w:endnote w:type="continuationSeparator" w:id="0">
    <w:p w14:paraId="71698663" w14:textId="77777777" w:rsidR="00EF27F3" w:rsidRDefault="00EF27F3">
      <w:r>
        <w:continuationSeparator/>
      </w:r>
    </w:p>
    <w:p w14:paraId="78556C30" w14:textId="77777777" w:rsidR="00EF27F3" w:rsidRDefault="00EF27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28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057930" w14:textId="77777777" w:rsidR="00EF27F3" w:rsidRDefault="00EF27F3">
      <w:r>
        <w:separator/>
      </w:r>
    </w:p>
    <w:p w14:paraId="210704B3" w14:textId="77777777" w:rsidR="00EF27F3" w:rsidRDefault="00EF27F3"/>
  </w:footnote>
  <w:footnote w:type="continuationSeparator" w:id="0">
    <w:p w14:paraId="71BB972B" w14:textId="77777777" w:rsidR="00EF27F3" w:rsidRDefault="00EF27F3">
      <w:r>
        <w:continuationSeparator/>
      </w:r>
    </w:p>
    <w:p w14:paraId="44A330F3" w14:textId="77777777" w:rsidR="00EF27F3" w:rsidRDefault="00EF27F3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316C4"/>
    <w:rsid w:val="00047E50"/>
    <w:rsid w:val="000646B7"/>
    <w:rsid w:val="00071C9B"/>
    <w:rsid w:val="000B14A2"/>
    <w:rsid w:val="000B2FAC"/>
    <w:rsid w:val="000F3C68"/>
    <w:rsid w:val="00102AEE"/>
    <w:rsid w:val="00117B61"/>
    <w:rsid w:val="00126A68"/>
    <w:rsid w:val="001C3A07"/>
    <w:rsid w:val="001C6C19"/>
    <w:rsid w:val="001C74BE"/>
    <w:rsid w:val="001C7DF3"/>
    <w:rsid w:val="002671B7"/>
    <w:rsid w:val="002846ED"/>
    <w:rsid w:val="00290E7C"/>
    <w:rsid w:val="002D5449"/>
    <w:rsid w:val="002F22DE"/>
    <w:rsid w:val="003D10AF"/>
    <w:rsid w:val="003F2525"/>
    <w:rsid w:val="00441914"/>
    <w:rsid w:val="0047741C"/>
    <w:rsid w:val="004A129F"/>
    <w:rsid w:val="004C0500"/>
    <w:rsid w:val="004C576C"/>
    <w:rsid w:val="004E1F18"/>
    <w:rsid w:val="00513C7B"/>
    <w:rsid w:val="0052291F"/>
    <w:rsid w:val="00533586"/>
    <w:rsid w:val="005350F1"/>
    <w:rsid w:val="005420B8"/>
    <w:rsid w:val="00547C66"/>
    <w:rsid w:val="0056611F"/>
    <w:rsid w:val="005845D0"/>
    <w:rsid w:val="0059290E"/>
    <w:rsid w:val="005E2508"/>
    <w:rsid w:val="0060513A"/>
    <w:rsid w:val="00642BB3"/>
    <w:rsid w:val="00664941"/>
    <w:rsid w:val="00677AC3"/>
    <w:rsid w:val="006D22C0"/>
    <w:rsid w:val="007559AE"/>
    <w:rsid w:val="00761CB2"/>
    <w:rsid w:val="007C66E5"/>
    <w:rsid w:val="00811620"/>
    <w:rsid w:val="008266C7"/>
    <w:rsid w:val="008315A5"/>
    <w:rsid w:val="00850F33"/>
    <w:rsid w:val="0086436E"/>
    <w:rsid w:val="00874714"/>
    <w:rsid w:val="008A1DCE"/>
    <w:rsid w:val="008A4AA2"/>
    <w:rsid w:val="008B54C4"/>
    <w:rsid w:val="008C5B95"/>
    <w:rsid w:val="008D3D74"/>
    <w:rsid w:val="00910AB8"/>
    <w:rsid w:val="009A7DC0"/>
    <w:rsid w:val="009C6920"/>
    <w:rsid w:val="00A04612"/>
    <w:rsid w:val="00AE1009"/>
    <w:rsid w:val="00B73A9F"/>
    <w:rsid w:val="00B97BF8"/>
    <w:rsid w:val="00BB146A"/>
    <w:rsid w:val="00BF4BBF"/>
    <w:rsid w:val="00C12A8D"/>
    <w:rsid w:val="00C23ED6"/>
    <w:rsid w:val="00C35F1A"/>
    <w:rsid w:val="00C40FF4"/>
    <w:rsid w:val="00C46AFA"/>
    <w:rsid w:val="00C5375F"/>
    <w:rsid w:val="00C667D7"/>
    <w:rsid w:val="00C86653"/>
    <w:rsid w:val="00C9613D"/>
    <w:rsid w:val="00CB2BD7"/>
    <w:rsid w:val="00D00A6B"/>
    <w:rsid w:val="00D069FF"/>
    <w:rsid w:val="00D15449"/>
    <w:rsid w:val="00D203DE"/>
    <w:rsid w:val="00D65710"/>
    <w:rsid w:val="00D72E84"/>
    <w:rsid w:val="00D72EE9"/>
    <w:rsid w:val="00D81992"/>
    <w:rsid w:val="00DD12ED"/>
    <w:rsid w:val="00DF4B76"/>
    <w:rsid w:val="00E0610C"/>
    <w:rsid w:val="00E1285B"/>
    <w:rsid w:val="00E200B8"/>
    <w:rsid w:val="00E258B3"/>
    <w:rsid w:val="00E54AE5"/>
    <w:rsid w:val="00E60A77"/>
    <w:rsid w:val="00E73492"/>
    <w:rsid w:val="00E7602B"/>
    <w:rsid w:val="00ED673C"/>
    <w:rsid w:val="00EE3424"/>
    <w:rsid w:val="00EF27F3"/>
    <w:rsid w:val="00F6003F"/>
    <w:rsid w:val="00FD01D7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714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eastAsiaTheme="minorEastAsia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rFonts w:ascii="Times New Roman" w:eastAsiaTheme="minorEastAsia" w:hAnsi="Times New Roman" w:cs="Times New Roman"/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rFonts w:ascii="Times New Roman" w:eastAsiaTheme="minorEastAsia" w:hAnsi="Times New Roman" w:cs="Times New Roman"/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92.168.0.127:7101/swagger-ui.html" TargetMode="External"/><Relationship Id="rId12" Type="http://schemas.openxmlformats.org/officeDocument/2006/relationships/image" Target="media/image3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01/swagger-ui.html" TargetMode="External"/><Relationship Id="rId8" Type="http://schemas.openxmlformats.org/officeDocument/2006/relationships/image" Target="media/image1.png"/><Relationship Id="rId9" Type="http://schemas.openxmlformats.org/officeDocument/2006/relationships/hyperlink" Target="http://192.168.0.127:7101/swagger-ui.html" TargetMode="External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181</TotalTime>
  <Pages>2</Pages>
  <Words>141</Words>
  <Characters>806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69</cp:revision>
  <cp:lastPrinted>2018-03-19T03:05:00Z</cp:lastPrinted>
  <dcterms:created xsi:type="dcterms:W3CDTF">2018-03-18T15:11:00Z</dcterms:created>
  <dcterms:modified xsi:type="dcterms:W3CDTF">2018-04-25T07:30:00Z</dcterms:modified>
</cp:coreProperties>
</file>