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98F4976" w:rsidR="00533586" w:rsidRDefault="008C4F4E">
      <w:pPr>
        <w:pStyle w:val="1"/>
      </w:pPr>
      <w:r>
        <w:rPr>
          <w:rFonts w:hint="eastAsia"/>
          <w:lang w:val="en-US"/>
        </w:rPr>
        <w:t>用户我的钱包模块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76291250" w14:textId="36EDE215" w:rsidR="00C23ED6" w:rsidRDefault="00583231" w:rsidP="00E258B3">
      <w:r>
        <w:rPr>
          <w:rFonts w:hint="eastAsia"/>
        </w:rPr>
        <w:t xml:space="preserve">接口apiurl = </w:t>
      </w:r>
      <w:hyperlink r:id="rId7" w:history="1">
        <w:r w:rsidR="003847DB" w:rsidRPr="009E5044">
          <w:rPr>
            <w:rStyle w:val="afb"/>
          </w:rPr>
          <w:t>http://192.168.0.127:7170/swagger-ui.html</w:t>
        </w:r>
      </w:hyperlink>
    </w:p>
    <w:p w14:paraId="452E7150" w14:textId="77777777" w:rsidR="00CB54C3" w:rsidRPr="007F3309" w:rsidRDefault="00CB54C3" w:rsidP="00CB54C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CB54C3" w14:paraId="5E02EFC4" w14:textId="77777777" w:rsidTr="00763CC7">
        <w:trPr>
          <w:trHeight w:val="416"/>
        </w:trPr>
        <w:tc>
          <w:tcPr>
            <w:tcW w:w="821" w:type="dxa"/>
          </w:tcPr>
          <w:p w14:paraId="21BDF091" w14:textId="77777777" w:rsidR="00CB54C3" w:rsidRDefault="00CB54C3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EC2B0BD" w14:textId="26CB1D89" w:rsidR="00CB54C3" w:rsidRDefault="008C4F4E" w:rsidP="00763CC7">
            <w:pPr>
              <w:rPr>
                <w:rFonts w:hint="eastAsia"/>
              </w:rPr>
            </w:pPr>
            <w:r>
              <w:t>1</w:t>
            </w:r>
          </w:p>
        </w:tc>
      </w:tr>
      <w:tr w:rsidR="00CB54C3" w14:paraId="6709C10C" w14:textId="77777777" w:rsidTr="00763CC7">
        <w:trPr>
          <w:trHeight w:val="416"/>
        </w:trPr>
        <w:tc>
          <w:tcPr>
            <w:tcW w:w="821" w:type="dxa"/>
          </w:tcPr>
          <w:p w14:paraId="31B51961" w14:textId="77777777" w:rsidR="00CB54C3" w:rsidRDefault="00CB54C3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0B9B7CA7" w14:textId="63C767C5" w:rsidR="00CB54C3" w:rsidRDefault="008C4F4E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显示我的钱包余额</w:t>
            </w:r>
          </w:p>
        </w:tc>
      </w:tr>
      <w:tr w:rsidR="00CB54C3" w14:paraId="2864B49D" w14:textId="77777777" w:rsidTr="00763CC7">
        <w:tc>
          <w:tcPr>
            <w:tcW w:w="821" w:type="dxa"/>
          </w:tcPr>
          <w:p w14:paraId="7C3FD3E7" w14:textId="77777777" w:rsidR="00CB54C3" w:rsidRDefault="00CB54C3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7B1505C" w14:textId="1A2DADE8" w:rsidR="00CB54C3" w:rsidRDefault="008C4F4E" w:rsidP="00763CC7">
            <w:r w:rsidRPr="008C4F4E">
              <w:drawing>
                <wp:inline distT="0" distB="0" distL="0" distR="0" wp14:anchorId="657569EE" wp14:editId="646DC8B1">
                  <wp:extent cx="5732145" cy="157670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4C3" w14:paraId="6BC7B78E" w14:textId="77777777" w:rsidTr="00763CC7">
        <w:tc>
          <w:tcPr>
            <w:tcW w:w="821" w:type="dxa"/>
          </w:tcPr>
          <w:p w14:paraId="3A71A0AF" w14:textId="77777777" w:rsidR="00CB54C3" w:rsidRDefault="00CB54C3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342E3583" w14:textId="77777777" w:rsidR="00CB54C3" w:rsidRDefault="00CB54C3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CB54C3" w14:paraId="1C965C71" w14:textId="77777777" w:rsidTr="00763CC7">
        <w:tc>
          <w:tcPr>
            <w:tcW w:w="821" w:type="dxa"/>
          </w:tcPr>
          <w:p w14:paraId="67D9C209" w14:textId="77777777" w:rsidR="00CB54C3" w:rsidRDefault="00CB54C3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7F5D26D" w14:textId="77777777" w:rsidR="00CB54C3" w:rsidRPr="00A04C6D" w:rsidRDefault="00CB54C3" w:rsidP="00763CC7"/>
        </w:tc>
      </w:tr>
      <w:tr w:rsidR="00CB54C3" w14:paraId="4EEFDC51" w14:textId="77777777" w:rsidTr="00763CC7">
        <w:tc>
          <w:tcPr>
            <w:tcW w:w="821" w:type="dxa"/>
          </w:tcPr>
          <w:p w14:paraId="4F652168" w14:textId="77777777" w:rsidR="00CB54C3" w:rsidRDefault="00CB54C3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5BF821F" w14:textId="77777777" w:rsidR="00CB54C3" w:rsidRPr="00A968D1" w:rsidRDefault="00CB54C3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62E3EF68" w14:textId="77777777" w:rsidR="00CB54C3" w:rsidRDefault="00CB54C3" w:rsidP="00CB54C3"/>
    <w:p w14:paraId="5D645CC5" w14:textId="77777777" w:rsidR="00CB54C3" w:rsidRDefault="00CB54C3" w:rsidP="00CB54C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8C4F4E" w14:paraId="7E8196CD" w14:textId="77777777" w:rsidTr="00763CC7">
        <w:trPr>
          <w:trHeight w:val="416"/>
        </w:trPr>
        <w:tc>
          <w:tcPr>
            <w:tcW w:w="821" w:type="dxa"/>
          </w:tcPr>
          <w:p w14:paraId="5547CF90" w14:textId="77777777" w:rsidR="008C4F4E" w:rsidRDefault="008C4F4E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EF2AA71" w14:textId="5839E853" w:rsidR="008C4F4E" w:rsidRDefault="008C4F4E" w:rsidP="00763CC7">
            <w:pPr>
              <w:rPr>
                <w:rFonts w:hint="eastAsia"/>
              </w:rPr>
            </w:pPr>
            <w:r>
              <w:t>2</w:t>
            </w:r>
          </w:p>
        </w:tc>
      </w:tr>
      <w:tr w:rsidR="008C4F4E" w14:paraId="398BC22A" w14:textId="77777777" w:rsidTr="00763CC7">
        <w:trPr>
          <w:trHeight w:val="416"/>
        </w:trPr>
        <w:tc>
          <w:tcPr>
            <w:tcW w:w="821" w:type="dxa"/>
          </w:tcPr>
          <w:p w14:paraId="4C8329F0" w14:textId="77777777" w:rsidR="008C4F4E" w:rsidRDefault="008C4F4E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99492F9" w14:textId="77777777" w:rsidR="008C4F4E" w:rsidRDefault="008C4F4E" w:rsidP="00763CC7">
            <w:r>
              <w:rPr>
                <w:rFonts w:hint="eastAsia"/>
              </w:rPr>
              <w:t>展示我的提现支付宝或者银行卡或者微信的账号</w:t>
            </w:r>
          </w:p>
          <w:p w14:paraId="5EECB294" w14:textId="11960A66" w:rsidR="00926EDB" w:rsidRDefault="00926EDB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目前只有支付宝</w:t>
            </w:r>
          </w:p>
        </w:tc>
      </w:tr>
      <w:tr w:rsidR="008C4F4E" w14:paraId="184B0871" w14:textId="77777777" w:rsidTr="00763CC7">
        <w:tc>
          <w:tcPr>
            <w:tcW w:w="821" w:type="dxa"/>
          </w:tcPr>
          <w:p w14:paraId="41A49C66" w14:textId="77777777" w:rsidR="008C4F4E" w:rsidRDefault="008C4F4E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6310D868" w14:textId="1A8599FA" w:rsidR="008C4F4E" w:rsidRDefault="00926EDB" w:rsidP="00763CC7">
            <w:r w:rsidRPr="00926EDB">
              <w:drawing>
                <wp:inline distT="0" distB="0" distL="0" distR="0" wp14:anchorId="1270D2EE" wp14:editId="0D58B667">
                  <wp:extent cx="5732145" cy="1435100"/>
                  <wp:effectExtent l="0" t="0" r="8255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F4E" w14:paraId="55363284" w14:textId="77777777" w:rsidTr="00763CC7">
        <w:tc>
          <w:tcPr>
            <w:tcW w:w="821" w:type="dxa"/>
          </w:tcPr>
          <w:p w14:paraId="118F97CB" w14:textId="77777777" w:rsidR="008C4F4E" w:rsidRDefault="008C4F4E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CBEF7D3" w14:textId="77777777" w:rsidR="008C4F4E" w:rsidRDefault="008C4F4E" w:rsidP="00763CC7"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8C4F4E" w14:paraId="06709A6E" w14:textId="77777777" w:rsidTr="00763CC7">
        <w:tc>
          <w:tcPr>
            <w:tcW w:w="821" w:type="dxa"/>
          </w:tcPr>
          <w:p w14:paraId="1B3CDC21" w14:textId="77777777" w:rsidR="008C4F4E" w:rsidRDefault="008C4F4E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08D5A03B" w14:textId="77777777" w:rsidR="008C4F4E" w:rsidRPr="00A04C6D" w:rsidRDefault="008C4F4E" w:rsidP="00763CC7"/>
        </w:tc>
      </w:tr>
      <w:tr w:rsidR="008C4F4E" w14:paraId="705CAD8A" w14:textId="77777777" w:rsidTr="00763CC7">
        <w:tc>
          <w:tcPr>
            <w:tcW w:w="821" w:type="dxa"/>
          </w:tcPr>
          <w:p w14:paraId="28E11AC5" w14:textId="77777777" w:rsidR="008C4F4E" w:rsidRDefault="008C4F4E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ECCC2DE" w14:textId="77777777" w:rsidR="008C4F4E" w:rsidRPr="00A968D1" w:rsidRDefault="008C4F4E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1B53D633" w14:textId="77777777" w:rsidR="00C64217" w:rsidRDefault="00C64217" w:rsidP="00C64217"/>
    <w:p w14:paraId="3BC212C5" w14:textId="77777777" w:rsidR="001A65CD" w:rsidRDefault="001A65CD" w:rsidP="001A65C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926EDB" w14:paraId="1366BC20" w14:textId="77777777" w:rsidTr="00763CC7">
        <w:trPr>
          <w:trHeight w:val="416"/>
        </w:trPr>
        <w:tc>
          <w:tcPr>
            <w:tcW w:w="821" w:type="dxa"/>
          </w:tcPr>
          <w:p w14:paraId="1ED2D1C7" w14:textId="77777777" w:rsidR="00926EDB" w:rsidRDefault="00926EDB" w:rsidP="00763CC7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18C68847" w14:textId="09721B78" w:rsidR="00926EDB" w:rsidRDefault="00926EDB" w:rsidP="00763CC7">
            <w:pPr>
              <w:rPr>
                <w:rFonts w:hint="eastAsia"/>
              </w:rPr>
            </w:pPr>
            <w:r>
              <w:t>3</w:t>
            </w:r>
          </w:p>
        </w:tc>
      </w:tr>
      <w:tr w:rsidR="00926EDB" w14:paraId="53F6B76E" w14:textId="77777777" w:rsidTr="00763CC7">
        <w:trPr>
          <w:trHeight w:val="416"/>
        </w:trPr>
        <w:tc>
          <w:tcPr>
            <w:tcW w:w="821" w:type="dxa"/>
          </w:tcPr>
          <w:p w14:paraId="674BD12B" w14:textId="77777777" w:rsidR="00926EDB" w:rsidRDefault="00926EDB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2A44BA4" w14:textId="7218A939" w:rsidR="00926EDB" w:rsidRDefault="00E77A61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新增提现账号信息</w:t>
            </w:r>
          </w:p>
        </w:tc>
      </w:tr>
      <w:tr w:rsidR="00926EDB" w14:paraId="35B53F7F" w14:textId="77777777" w:rsidTr="00763CC7">
        <w:tc>
          <w:tcPr>
            <w:tcW w:w="821" w:type="dxa"/>
          </w:tcPr>
          <w:p w14:paraId="3AE7E388" w14:textId="77777777" w:rsidR="00926EDB" w:rsidRDefault="00926EDB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6D10B9D0" w14:textId="5392A980" w:rsidR="00926EDB" w:rsidRDefault="00E77A61" w:rsidP="00763CC7">
            <w:r w:rsidRPr="00E77A61">
              <w:drawing>
                <wp:inline distT="0" distB="0" distL="0" distR="0" wp14:anchorId="3C7D7E33" wp14:editId="355F372E">
                  <wp:extent cx="5732145" cy="1740535"/>
                  <wp:effectExtent l="0" t="0" r="8255" b="1206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EDB" w14:paraId="3DC88F4B" w14:textId="77777777" w:rsidTr="00AC49E5">
        <w:trPr>
          <w:trHeight w:val="319"/>
        </w:trPr>
        <w:tc>
          <w:tcPr>
            <w:tcW w:w="821" w:type="dxa"/>
          </w:tcPr>
          <w:p w14:paraId="0551CA60" w14:textId="77777777" w:rsidR="00926EDB" w:rsidRDefault="00926EDB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DCD732F" w14:textId="3F544B23" w:rsidR="00926EDB" w:rsidRDefault="00926EDB" w:rsidP="00763CC7">
            <w:r>
              <w:t>post</w:t>
            </w:r>
          </w:p>
        </w:tc>
      </w:tr>
      <w:tr w:rsidR="00926EDB" w14:paraId="0F65B9B8" w14:textId="77777777" w:rsidTr="00763CC7">
        <w:tc>
          <w:tcPr>
            <w:tcW w:w="821" w:type="dxa"/>
          </w:tcPr>
          <w:p w14:paraId="522DF315" w14:textId="77777777" w:rsidR="00926EDB" w:rsidRDefault="00926EDB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DE672D" w14:textId="77777777" w:rsidR="00926EDB" w:rsidRDefault="00AC49E5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openid=用户的openid</w:t>
            </w:r>
          </w:p>
          <w:p w14:paraId="40432DE1" w14:textId="77777777" w:rsidR="00AC49E5" w:rsidRDefault="00AC49E5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wxcode</w:t>
            </w:r>
          </w:p>
          <w:p w14:paraId="5395D314" w14:textId="77777777" w:rsidR="00AC49E5" w:rsidRDefault="00AC49E5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account= 输入的账号信息</w:t>
            </w:r>
          </w:p>
          <w:p w14:paraId="47D3475E" w14:textId="2BAEEFA8" w:rsidR="00AC49E5" w:rsidRPr="00A04C6D" w:rsidRDefault="00AC49E5" w:rsidP="00763CC7">
            <w:r>
              <w:t>type=0;</w:t>
            </w:r>
            <w:r>
              <w:rPr>
                <w:rFonts w:hint="eastAsia"/>
              </w:rPr>
              <w:t>现在固定为0</w:t>
            </w:r>
          </w:p>
        </w:tc>
      </w:tr>
      <w:tr w:rsidR="00926EDB" w14:paraId="5FB53718" w14:textId="77777777" w:rsidTr="00763CC7">
        <w:tc>
          <w:tcPr>
            <w:tcW w:w="821" w:type="dxa"/>
          </w:tcPr>
          <w:p w14:paraId="4C926FC8" w14:textId="77777777" w:rsidR="00926EDB" w:rsidRDefault="00926EDB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8D71E61" w14:textId="77777777" w:rsidR="00926EDB" w:rsidRPr="00A968D1" w:rsidRDefault="00926EDB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782B5623" w14:textId="77777777" w:rsidR="0036217C" w:rsidRDefault="0036217C" w:rsidP="0036217C"/>
    <w:p w14:paraId="31947D85" w14:textId="77777777" w:rsidR="0036217C" w:rsidRDefault="0036217C" w:rsidP="0036217C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271CEC" w14:paraId="0625C260" w14:textId="77777777" w:rsidTr="00763CC7">
        <w:trPr>
          <w:trHeight w:val="416"/>
        </w:trPr>
        <w:tc>
          <w:tcPr>
            <w:tcW w:w="821" w:type="dxa"/>
          </w:tcPr>
          <w:p w14:paraId="4634B026" w14:textId="77777777" w:rsidR="00271CEC" w:rsidRDefault="00271CEC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E567725" w14:textId="57266648" w:rsidR="00271CEC" w:rsidRDefault="00271CEC" w:rsidP="00763CC7">
            <w:pPr>
              <w:rPr>
                <w:rFonts w:hint="eastAsia"/>
              </w:rPr>
            </w:pPr>
            <w:r>
              <w:t>4</w:t>
            </w:r>
          </w:p>
        </w:tc>
      </w:tr>
      <w:tr w:rsidR="00271CEC" w14:paraId="0EA8FD33" w14:textId="77777777" w:rsidTr="00763CC7">
        <w:trPr>
          <w:trHeight w:val="416"/>
        </w:trPr>
        <w:tc>
          <w:tcPr>
            <w:tcW w:w="821" w:type="dxa"/>
          </w:tcPr>
          <w:p w14:paraId="719EA122" w14:textId="77777777" w:rsidR="00271CEC" w:rsidRDefault="00271CEC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D988165" w14:textId="74412945" w:rsidR="00271CEC" w:rsidRDefault="00271CEC" w:rsidP="00763CC7">
            <w:r>
              <w:rPr>
                <w:rFonts w:hint="eastAsia"/>
              </w:rPr>
              <w:t>删除用户的提现账号</w:t>
            </w:r>
          </w:p>
        </w:tc>
      </w:tr>
      <w:tr w:rsidR="00271CEC" w14:paraId="44AF45AA" w14:textId="77777777" w:rsidTr="00763CC7">
        <w:tc>
          <w:tcPr>
            <w:tcW w:w="821" w:type="dxa"/>
          </w:tcPr>
          <w:p w14:paraId="04064A99" w14:textId="77777777" w:rsidR="00271CEC" w:rsidRDefault="00271CEC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0068847C" w14:textId="708D0518" w:rsidR="00271CEC" w:rsidRDefault="00586F83" w:rsidP="00763CC7">
            <w:r w:rsidRPr="00586F83">
              <w:drawing>
                <wp:inline distT="0" distB="0" distL="0" distR="0" wp14:anchorId="6D096160" wp14:editId="1BE9A33A">
                  <wp:extent cx="5732145" cy="1744980"/>
                  <wp:effectExtent l="0" t="0" r="8255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CEC" w14:paraId="53DA3A20" w14:textId="77777777" w:rsidTr="00763CC7">
        <w:trPr>
          <w:trHeight w:val="319"/>
        </w:trPr>
        <w:tc>
          <w:tcPr>
            <w:tcW w:w="821" w:type="dxa"/>
          </w:tcPr>
          <w:p w14:paraId="13106294" w14:textId="77777777" w:rsidR="00271CEC" w:rsidRDefault="00271CEC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6A28521" w14:textId="77777777" w:rsidR="00271CEC" w:rsidRDefault="00271CEC" w:rsidP="00763CC7">
            <w:r>
              <w:t>post</w:t>
            </w:r>
          </w:p>
        </w:tc>
      </w:tr>
      <w:tr w:rsidR="00271CEC" w14:paraId="11CC7B4E" w14:textId="77777777" w:rsidTr="00763CC7">
        <w:tc>
          <w:tcPr>
            <w:tcW w:w="821" w:type="dxa"/>
          </w:tcPr>
          <w:p w14:paraId="75F4B045" w14:textId="77777777" w:rsidR="00271CEC" w:rsidRDefault="00271CEC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58B085C" w14:textId="03322D25" w:rsidR="00271CEC" w:rsidRPr="00A04C6D" w:rsidRDefault="00271CEC" w:rsidP="00763CC7"/>
        </w:tc>
      </w:tr>
      <w:tr w:rsidR="00271CEC" w14:paraId="29B290B9" w14:textId="77777777" w:rsidTr="00763CC7">
        <w:tc>
          <w:tcPr>
            <w:tcW w:w="821" w:type="dxa"/>
          </w:tcPr>
          <w:p w14:paraId="6CA3168E" w14:textId="77777777" w:rsidR="00271CEC" w:rsidRDefault="00271CEC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7A540C5" w14:textId="77777777" w:rsidR="00271CEC" w:rsidRPr="00A968D1" w:rsidRDefault="00271CEC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1F2C4D57" w14:textId="77777777" w:rsidR="005A447E" w:rsidRDefault="005A447E" w:rsidP="005A447E"/>
    <w:p w14:paraId="6ECF9636" w14:textId="77777777" w:rsidR="00B54524" w:rsidRDefault="00B54524" w:rsidP="00B54524"/>
    <w:p w14:paraId="078314C8" w14:textId="77777777" w:rsidR="00586F83" w:rsidRDefault="00586F83" w:rsidP="00586F8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586F83" w14:paraId="5393C1D3" w14:textId="77777777" w:rsidTr="00763CC7">
        <w:trPr>
          <w:trHeight w:val="416"/>
        </w:trPr>
        <w:tc>
          <w:tcPr>
            <w:tcW w:w="821" w:type="dxa"/>
          </w:tcPr>
          <w:p w14:paraId="4AC0FAEC" w14:textId="77777777" w:rsidR="00586F83" w:rsidRDefault="00586F83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8670766" w14:textId="06DF29A9" w:rsidR="00586F83" w:rsidRDefault="00586F83" w:rsidP="00763CC7">
            <w:pPr>
              <w:rPr>
                <w:rFonts w:hint="eastAsia"/>
              </w:rPr>
            </w:pPr>
            <w:r>
              <w:t>5</w:t>
            </w:r>
          </w:p>
        </w:tc>
      </w:tr>
      <w:tr w:rsidR="00586F83" w14:paraId="54F4DF02" w14:textId="77777777" w:rsidTr="00763CC7">
        <w:trPr>
          <w:trHeight w:val="416"/>
        </w:trPr>
        <w:tc>
          <w:tcPr>
            <w:tcW w:w="821" w:type="dxa"/>
          </w:tcPr>
          <w:p w14:paraId="667F9976" w14:textId="77777777" w:rsidR="00586F83" w:rsidRDefault="00586F83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82F2D97" w14:textId="0D8A5FE8" w:rsidR="00586F83" w:rsidRDefault="00586F83" w:rsidP="00763CC7">
            <w:r>
              <w:rPr>
                <w:rFonts w:hint="eastAsia"/>
              </w:rPr>
              <w:t>用户进行提现</w:t>
            </w:r>
          </w:p>
        </w:tc>
      </w:tr>
      <w:tr w:rsidR="00586F83" w14:paraId="0A11BCB3" w14:textId="77777777" w:rsidTr="00763CC7">
        <w:tc>
          <w:tcPr>
            <w:tcW w:w="821" w:type="dxa"/>
          </w:tcPr>
          <w:p w14:paraId="511C31CF" w14:textId="77777777" w:rsidR="00586F83" w:rsidRDefault="00586F83" w:rsidP="00763CC7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196" w:type="dxa"/>
          </w:tcPr>
          <w:p w14:paraId="41AFA31F" w14:textId="3FC86764" w:rsidR="00586F83" w:rsidRDefault="00586F83" w:rsidP="00763CC7">
            <w:r w:rsidRPr="00586F83">
              <w:drawing>
                <wp:inline distT="0" distB="0" distL="0" distR="0" wp14:anchorId="06333C3A" wp14:editId="769A28D3">
                  <wp:extent cx="5732145" cy="1719580"/>
                  <wp:effectExtent l="0" t="0" r="8255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83" w14:paraId="5073ABF3" w14:textId="77777777" w:rsidTr="00763CC7">
        <w:trPr>
          <w:trHeight w:val="319"/>
        </w:trPr>
        <w:tc>
          <w:tcPr>
            <w:tcW w:w="821" w:type="dxa"/>
          </w:tcPr>
          <w:p w14:paraId="6580C9BC" w14:textId="77777777" w:rsidR="00586F83" w:rsidRDefault="00586F83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8C81FAB" w14:textId="77777777" w:rsidR="00586F83" w:rsidRDefault="00586F83" w:rsidP="00763CC7">
            <w:r>
              <w:t>post</w:t>
            </w:r>
          </w:p>
        </w:tc>
      </w:tr>
      <w:tr w:rsidR="00586F83" w14:paraId="2E26FE61" w14:textId="77777777" w:rsidTr="00763CC7">
        <w:tc>
          <w:tcPr>
            <w:tcW w:w="821" w:type="dxa"/>
          </w:tcPr>
          <w:p w14:paraId="00987866" w14:textId="77777777" w:rsidR="00586F83" w:rsidRDefault="00586F83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44FA2D7" w14:textId="77777777" w:rsidR="00586F83" w:rsidRPr="00A04C6D" w:rsidRDefault="00586F83" w:rsidP="00763CC7"/>
        </w:tc>
      </w:tr>
      <w:tr w:rsidR="00586F83" w14:paraId="65B21642" w14:textId="77777777" w:rsidTr="00763CC7">
        <w:tc>
          <w:tcPr>
            <w:tcW w:w="821" w:type="dxa"/>
          </w:tcPr>
          <w:p w14:paraId="28F9A063" w14:textId="77777777" w:rsidR="00586F83" w:rsidRDefault="00586F83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8AC4F1" w14:textId="77777777" w:rsidR="00586F83" w:rsidRPr="00A968D1" w:rsidRDefault="00586F83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7C0CD177" w14:textId="77777777" w:rsidR="00586F83" w:rsidRDefault="00586F83" w:rsidP="00586F83"/>
    <w:p w14:paraId="12CCCD3A" w14:textId="77777777" w:rsidR="00586F83" w:rsidRDefault="00586F83" w:rsidP="00586F83"/>
    <w:p w14:paraId="4F8661C7" w14:textId="77777777" w:rsidR="00CD17CD" w:rsidRDefault="00CD17CD" w:rsidP="00CD17C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CD17CD" w14:paraId="5CB0F888" w14:textId="77777777" w:rsidTr="00763CC7">
        <w:trPr>
          <w:trHeight w:val="416"/>
        </w:trPr>
        <w:tc>
          <w:tcPr>
            <w:tcW w:w="821" w:type="dxa"/>
          </w:tcPr>
          <w:p w14:paraId="7161EAA1" w14:textId="77777777" w:rsidR="00CD17CD" w:rsidRDefault="00CD17CD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4730C70" w14:textId="749D1E8C" w:rsidR="00CD17CD" w:rsidRDefault="00CD17CD" w:rsidP="00763CC7">
            <w:pPr>
              <w:rPr>
                <w:rFonts w:hint="eastAsia"/>
              </w:rPr>
            </w:pPr>
            <w:r>
              <w:t>6</w:t>
            </w:r>
          </w:p>
        </w:tc>
      </w:tr>
      <w:tr w:rsidR="00CD17CD" w14:paraId="01E79C05" w14:textId="77777777" w:rsidTr="00763CC7">
        <w:trPr>
          <w:trHeight w:val="416"/>
        </w:trPr>
        <w:tc>
          <w:tcPr>
            <w:tcW w:w="821" w:type="dxa"/>
          </w:tcPr>
          <w:p w14:paraId="0C3B5D10" w14:textId="77777777" w:rsidR="00CD17CD" w:rsidRDefault="00CD17CD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C6DF89E" w14:textId="5C64091F" w:rsidR="00CD17CD" w:rsidRDefault="00CD17CD" w:rsidP="00763CC7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钱包流水记录</w:t>
            </w:r>
          </w:p>
        </w:tc>
      </w:tr>
      <w:tr w:rsidR="00CD17CD" w14:paraId="61909E13" w14:textId="77777777" w:rsidTr="00763CC7">
        <w:tc>
          <w:tcPr>
            <w:tcW w:w="821" w:type="dxa"/>
          </w:tcPr>
          <w:p w14:paraId="2D591E65" w14:textId="77777777" w:rsidR="00CD17CD" w:rsidRDefault="00CD17CD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4EEFD379" w14:textId="4FD0B1E5" w:rsidR="00CD17CD" w:rsidRDefault="00295D42" w:rsidP="00763CC7">
            <w:r w:rsidRPr="00295D42">
              <w:drawing>
                <wp:inline distT="0" distB="0" distL="0" distR="0" wp14:anchorId="14457E67" wp14:editId="490EF196">
                  <wp:extent cx="5732145" cy="1833880"/>
                  <wp:effectExtent l="0" t="0" r="825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D17CD" w14:paraId="2B8C0CD0" w14:textId="77777777" w:rsidTr="00763CC7">
        <w:trPr>
          <w:trHeight w:val="319"/>
        </w:trPr>
        <w:tc>
          <w:tcPr>
            <w:tcW w:w="821" w:type="dxa"/>
          </w:tcPr>
          <w:p w14:paraId="040D25EF" w14:textId="77777777" w:rsidR="00CD17CD" w:rsidRDefault="00CD17CD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774EBF0" w14:textId="77777777" w:rsidR="00CD17CD" w:rsidRDefault="00CD17CD" w:rsidP="00763CC7">
            <w:r>
              <w:t>post</w:t>
            </w:r>
          </w:p>
        </w:tc>
      </w:tr>
      <w:tr w:rsidR="00CD17CD" w14:paraId="11196471" w14:textId="77777777" w:rsidTr="00763CC7">
        <w:tc>
          <w:tcPr>
            <w:tcW w:w="821" w:type="dxa"/>
          </w:tcPr>
          <w:p w14:paraId="36D44B00" w14:textId="77777777" w:rsidR="00CD17CD" w:rsidRDefault="00CD17CD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094E04C3" w14:textId="77777777" w:rsidR="00CD17CD" w:rsidRPr="00A04C6D" w:rsidRDefault="00CD17CD" w:rsidP="00763CC7"/>
        </w:tc>
      </w:tr>
      <w:tr w:rsidR="00CD17CD" w14:paraId="6313A055" w14:textId="77777777" w:rsidTr="00763CC7">
        <w:tc>
          <w:tcPr>
            <w:tcW w:w="821" w:type="dxa"/>
          </w:tcPr>
          <w:p w14:paraId="162EEDFD" w14:textId="77777777" w:rsidR="00CD17CD" w:rsidRDefault="00CD17CD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6CB976" w14:textId="77777777" w:rsidR="00CD17CD" w:rsidRPr="00A968D1" w:rsidRDefault="00CD17CD" w:rsidP="00763CC7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alibri" w:hAnsi="Calibri" w:cs="Calibri"/>
              </w:rPr>
            </w:pPr>
          </w:p>
        </w:tc>
      </w:tr>
    </w:tbl>
    <w:p w14:paraId="02FACD20" w14:textId="77777777" w:rsidR="00CD17CD" w:rsidRDefault="00CD17CD" w:rsidP="00CD17CD"/>
    <w:p w14:paraId="6A9BFBD8" w14:textId="77777777" w:rsidR="00CD17CD" w:rsidRDefault="00CD17CD" w:rsidP="00CD17CD"/>
    <w:p w14:paraId="0E907BD5" w14:textId="77777777" w:rsidR="009F5D10" w:rsidRDefault="009F5D10" w:rsidP="00E258B3"/>
    <w:sectPr w:rsidR="009F5D10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6DF97" w14:textId="77777777" w:rsidR="00F86912" w:rsidRDefault="00F86912">
      <w:r>
        <w:separator/>
      </w:r>
    </w:p>
    <w:p w14:paraId="7BFC76F3" w14:textId="77777777" w:rsidR="00F86912" w:rsidRDefault="00F86912"/>
  </w:endnote>
  <w:endnote w:type="continuationSeparator" w:id="0">
    <w:p w14:paraId="14EC6D7A" w14:textId="77777777" w:rsidR="00F86912" w:rsidRDefault="00F86912">
      <w:r>
        <w:continuationSeparator/>
      </w:r>
    </w:p>
    <w:p w14:paraId="4D308DD4" w14:textId="77777777" w:rsidR="00F86912" w:rsidRDefault="00F86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9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65E93" w14:textId="77777777" w:rsidR="00F86912" w:rsidRDefault="00F86912">
      <w:r>
        <w:separator/>
      </w:r>
    </w:p>
    <w:p w14:paraId="4AC70A17" w14:textId="77777777" w:rsidR="00F86912" w:rsidRDefault="00F86912"/>
  </w:footnote>
  <w:footnote w:type="continuationSeparator" w:id="0">
    <w:p w14:paraId="7827BA65" w14:textId="77777777" w:rsidR="00F86912" w:rsidRDefault="00F86912">
      <w:r>
        <w:continuationSeparator/>
      </w:r>
    </w:p>
    <w:p w14:paraId="2726B785" w14:textId="77777777" w:rsidR="00F86912" w:rsidRDefault="00F8691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2063ED"/>
    <w:rsid w:val="0024071D"/>
    <w:rsid w:val="00254F5A"/>
    <w:rsid w:val="002671B7"/>
    <w:rsid w:val="00271CEC"/>
    <w:rsid w:val="00290E7C"/>
    <w:rsid w:val="00295D42"/>
    <w:rsid w:val="002A1504"/>
    <w:rsid w:val="002C1D98"/>
    <w:rsid w:val="002D5449"/>
    <w:rsid w:val="0032139A"/>
    <w:rsid w:val="0036217C"/>
    <w:rsid w:val="00382849"/>
    <w:rsid w:val="003847DB"/>
    <w:rsid w:val="0040711E"/>
    <w:rsid w:val="00456635"/>
    <w:rsid w:val="004A129F"/>
    <w:rsid w:val="004C0500"/>
    <w:rsid w:val="004E1F18"/>
    <w:rsid w:val="00513C7B"/>
    <w:rsid w:val="0052291F"/>
    <w:rsid w:val="0053312A"/>
    <w:rsid w:val="00533586"/>
    <w:rsid w:val="00547C66"/>
    <w:rsid w:val="00583231"/>
    <w:rsid w:val="00586F83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6436E"/>
    <w:rsid w:val="00871FA6"/>
    <w:rsid w:val="008A4AA2"/>
    <w:rsid w:val="008A7570"/>
    <w:rsid w:val="008C4F4E"/>
    <w:rsid w:val="008D689B"/>
    <w:rsid w:val="008E133D"/>
    <w:rsid w:val="00910AB8"/>
    <w:rsid w:val="00924EF5"/>
    <w:rsid w:val="00926EDB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968D1"/>
    <w:rsid w:val="00AB6EC8"/>
    <w:rsid w:val="00AC49E5"/>
    <w:rsid w:val="00B204F0"/>
    <w:rsid w:val="00B42AEC"/>
    <w:rsid w:val="00B54524"/>
    <w:rsid w:val="00B54A6F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D17CD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A083D"/>
    <w:rsid w:val="00DC1967"/>
    <w:rsid w:val="00DD12ED"/>
    <w:rsid w:val="00DF4B76"/>
    <w:rsid w:val="00E0610C"/>
    <w:rsid w:val="00E200B8"/>
    <w:rsid w:val="00E258B3"/>
    <w:rsid w:val="00E7098C"/>
    <w:rsid w:val="00E73492"/>
    <w:rsid w:val="00E738CF"/>
    <w:rsid w:val="00E77A61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7FE0"/>
    <w:rsid w:val="00F86912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227</TotalTime>
  <Pages>3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</cp:revision>
  <cp:lastPrinted>2018-03-19T03:05:00Z</cp:lastPrinted>
  <dcterms:created xsi:type="dcterms:W3CDTF">2018-03-18T15:11:00Z</dcterms:created>
  <dcterms:modified xsi:type="dcterms:W3CDTF">2018-05-11T03:57:00Z</dcterms:modified>
</cp:coreProperties>
</file>