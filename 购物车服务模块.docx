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59C7355D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2E4777"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1B723D80" w:rsidR="00C23ED6" w:rsidRDefault="00784C9D" w:rsidP="001D7F8D">
            <w:r w:rsidRPr="00784C9D">
              <w:t>http://192.168.0.127:7020/api-goods/</w:t>
            </w:r>
            <w:r w:rsidR="001D7F8D">
              <w:t>goods_shopcart_en/insert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1546CFE1" w:rsidR="00C23ED6" w:rsidRDefault="001839DE" w:rsidP="006B0D8E">
            <w:r>
              <w:t xml:space="preserve">post 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1BCD5D9E" w14:textId="0519C7D8" w:rsidR="003D0422" w:rsidRDefault="001D7F8D" w:rsidP="006B0D8E">
            <w:proofErr w:type="spellStart"/>
            <w:r>
              <w:t>Openid</w:t>
            </w:r>
            <w:proofErr w:type="spellEnd"/>
          </w:p>
          <w:p w14:paraId="67F55414" w14:textId="77777777" w:rsidR="001D7F8D" w:rsidRDefault="001D7F8D" w:rsidP="006B0D8E">
            <w:pPr>
              <w:rPr>
                <w:rFonts w:hint="eastAsia"/>
              </w:rPr>
            </w:pPr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37DCF7C8" w14:textId="77777777" w:rsidR="001D7F8D" w:rsidRDefault="001D7F8D" w:rsidP="006B0D8E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商品数量</w:t>
            </w:r>
          </w:p>
          <w:p w14:paraId="4C81E071" w14:textId="77777777" w:rsidR="001D7F8D" w:rsidRDefault="001D7F8D" w:rsidP="006B0D8E">
            <w:proofErr w:type="spellStart"/>
            <w:r>
              <w:t>goods_x</w:t>
            </w:r>
            <w:proofErr w:type="spellEnd"/>
          </w:p>
          <w:p w14:paraId="2D8C3FAB" w14:textId="77777777" w:rsidR="001D7F8D" w:rsidRDefault="001D7F8D" w:rsidP="006B0D8E">
            <w:proofErr w:type="spellStart"/>
            <w:r>
              <w:t>goods_y</w:t>
            </w:r>
            <w:proofErr w:type="spellEnd"/>
          </w:p>
          <w:p w14:paraId="7CCABAA6" w14:textId="77777777" w:rsidR="001D7F8D" w:rsidRDefault="001D7F8D" w:rsidP="006B0D8E">
            <w:proofErr w:type="spellStart"/>
            <w:r>
              <w:t>goods_z</w:t>
            </w:r>
            <w:proofErr w:type="spellEnd"/>
          </w:p>
          <w:p w14:paraId="08672F91" w14:textId="77777777" w:rsidR="001D7F8D" w:rsidRDefault="001D7F8D" w:rsidP="006B0D8E">
            <w:proofErr w:type="spellStart"/>
            <w:r>
              <w:t>wxode</w:t>
            </w:r>
            <w:proofErr w:type="spellEnd"/>
          </w:p>
          <w:p w14:paraId="69BEF4F1" w14:textId="77777777" w:rsidR="001D7F8D" w:rsidRDefault="001D7F8D" w:rsidP="006B0D8E">
            <w:proofErr w:type="spellStart"/>
            <w:r>
              <w:t>pro_code</w:t>
            </w:r>
            <w:proofErr w:type="spellEnd"/>
          </w:p>
          <w:p w14:paraId="3E9ECCF1" w14:textId="508C7B60" w:rsidR="001D7F8D" w:rsidRPr="00B908E6" w:rsidRDefault="001D7F8D" w:rsidP="006B0D8E">
            <w:proofErr w:type="spellStart"/>
            <w:r>
              <w:t>com_code</w:t>
            </w:r>
            <w:proofErr w:type="spellEnd"/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5DC7AEDF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7043BC3D" w14:textId="411BE868" w:rsidR="00C23ED6" w:rsidRPr="00784C9D" w:rsidRDefault="001D7F8D" w:rsidP="001D7F8D">
            <w:pPr>
              <w:rPr>
                <w:rFonts w:hint="eastAsia"/>
              </w:rPr>
            </w:pPr>
            <w:r>
              <w:rPr>
                <w:rFonts w:hint="eastAsia"/>
              </w:rPr>
              <w:t>操作成功</w:t>
            </w:r>
            <w:r w:rsidR="0098092E">
              <w:rPr>
                <w:rFonts w:hint="eastAsia"/>
              </w:rPr>
              <w:t>与</w:t>
            </w:r>
            <w:bookmarkStart w:id="0" w:name="_GoBack"/>
            <w:bookmarkEnd w:id="0"/>
          </w:p>
        </w:tc>
      </w:tr>
    </w:tbl>
    <w:p w14:paraId="232597D1" w14:textId="77777777" w:rsidR="00C23ED6" w:rsidRDefault="00C23ED6" w:rsidP="00E258B3"/>
    <w:sectPr w:rsidR="00C23ED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20972" w14:textId="77777777" w:rsidR="0087724D" w:rsidRDefault="0087724D">
      <w:r>
        <w:separator/>
      </w:r>
    </w:p>
    <w:p w14:paraId="4FC149FB" w14:textId="77777777" w:rsidR="0087724D" w:rsidRDefault="0087724D"/>
  </w:endnote>
  <w:endnote w:type="continuationSeparator" w:id="0">
    <w:p w14:paraId="45606512" w14:textId="77777777" w:rsidR="0087724D" w:rsidRDefault="0087724D">
      <w:r>
        <w:continuationSeparator/>
      </w:r>
    </w:p>
    <w:p w14:paraId="1E124D91" w14:textId="77777777" w:rsidR="0087724D" w:rsidRDefault="00877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9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D79FE" w14:textId="77777777" w:rsidR="0087724D" w:rsidRDefault="0087724D">
      <w:r>
        <w:separator/>
      </w:r>
    </w:p>
    <w:p w14:paraId="12EDD36D" w14:textId="77777777" w:rsidR="0087724D" w:rsidRDefault="0087724D"/>
  </w:footnote>
  <w:footnote w:type="continuationSeparator" w:id="0">
    <w:p w14:paraId="250B9CB4" w14:textId="77777777" w:rsidR="0087724D" w:rsidRDefault="0087724D">
      <w:r>
        <w:continuationSeparator/>
      </w:r>
    </w:p>
    <w:p w14:paraId="49875F89" w14:textId="77777777" w:rsidR="0087724D" w:rsidRDefault="0087724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47E50"/>
    <w:rsid w:val="000646B7"/>
    <w:rsid w:val="000B14A2"/>
    <w:rsid w:val="000B2FAC"/>
    <w:rsid w:val="000B6369"/>
    <w:rsid w:val="000F3C68"/>
    <w:rsid w:val="00111E92"/>
    <w:rsid w:val="0017018C"/>
    <w:rsid w:val="001839DE"/>
    <w:rsid w:val="001C3A07"/>
    <w:rsid w:val="001C74BE"/>
    <w:rsid w:val="001C7DF3"/>
    <w:rsid w:val="001D7F8D"/>
    <w:rsid w:val="00202DC8"/>
    <w:rsid w:val="00217F73"/>
    <w:rsid w:val="00236D60"/>
    <w:rsid w:val="002671B7"/>
    <w:rsid w:val="00290E7C"/>
    <w:rsid w:val="002A0E9F"/>
    <w:rsid w:val="002E4777"/>
    <w:rsid w:val="00347EA7"/>
    <w:rsid w:val="003D0422"/>
    <w:rsid w:val="00466672"/>
    <w:rsid w:val="004A129F"/>
    <w:rsid w:val="004E1F18"/>
    <w:rsid w:val="004E5757"/>
    <w:rsid w:val="00513C7B"/>
    <w:rsid w:val="00533586"/>
    <w:rsid w:val="00547C66"/>
    <w:rsid w:val="00581DA4"/>
    <w:rsid w:val="0059290E"/>
    <w:rsid w:val="005E2508"/>
    <w:rsid w:val="00664941"/>
    <w:rsid w:val="006709FD"/>
    <w:rsid w:val="00677AC3"/>
    <w:rsid w:val="006D22C0"/>
    <w:rsid w:val="00784C9D"/>
    <w:rsid w:val="007E733F"/>
    <w:rsid w:val="007F784B"/>
    <w:rsid w:val="008266C7"/>
    <w:rsid w:val="008315A5"/>
    <w:rsid w:val="00867BA4"/>
    <w:rsid w:val="0087724D"/>
    <w:rsid w:val="00910AB8"/>
    <w:rsid w:val="0098092E"/>
    <w:rsid w:val="009823E8"/>
    <w:rsid w:val="009A7DC0"/>
    <w:rsid w:val="009C6920"/>
    <w:rsid w:val="009F284C"/>
    <w:rsid w:val="00B83FB8"/>
    <w:rsid w:val="00B8525E"/>
    <w:rsid w:val="00BB146A"/>
    <w:rsid w:val="00BF4BBF"/>
    <w:rsid w:val="00C00A98"/>
    <w:rsid w:val="00C23ED6"/>
    <w:rsid w:val="00C35F1A"/>
    <w:rsid w:val="00C374B8"/>
    <w:rsid w:val="00C40FF4"/>
    <w:rsid w:val="00C4496F"/>
    <w:rsid w:val="00C46AFA"/>
    <w:rsid w:val="00C667D7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D673C"/>
    <w:rsid w:val="00F436E9"/>
    <w:rsid w:val="00F6003F"/>
    <w:rsid w:val="00FB2C9D"/>
    <w:rsid w:val="00FD01D7"/>
    <w:rsid w:val="00FD085E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132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cp:lastPrinted>2018-03-19T03:05:00Z</cp:lastPrinted>
  <dcterms:created xsi:type="dcterms:W3CDTF">2018-03-18T15:11:00Z</dcterms:created>
  <dcterms:modified xsi:type="dcterms:W3CDTF">2018-03-29T02:12:00Z</dcterms:modified>
</cp:coreProperties>
</file>