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77777777" w:rsidR="00533586" w:rsidRDefault="00E73492">
      <w:pPr>
        <w:pStyle w:val="1"/>
      </w:pPr>
      <w:r>
        <w:rPr>
          <w:rFonts w:hint="eastAsia"/>
        </w:rPr>
        <w:t>物业模块接口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1BBE205E" w14:textId="77777777" w:rsidR="00E73492" w:rsidRDefault="00E73492" w:rsidP="00E73492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7020</w:t>
      </w:r>
    </w:p>
    <w:p w14:paraId="67EC82B9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前缀：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-com</w:t>
      </w:r>
    </w:p>
    <w:p w14:paraId="775FE578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http://www.ath100.xyz:7020/api-com/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474FBEF0" w14:textId="77777777" w:rsidR="008315A5" w:rsidRDefault="008315A5" w:rsidP="00E73492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95CCBF0" w14:textId="77777777" w:rsidR="008315A5" w:rsidRDefault="008315A5" w:rsidP="00E73492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58088C5B" w14:textId="77777777" w:rsidR="008315A5" w:rsidRDefault="008315A5" w:rsidP="00E73492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或者</w:t>
      </w:r>
      <w:proofErr w:type="spellStart"/>
      <w:r>
        <w:rPr>
          <w:rFonts w:hint="eastAsia"/>
          <w:lang w:val="en-US"/>
        </w:rPr>
        <w:t>jsonarray</w:t>
      </w:r>
      <w:proofErr w:type="spellEnd"/>
    </w:p>
    <w:p w14:paraId="5AFD548D" w14:textId="77777777" w:rsidR="008266C7" w:rsidRDefault="008266C7" w:rsidP="008266C7">
      <w:pPr>
        <w:pStyle w:val="2"/>
        <w:rPr>
          <w:lang w:val="en-US"/>
        </w:rPr>
      </w:pPr>
      <w:r>
        <w:rPr>
          <w:rFonts w:hint="eastAsia"/>
          <w:lang w:val="en-US"/>
        </w:rPr>
        <w:t>字典表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8266C7" w14:paraId="773DA111" w14:textId="77777777" w:rsidTr="008266C7">
        <w:tc>
          <w:tcPr>
            <w:tcW w:w="3005" w:type="dxa"/>
          </w:tcPr>
          <w:p w14:paraId="43A188BA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type</w:t>
            </w:r>
          </w:p>
        </w:tc>
        <w:tc>
          <w:tcPr>
            <w:tcW w:w="3006" w:type="dxa"/>
          </w:tcPr>
          <w:p w14:paraId="270729CE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</w:t>
            </w:r>
          </w:p>
        </w:tc>
        <w:tc>
          <w:tcPr>
            <w:tcW w:w="3006" w:type="dxa"/>
          </w:tcPr>
          <w:p w14:paraId="58DB7C55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value</w:t>
            </w:r>
          </w:p>
        </w:tc>
      </w:tr>
      <w:tr w:rsidR="008266C7" w14:paraId="274BACF3" w14:textId="77777777" w:rsidTr="008266C7">
        <w:tc>
          <w:tcPr>
            <w:tcW w:w="3005" w:type="dxa"/>
          </w:tcPr>
          <w:p w14:paraId="1259015D" w14:textId="77777777" w:rsidR="008266C7" w:rsidRDefault="008266C7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投诉服务</w:t>
            </w:r>
          </w:p>
        </w:tc>
        <w:tc>
          <w:tcPr>
            <w:tcW w:w="3006" w:type="dxa"/>
          </w:tcPr>
          <w:p w14:paraId="7B960DBF" w14:textId="77777777" w:rsidR="008266C7" w:rsidRDefault="0059290E" w:rsidP="008266C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C6920">
              <w:rPr>
                <w:lang w:val="en-US"/>
              </w:rPr>
              <w:t>00</w:t>
            </w:r>
            <w:r w:rsidR="009C6920">
              <w:rPr>
                <w:rFonts w:hint="eastAsia"/>
                <w:lang w:val="en-US"/>
              </w:rPr>
              <w:t>xxx</w:t>
            </w:r>
          </w:p>
        </w:tc>
        <w:tc>
          <w:tcPr>
            <w:tcW w:w="3006" w:type="dxa"/>
          </w:tcPr>
          <w:p w14:paraId="469A44BC" w14:textId="77777777" w:rsidR="008266C7" w:rsidRDefault="008266C7" w:rsidP="008266C7">
            <w:pPr>
              <w:rPr>
                <w:lang w:val="en-US"/>
              </w:rPr>
            </w:pPr>
          </w:p>
        </w:tc>
      </w:tr>
      <w:tr w:rsidR="0059290E" w14:paraId="3C574954" w14:textId="77777777" w:rsidTr="008266C7">
        <w:tc>
          <w:tcPr>
            <w:tcW w:w="3005" w:type="dxa"/>
          </w:tcPr>
          <w:p w14:paraId="1D36B927" w14:textId="77777777" w:rsidR="0059290E" w:rsidRDefault="00E258B3" w:rsidP="008266C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微信类型</w:t>
            </w:r>
          </w:p>
        </w:tc>
        <w:tc>
          <w:tcPr>
            <w:tcW w:w="3006" w:type="dxa"/>
          </w:tcPr>
          <w:p w14:paraId="5769BC99" w14:textId="77777777" w:rsidR="0059290E" w:rsidRDefault="009C6920" w:rsidP="008266C7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  <w:r>
              <w:rPr>
                <w:rFonts w:hint="eastAsia"/>
                <w:lang w:val="en-US"/>
              </w:rPr>
              <w:t>xxx</w:t>
            </w:r>
          </w:p>
        </w:tc>
        <w:tc>
          <w:tcPr>
            <w:tcW w:w="3006" w:type="dxa"/>
          </w:tcPr>
          <w:p w14:paraId="0E75129A" w14:textId="77777777" w:rsidR="0059290E" w:rsidRDefault="0059290E" w:rsidP="008266C7">
            <w:pPr>
              <w:rPr>
                <w:lang w:val="en-US"/>
              </w:rPr>
            </w:pPr>
          </w:p>
        </w:tc>
      </w:tr>
    </w:tbl>
    <w:p w14:paraId="7BA4FBDF" w14:textId="77777777" w:rsidR="008266C7" w:rsidRPr="008266C7" w:rsidRDefault="008266C7" w:rsidP="008266C7">
      <w:pPr>
        <w:rPr>
          <w:lang w:val="en-US"/>
        </w:rPr>
      </w:pP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pPr>
        <w:rPr>
          <w:lang w:val="en-US"/>
        </w:rPr>
      </w:pPr>
      <w:r>
        <w:rPr>
          <w:rFonts w:hint="eastAsia"/>
          <w:lang w:val="en-US"/>
        </w:rPr>
        <w:t>测试环境：</w:t>
      </w:r>
      <w:r>
        <w:rPr>
          <w:rFonts w:hint="eastAsia"/>
          <w:lang w:val="en-US"/>
        </w:rPr>
        <w:t>http://ip:</w:t>
      </w:r>
      <w:r>
        <w:rPr>
          <w:lang w:val="en-US"/>
        </w:rPr>
        <w:t>7150/</w:t>
      </w:r>
      <w:r w:rsidRPr="00F6003F">
        <w:rPr>
          <w:rFonts w:hint="eastAsia"/>
          <w:lang w:val="en-US"/>
        </w:rPr>
        <w:t>接口</w:t>
      </w:r>
      <w:proofErr w:type="spellStart"/>
      <w:r w:rsidRPr="00F6003F">
        <w:rPr>
          <w:rFonts w:hint="eastAsia"/>
          <w:lang w:val="en-US"/>
        </w:rPr>
        <w:t>url</w:t>
      </w:r>
      <w:proofErr w:type="spellEnd"/>
    </w:p>
    <w:p w14:paraId="3D083FE4" w14:textId="77777777" w:rsidR="00F6003F" w:rsidRPr="00F6003F" w:rsidRDefault="00F6003F" w:rsidP="00F6003F">
      <w:pPr>
        <w:rPr>
          <w:lang w:val="en-US"/>
        </w:rPr>
      </w:pPr>
      <w:r>
        <w:rPr>
          <w:rFonts w:hint="eastAsia"/>
          <w:lang w:val="en-US"/>
        </w:rPr>
        <w:t>正式环境：</w:t>
      </w:r>
      <w:r w:rsidRPr="00F6003F">
        <w:rPr>
          <w:lang w:val="en-US"/>
        </w:rPr>
        <w:t>http://www.ath100.xyz:7020/api-com/</w:t>
      </w:r>
      <w:r w:rsidRPr="00F6003F">
        <w:rPr>
          <w:rFonts w:hint="eastAsia"/>
          <w:lang w:val="en-US"/>
        </w:rPr>
        <w:t>接口</w:t>
      </w:r>
      <w:proofErr w:type="spellStart"/>
      <w:r w:rsidRPr="00F6003F">
        <w:rPr>
          <w:rFonts w:hint="eastAsia"/>
          <w:lang w:val="en-US"/>
        </w:rPr>
        <w:t>url</w:t>
      </w:r>
      <w:proofErr w:type="spellEnd"/>
    </w:p>
    <w:p w14:paraId="0087D5FE" w14:textId="77777777" w:rsidR="00E258B3" w:rsidRDefault="00E258B3" w:rsidP="00E258B3">
      <w:pPr>
        <w:rPr>
          <w:rFonts w:hint="eastAsia"/>
          <w:lang w:val="en-US"/>
        </w:rPr>
      </w:pPr>
    </w:p>
    <w:p w14:paraId="76291250" w14:textId="77777777" w:rsidR="00C23ED6" w:rsidRDefault="00C23ED6" w:rsidP="00E258B3">
      <w:pPr>
        <w:rPr>
          <w:rFonts w:hint="eastAsia"/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C23ED6" w14:paraId="6A568D8D" w14:textId="77777777" w:rsidTr="006B0D8E">
        <w:trPr>
          <w:trHeight w:val="416"/>
        </w:trPr>
        <w:tc>
          <w:tcPr>
            <w:tcW w:w="2022" w:type="dxa"/>
          </w:tcPr>
          <w:p w14:paraId="20B08B3D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2FDA7210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</w:t>
            </w:r>
            <w:r>
              <w:rPr>
                <w:rFonts w:hint="eastAsia"/>
                <w:lang w:val="en-US"/>
              </w:rPr>
              <w:t>小区的基本信息</w:t>
            </w:r>
          </w:p>
        </w:tc>
      </w:tr>
      <w:tr w:rsidR="00C23ED6" w14:paraId="724487D2" w14:textId="77777777" w:rsidTr="006B0D8E">
        <w:tc>
          <w:tcPr>
            <w:tcW w:w="2022" w:type="dxa"/>
          </w:tcPr>
          <w:p w14:paraId="15814DD7" w14:textId="77777777" w:rsidR="00C23ED6" w:rsidRDefault="00C23ED6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1C93EF00" w14:textId="77777777" w:rsidR="00C23ED6" w:rsidRDefault="00C23ED6" w:rsidP="00C23ED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com</w:t>
            </w:r>
            <w:r>
              <w:rPr>
                <w:lang w:val="en-US"/>
              </w:rPr>
              <w:t>_info_cata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queryByComcode</w:t>
            </w:r>
            <w:proofErr w:type="spellEnd"/>
          </w:p>
        </w:tc>
      </w:tr>
      <w:tr w:rsidR="00C23ED6" w14:paraId="647ECFA1" w14:textId="77777777" w:rsidTr="006B0D8E">
        <w:tc>
          <w:tcPr>
            <w:tcW w:w="2022" w:type="dxa"/>
          </w:tcPr>
          <w:p w14:paraId="4A1B85AA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1CE3A6B3" w14:textId="77777777" w:rsidR="00C23ED6" w:rsidRDefault="00C23ED6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C23ED6" w14:paraId="6D29041A" w14:textId="77777777" w:rsidTr="006B0D8E">
        <w:tc>
          <w:tcPr>
            <w:tcW w:w="2022" w:type="dxa"/>
          </w:tcPr>
          <w:p w14:paraId="6FF052F0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参数</w:t>
            </w:r>
          </w:p>
        </w:tc>
        <w:tc>
          <w:tcPr>
            <w:tcW w:w="6995" w:type="dxa"/>
          </w:tcPr>
          <w:p w14:paraId="71AAC043" w14:textId="77777777" w:rsidR="00C23ED6" w:rsidRDefault="00C23ED6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com_code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小区的编号</w:t>
            </w:r>
            <w:r>
              <w:rPr>
                <w:lang w:val="en-US"/>
              </w:rPr>
              <w:t xml:space="preserve"> </w:t>
            </w:r>
          </w:p>
          <w:p w14:paraId="3E9ECCF1" w14:textId="77777777" w:rsidR="00C23ED6" w:rsidRPr="00B908E6" w:rsidRDefault="00C23ED6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</w:tc>
      </w:tr>
      <w:tr w:rsidR="00C23ED6" w14:paraId="71995A2E" w14:textId="77777777" w:rsidTr="006B0D8E">
        <w:tc>
          <w:tcPr>
            <w:tcW w:w="2022" w:type="dxa"/>
          </w:tcPr>
          <w:p w14:paraId="598F4F62" w14:textId="77777777" w:rsidR="00C23ED6" w:rsidRDefault="00C23ED6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69E538D7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19C292EF" w14:textId="77777777" w:rsidR="00C23ED6" w:rsidRDefault="00C23ED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</w:t>
            </w:r>
            <w:r w:rsidR="006D22C0">
              <w:rPr>
                <w:lang w:val="en-US"/>
              </w:rPr>
              <w:t xml:space="preserve"> </w:t>
            </w:r>
            <w:proofErr w:type="spellStart"/>
            <w:r w:rsidR="006D22C0">
              <w:rPr>
                <w:lang w:val="en-US"/>
              </w:rPr>
              <w:t>jsonobject</w:t>
            </w:r>
            <w:proofErr w:type="spellEnd"/>
          </w:p>
          <w:p w14:paraId="588B93D8" w14:textId="77777777" w:rsidR="00C23ED6" w:rsidRDefault="00C23ED6" w:rsidP="00C23ED6">
            <w:pPr>
              <w:rPr>
                <w:lang w:val="en-US"/>
              </w:rPr>
            </w:pPr>
            <w:r>
              <w:rPr>
                <w:lang w:val="en-US"/>
              </w:rPr>
              <w:t>key=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com_name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小区名字</w:t>
            </w:r>
          </w:p>
          <w:p w14:paraId="7DB3A812" w14:textId="77777777" w:rsidR="00C23ED6" w:rsidRDefault="00C23ED6" w:rsidP="00C23ED6">
            <w:pPr>
              <w:rPr>
                <w:lang w:val="en-US"/>
              </w:rPr>
            </w:pPr>
            <w:r>
              <w:rPr>
                <w:lang w:val="en-US"/>
              </w:rPr>
              <w:t xml:space="preserve">key= address </w:t>
            </w:r>
            <w:r>
              <w:rPr>
                <w:rFonts w:hint="eastAsia"/>
                <w:lang w:val="en-US"/>
              </w:rPr>
              <w:t>小区地址</w:t>
            </w:r>
            <w:r>
              <w:rPr>
                <w:lang w:val="en-US"/>
              </w:rPr>
              <w:t xml:space="preserve"> </w:t>
            </w:r>
          </w:p>
          <w:p w14:paraId="7043BC3D" w14:textId="77777777" w:rsidR="00C23ED6" w:rsidRDefault="00C23ED6" w:rsidP="006B0D8E">
            <w:pPr>
              <w:rPr>
                <w:lang w:val="en-US"/>
              </w:rPr>
            </w:pPr>
          </w:p>
        </w:tc>
      </w:tr>
    </w:tbl>
    <w:p w14:paraId="232597D1" w14:textId="77777777" w:rsidR="00C23ED6" w:rsidRDefault="00C23ED6" w:rsidP="00E258B3">
      <w:pPr>
        <w:rPr>
          <w:lang w:val="en-US"/>
        </w:rPr>
      </w:pPr>
    </w:p>
    <w:p w14:paraId="441643AF" w14:textId="77777777" w:rsidR="00513C7B" w:rsidRDefault="00513C7B" w:rsidP="00E258B3">
      <w:pPr>
        <w:rPr>
          <w:lang w:val="en-US"/>
        </w:rPr>
      </w:pPr>
    </w:p>
    <w:p w14:paraId="28FAE032" w14:textId="77777777" w:rsidR="00513C7B" w:rsidRDefault="00513C7B" w:rsidP="00513C7B">
      <w:pPr>
        <w:rPr>
          <w:rFonts w:hint="eastAsia"/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513C7B" w14:paraId="68E9D9F7" w14:textId="77777777" w:rsidTr="006B0D8E">
        <w:trPr>
          <w:trHeight w:val="416"/>
        </w:trPr>
        <w:tc>
          <w:tcPr>
            <w:tcW w:w="2022" w:type="dxa"/>
          </w:tcPr>
          <w:p w14:paraId="3B77AD84" w14:textId="77777777" w:rsidR="00513C7B" w:rsidRDefault="00513C7B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9486223" w14:textId="30F21080" w:rsidR="00513C7B" w:rsidRDefault="00513C7B" w:rsidP="00513C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查询小区</w:t>
            </w:r>
            <w:r>
              <w:rPr>
                <w:rFonts w:hint="eastAsia"/>
                <w:lang w:val="en-US"/>
              </w:rPr>
              <w:t>通知的信息</w:t>
            </w:r>
          </w:p>
        </w:tc>
      </w:tr>
      <w:tr w:rsidR="00513C7B" w14:paraId="7E59DCEA" w14:textId="77777777" w:rsidTr="006B0D8E">
        <w:tc>
          <w:tcPr>
            <w:tcW w:w="2022" w:type="dxa"/>
          </w:tcPr>
          <w:p w14:paraId="6E5BBF4E" w14:textId="77777777" w:rsidR="00513C7B" w:rsidRDefault="00513C7B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50C706BA" w14:textId="2AB1A0BA" w:rsidR="00513C7B" w:rsidRDefault="00513C7B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com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notice_en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queryByComcode</w:t>
            </w:r>
            <w:proofErr w:type="spellEnd"/>
          </w:p>
        </w:tc>
      </w:tr>
      <w:tr w:rsidR="00513C7B" w14:paraId="648DAC01" w14:textId="77777777" w:rsidTr="006B0D8E">
        <w:tc>
          <w:tcPr>
            <w:tcW w:w="2022" w:type="dxa"/>
          </w:tcPr>
          <w:p w14:paraId="587D0AEC" w14:textId="77777777" w:rsidR="00513C7B" w:rsidRDefault="00513C7B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5018DAC6" w14:textId="77777777" w:rsidR="00513C7B" w:rsidRDefault="00513C7B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513C7B" w14:paraId="7F738498" w14:textId="77777777" w:rsidTr="006B0D8E">
        <w:tc>
          <w:tcPr>
            <w:tcW w:w="2022" w:type="dxa"/>
          </w:tcPr>
          <w:p w14:paraId="2A0C868B" w14:textId="77777777" w:rsidR="00513C7B" w:rsidRDefault="00513C7B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3D9256B7" w14:textId="77777777" w:rsidR="00513C7B" w:rsidRDefault="00513C7B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com_code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rFonts w:hint="eastAsia"/>
                <w:lang w:val="en-US"/>
              </w:rPr>
              <w:t>小区的编号</w:t>
            </w:r>
            <w:r>
              <w:rPr>
                <w:lang w:val="en-US"/>
              </w:rPr>
              <w:t xml:space="preserve"> </w:t>
            </w:r>
          </w:p>
          <w:p w14:paraId="32158A9D" w14:textId="77777777" w:rsidR="00513C7B" w:rsidRPr="00B908E6" w:rsidRDefault="00513C7B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</w:tc>
      </w:tr>
      <w:tr w:rsidR="00513C7B" w14:paraId="4AA195A9" w14:textId="77777777" w:rsidTr="006B0D8E">
        <w:tc>
          <w:tcPr>
            <w:tcW w:w="2022" w:type="dxa"/>
          </w:tcPr>
          <w:p w14:paraId="0DB2BA13" w14:textId="77777777" w:rsidR="00513C7B" w:rsidRDefault="00513C7B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1C993250" w14:textId="77777777" w:rsidR="00513C7B" w:rsidRDefault="00513C7B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3C2BDE83" w14:textId="097F0AA7" w:rsidR="00513C7B" w:rsidRDefault="00513C7B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json</w:t>
            </w:r>
            <w:r>
              <w:rPr>
                <w:lang w:val="en-US"/>
              </w:rPr>
              <w:t>array</w:t>
            </w:r>
            <w:proofErr w:type="spellEnd"/>
          </w:p>
          <w:p w14:paraId="0C4EEB32" w14:textId="3AA795C9" w:rsidR="00513C7B" w:rsidRDefault="00513C7B" w:rsidP="006B0D8E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key= </w:t>
            </w:r>
            <w:r>
              <w:rPr>
                <w:lang w:val="en-US"/>
              </w:rPr>
              <w:t>value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通知内容</w:t>
            </w:r>
            <w:r>
              <w:rPr>
                <w:lang w:val="en-US"/>
              </w:rPr>
              <w:t xml:space="preserve"> </w:t>
            </w:r>
            <w:bookmarkStart w:id="0" w:name="_GoBack"/>
            <w:bookmarkEnd w:id="0"/>
          </w:p>
        </w:tc>
      </w:tr>
    </w:tbl>
    <w:p w14:paraId="33F74C96" w14:textId="77777777" w:rsidR="00513C7B" w:rsidRPr="00BF4BBF" w:rsidRDefault="00513C7B" w:rsidP="00513C7B">
      <w:pPr>
        <w:rPr>
          <w:rFonts w:hint="eastAsia"/>
          <w:lang w:val="en-US"/>
        </w:rPr>
      </w:pPr>
    </w:p>
    <w:p w14:paraId="252F7727" w14:textId="77777777" w:rsidR="00513C7B" w:rsidRPr="00BF4BBF" w:rsidRDefault="00513C7B" w:rsidP="00E258B3">
      <w:pPr>
        <w:rPr>
          <w:lang w:val="en-US"/>
        </w:rPr>
      </w:pPr>
    </w:p>
    <w:sectPr w:rsidR="00513C7B" w:rsidRPr="00BF4BBF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FEF8D" w14:textId="77777777" w:rsidR="00FD01D7" w:rsidRDefault="00FD01D7">
      <w:r>
        <w:separator/>
      </w:r>
    </w:p>
    <w:p w14:paraId="56D5DDF2" w14:textId="77777777" w:rsidR="00FD01D7" w:rsidRDefault="00FD01D7"/>
  </w:endnote>
  <w:endnote w:type="continuationSeparator" w:id="0">
    <w:p w14:paraId="3D14D842" w14:textId="77777777" w:rsidR="00FD01D7" w:rsidRDefault="00FD01D7">
      <w:r>
        <w:continuationSeparator/>
      </w:r>
    </w:p>
    <w:p w14:paraId="63B92CE6" w14:textId="77777777" w:rsidR="00FD01D7" w:rsidRDefault="00FD01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19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6261A" w14:textId="77777777" w:rsidR="00FD01D7" w:rsidRDefault="00FD01D7">
      <w:r>
        <w:separator/>
      </w:r>
    </w:p>
    <w:p w14:paraId="4C908BF0" w14:textId="77777777" w:rsidR="00FD01D7" w:rsidRDefault="00FD01D7"/>
  </w:footnote>
  <w:footnote w:type="continuationSeparator" w:id="0">
    <w:p w14:paraId="44986675" w14:textId="77777777" w:rsidR="00FD01D7" w:rsidRDefault="00FD01D7">
      <w:r>
        <w:continuationSeparator/>
      </w:r>
    </w:p>
    <w:p w14:paraId="259F5ED0" w14:textId="77777777" w:rsidR="00FD01D7" w:rsidRDefault="00FD01D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B14A2"/>
    <w:rsid w:val="000F3C68"/>
    <w:rsid w:val="001C74BE"/>
    <w:rsid w:val="001C7DF3"/>
    <w:rsid w:val="004A129F"/>
    <w:rsid w:val="00513C7B"/>
    <w:rsid w:val="00533586"/>
    <w:rsid w:val="00547C66"/>
    <w:rsid w:val="0059290E"/>
    <w:rsid w:val="006D22C0"/>
    <w:rsid w:val="008266C7"/>
    <w:rsid w:val="008315A5"/>
    <w:rsid w:val="00910AB8"/>
    <w:rsid w:val="009A7DC0"/>
    <w:rsid w:val="009C6920"/>
    <w:rsid w:val="00BB146A"/>
    <w:rsid w:val="00BF4BBF"/>
    <w:rsid w:val="00C23ED6"/>
    <w:rsid w:val="00C35F1A"/>
    <w:rsid w:val="00C46AFA"/>
    <w:rsid w:val="00C667D7"/>
    <w:rsid w:val="00C9613D"/>
    <w:rsid w:val="00D00A6B"/>
    <w:rsid w:val="00D069FF"/>
    <w:rsid w:val="00D15449"/>
    <w:rsid w:val="00D203DE"/>
    <w:rsid w:val="00D65710"/>
    <w:rsid w:val="00D81992"/>
    <w:rsid w:val="00DD12ED"/>
    <w:rsid w:val="00E200B8"/>
    <w:rsid w:val="00E258B3"/>
    <w:rsid w:val="00E73492"/>
    <w:rsid w:val="00ED673C"/>
    <w:rsid w:val="00F6003F"/>
    <w:rsid w:val="00FD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49</TotalTime>
  <Pages>2</Pages>
  <Words>98</Words>
  <Characters>561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cp:lastPrinted>2018-03-19T03:05:00Z</cp:lastPrinted>
  <dcterms:created xsi:type="dcterms:W3CDTF">2018-03-18T15:11:00Z</dcterms:created>
  <dcterms:modified xsi:type="dcterms:W3CDTF">2018-03-27T02:36:00Z</dcterms:modified>
</cp:coreProperties>
</file>