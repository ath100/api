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84"/>
        <w:gridCol w:w="8333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6BBDFFB5" w:rsidR="002D5449" w:rsidRDefault="002D5449" w:rsidP="001C6229">
            <w:r>
              <w:rPr>
                <w:rFonts w:hint="eastAsia"/>
              </w:rP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475F8B9F" w:rsidR="00C23ED6" w:rsidRDefault="00C23ED6" w:rsidP="00FF2875">
            <w:r>
              <w:rPr>
                <w:rFonts w:hint="eastAsia"/>
              </w:rPr>
              <w:t>查询</w:t>
            </w:r>
            <w:r w:rsidR="004C576C">
              <w:rPr>
                <w:rFonts w:hint="eastAsia"/>
              </w:rPr>
              <w:t>列表显示购物车中商品数量角标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6C818225" w:rsidR="004C576C" w:rsidRDefault="004C576C" w:rsidP="00C23ED6">
            <w:r w:rsidRPr="004C576C">
              <w:t>http://192.168.0.127:7020/api-goods/goods_shopcart_en/queryCntByOpenidComcode?openid=123&amp;com_code=100101&amp;wxcode=100000&amp;token=daojia100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1AAC043" w14:textId="0012948D" w:rsidR="004C576C" w:rsidRDefault="004C576C" w:rsidP="004C576C"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63D98B49" w14:textId="3E8BD9E4" w:rsidR="004C576C" w:rsidRDefault="004C576C" w:rsidP="004C576C">
            <w:proofErr w:type="spellStart"/>
            <w:r>
              <w:t>com_code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1632D493" w14:textId="3711CF97" w:rsidR="004C576C" w:rsidRPr="00B908E6" w:rsidRDefault="004C576C" w:rsidP="004C576C">
            <w:proofErr w:type="spellStart"/>
            <w:r>
              <w:t>wxcode</w:t>
            </w:r>
            <w:proofErr w:type="spellEnd"/>
          </w:p>
          <w:p w14:paraId="3E9ECCF1" w14:textId="3F6ABB61" w:rsidR="001C3A07" w:rsidRPr="00B908E6" w:rsidRDefault="001C3A07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25A873A" w14:textId="77777777" w:rsidR="004C576C" w:rsidRDefault="004C576C" w:rsidP="004C576C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{"code":200,"message":"请求成功","data":{"cnt":5}}</w:t>
            </w:r>
          </w:p>
          <w:p w14:paraId="76029169" w14:textId="52629A64" w:rsidR="004C576C" w:rsidRDefault="004C576C" w:rsidP="00664941"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 = 具体的数量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736A4883" w14:textId="77777777" w:rsidR="002846ED" w:rsidRDefault="002846ED" w:rsidP="00E258B3"/>
    <w:p w14:paraId="192A9DA7" w14:textId="77777777" w:rsidR="002846ED" w:rsidRDefault="002846ED" w:rsidP="002846ED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2846ED" w14:paraId="77915F24" w14:textId="77777777" w:rsidTr="00811620">
        <w:trPr>
          <w:trHeight w:val="416"/>
        </w:trPr>
        <w:tc>
          <w:tcPr>
            <w:tcW w:w="704" w:type="dxa"/>
          </w:tcPr>
          <w:p w14:paraId="12EEDF18" w14:textId="77777777" w:rsidR="002846ED" w:rsidRDefault="002846ED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70F163DF" w14:textId="7005BC27" w:rsidR="002846ED" w:rsidRDefault="002846ED" w:rsidP="0061123E">
            <w:r>
              <w:t>2</w:t>
            </w:r>
          </w:p>
        </w:tc>
      </w:tr>
      <w:tr w:rsidR="002846ED" w14:paraId="1D6AFA04" w14:textId="77777777" w:rsidTr="00811620">
        <w:trPr>
          <w:trHeight w:val="416"/>
        </w:trPr>
        <w:tc>
          <w:tcPr>
            <w:tcW w:w="704" w:type="dxa"/>
          </w:tcPr>
          <w:p w14:paraId="1EFBCF1B" w14:textId="77777777" w:rsidR="002846ED" w:rsidRDefault="002846ED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3D450F5B" w14:textId="1F5B96DB" w:rsidR="002846ED" w:rsidRDefault="002846ED" w:rsidP="0061123E">
            <w:r>
              <w:rPr>
                <w:rFonts w:hint="eastAsia"/>
              </w:rPr>
              <w:t>查询列表显示商品小分类的信息</w:t>
            </w:r>
          </w:p>
        </w:tc>
      </w:tr>
      <w:tr w:rsidR="002846ED" w14:paraId="347FE678" w14:textId="77777777" w:rsidTr="00811620">
        <w:tc>
          <w:tcPr>
            <w:tcW w:w="704" w:type="dxa"/>
          </w:tcPr>
          <w:p w14:paraId="2C062AC5" w14:textId="77777777" w:rsidR="002846ED" w:rsidRDefault="002846ED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03A38DB4" w14:textId="638A28A0" w:rsidR="002846ED" w:rsidRDefault="002846ED" w:rsidP="0061123E">
            <w:r w:rsidRPr="002846ED">
              <w:t>http://192.168.0.127:7020/api-goods/goods_type_cata/queryByComcodePid?wxcode=100000&amp;com_code=100101&amp;code=110&amp;token=daojia100</w:t>
            </w:r>
          </w:p>
        </w:tc>
      </w:tr>
      <w:tr w:rsidR="002846ED" w14:paraId="409EAA8F" w14:textId="77777777" w:rsidTr="00811620">
        <w:tc>
          <w:tcPr>
            <w:tcW w:w="704" w:type="dxa"/>
          </w:tcPr>
          <w:p w14:paraId="29B9464A" w14:textId="77777777" w:rsidR="002846ED" w:rsidRDefault="002846ED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43CA3D4E" w14:textId="77777777" w:rsidR="002846ED" w:rsidRDefault="002846ED" w:rsidP="0061123E">
            <w:r>
              <w:t>get</w:t>
            </w:r>
          </w:p>
        </w:tc>
      </w:tr>
      <w:tr w:rsidR="002846ED" w14:paraId="14F5C5F5" w14:textId="77777777" w:rsidTr="00811620">
        <w:tc>
          <w:tcPr>
            <w:tcW w:w="704" w:type="dxa"/>
          </w:tcPr>
          <w:p w14:paraId="220205E5" w14:textId="77777777" w:rsidR="002846ED" w:rsidRDefault="002846ED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5DAF200" w14:textId="04E72211" w:rsidR="002846ED" w:rsidRDefault="002846ED" w:rsidP="0061123E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3212869F" w14:textId="335FAD0D" w:rsidR="002846ED" w:rsidRDefault="002846ED" w:rsidP="0061123E">
            <w:proofErr w:type="spellStart"/>
            <w:r>
              <w:t>com_code</w:t>
            </w:r>
            <w:proofErr w:type="spellEnd"/>
            <w:r>
              <w:t>=</w:t>
            </w:r>
            <w:r>
              <w:rPr>
                <w:rFonts w:hint="eastAsia"/>
              </w:rPr>
              <w:t>小区编号</w:t>
            </w:r>
          </w:p>
          <w:p w14:paraId="0B82205D" w14:textId="5865065C" w:rsidR="002846ED" w:rsidRPr="00B908E6" w:rsidRDefault="002846ED" w:rsidP="0061123E">
            <w:r>
              <w:t>code=</w:t>
            </w:r>
            <w:r>
              <w:rPr>
                <w:rFonts w:hint="eastAsia"/>
              </w:rPr>
              <w:t>类别编号</w:t>
            </w:r>
          </w:p>
          <w:p w14:paraId="6B82D36C" w14:textId="77777777" w:rsidR="002846ED" w:rsidRPr="00B908E6" w:rsidRDefault="002846ED" w:rsidP="0061123E"/>
        </w:tc>
      </w:tr>
      <w:tr w:rsidR="002846ED" w14:paraId="4D4D12A5" w14:textId="77777777" w:rsidTr="00811620">
        <w:tc>
          <w:tcPr>
            <w:tcW w:w="704" w:type="dxa"/>
          </w:tcPr>
          <w:p w14:paraId="33B7F4E3" w14:textId="1A204151" w:rsidR="002846ED" w:rsidRDefault="002846ED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706A1105" w14:textId="77777777" w:rsidR="007C66E5" w:rsidRDefault="007C66E5" w:rsidP="007C66E5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9,"code":"110001","wxcode":100000,"name":"临时小嘴","img_url":null,"descs":null,"showorder":0,"status":1,"pro_code":"100100","com_code":"100101","url":null,"value":null,"pid":"110"},{"id":11,"code":"110003","wxcode":100000,"name":"坚果蜜饯","img_url":null,"descs":null,"showorder":0,"status":1,"pro_code":"100100","com_code":"100101","url":null,"value":null,"pid":"110"},{"id":12,"code":"110004","wxcode":100000,"name":"老字特产","img_url":null,"descs":null,"showorder":0,"status":1,"pro_code":"100100","com_code":"100101","url":null,"value":null,"pid":"110"},{"id":10,"code":"110002","wxcode":100000,"name":"牛奶水饮料","img_url":null,"descs":null,"showorder":1,"status":1,"pro_code":"100100","com_code":"100101","url":null,"value":null,"pid":"110"},{"id":13,"code":"110005","wxcode":100000,"name":"饼干薯片","img_url":null,"descs":null,"showorder":3,"status":1,"pro_code":"100100","com_code":"100101","url":null,"value":null,"pid":"110"},{"id":14,"code":"110006","wxcode":100000,"name":"瓜子点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心","img_url":null,"descs":null,"showorder":4,"status":1,"pro_code":"100100","com_code":"100101","url":null,"value":null,"pid":"110"}]}</w:t>
            </w:r>
          </w:p>
          <w:p w14:paraId="7D62AB28" w14:textId="68BD964D" w:rsidR="002846ED" w:rsidRDefault="002846ED" w:rsidP="007C66E5">
            <w:r>
              <w:t xml:space="preserve"> </w:t>
            </w:r>
          </w:p>
        </w:tc>
      </w:tr>
    </w:tbl>
    <w:p w14:paraId="20D11A30" w14:textId="77777777" w:rsidR="002846ED" w:rsidRDefault="002846ED" w:rsidP="002846ED"/>
    <w:p w14:paraId="4F6CBA0E" w14:textId="77777777" w:rsidR="002846ED" w:rsidRDefault="002846ED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811620" w14:paraId="15FE412F" w14:textId="77777777" w:rsidTr="0061123E">
        <w:trPr>
          <w:trHeight w:val="416"/>
        </w:trPr>
        <w:tc>
          <w:tcPr>
            <w:tcW w:w="704" w:type="dxa"/>
          </w:tcPr>
          <w:p w14:paraId="7A3CE68E" w14:textId="77777777" w:rsidR="00811620" w:rsidRDefault="00811620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D65D08C" w14:textId="2E96646A" w:rsidR="00811620" w:rsidRDefault="00811620" w:rsidP="0061123E">
            <w:r>
              <w:t>3</w:t>
            </w:r>
          </w:p>
        </w:tc>
      </w:tr>
      <w:tr w:rsidR="00811620" w14:paraId="4B0D8AFC" w14:textId="77777777" w:rsidTr="0061123E">
        <w:trPr>
          <w:trHeight w:val="416"/>
        </w:trPr>
        <w:tc>
          <w:tcPr>
            <w:tcW w:w="704" w:type="dxa"/>
          </w:tcPr>
          <w:p w14:paraId="56177600" w14:textId="77777777" w:rsidR="00811620" w:rsidRDefault="00811620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5D16B43E" w14:textId="537AF16A" w:rsidR="00811620" w:rsidRDefault="00811620" w:rsidP="0061123E">
            <w:r>
              <w:rPr>
                <w:rFonts w:hint="eastAsia"/>
              </w:rPr>
              <w:t>查询列表根据商品类别小分类查询商品信息</w:t>
            </w:r>
          </w:p>
        </w:tc>
      </w:tr>
      <w:tr w:rsidR="00811620" w14:paraId="140F8484" w14:textId="77777777" w:rsidTr="0061123E">
        <w:tc>
          <w:tcPr>
            <w:tcW w:w="704" w:type="dxa"/>
          </w:tcPr>
          <w:p w14:paraId="6199C4EE" w14:textId="77777777" w:rsidR="00811620" w:rsidRDefault="00811620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6324C111" w14:textId="690669C9" w:rsidR="00811620" w:rsidRDefault="00811620" w:rsidP="0061123E">
            <w:r w:rsidRPr="00811620">
              <w:t>http://192.168.0.127:7020/api-goods/goods_info_en/queryByTypecode?wxcode=100000&amp;com_code=100101&amp;type_code_son=110001&amp;token=daojia100&amp;start=0</w:t>
            </w:r>
          </w:p>
        </w:tc>
      </w:tr>
      <w:tr w:rsidR="00811620" w14:paraId="47182EBC" w14:textId="77777777" w:rsidTr="0061123E">
        <w:tc>
          <w:tcPr>
            <w:tcW w:w="704" w:type="dxa"/>
          </w:tcPr>
          <w:p w14:paraId="325B7F8A" w14:textId="77777777" w:rsidR="00811620" w:rsidRDefault="00811620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B38A4D3" w14:textId="77777777" w:rsidR="00811620" w:rsidRDefault="00811620" w:rsidP="0061123E">
            <w:r>
              <w:t>get</w:t>
            </w:r>
          </w:p>
        </w:tc>
      </w:tr>
      <w:tr w:rsidR="00811620" w14:paraId="44D3A723" w14:textId="77777777" w:rsidTr="0061123E">
        <w:tc>
          <w:tcPr>
            <w:tcW w:w="704" w:type="dxa"/>
          </w:tcPr>
          <w:p w14:paraId="05C5B459" w14:textId="77777777" w:rsidR="00811620" w:rsidRDefault="00811620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7994CCA6" w14:textId="77777777" w:rsidR="00811620" w:rsidRDefault="00811620" w:rsidP="00811620">
            <w:proofErr w:type="spellStart"/>
            <w:r>
              <w:rPr>
                <w:rFonts w:hint="eastAsia"/>
              </w:rPr>
              <w:t>wxcode</w:t>
            </w:r>
            <w:proofErr w:type="spellEnd"/>
          </w:p>
          <w:p w14:paraId="1CA26C22" w14:textId="77777777" w:rsidR="00811620" w:rsidRDefault="00811620" w:rsidP="00811620">
            <w:proofErr w:type="spellStart"/>
            <w:r>
              <w:t>com_code</w:t>
            </w:r>
            <w:proofErr w:type="spellEnd"/>
            <w:r>
              <w:t>=</w:t>
            </w:r>
            <w:r>
              <w:rPr>
                <w:rFonts w:hint="eastAsia"/>
              </w:rPr>
              <w:t>小区编号</w:t>
            </w:r>
          </w:p>
          <w:p w14:paraId="31D153A4" w14:textId="77777777" w:rsidR="00811620" w:rsidRDefault="00811620" w:rsidP="00811620">
            <w:proofErr w:type="spellStart"/>
            <w:r>
              <w:t>type_code_son</w:t>
            </w:r>
            <w:proofErr w:type="spellEnd"/>
            <w:r>
              <w:t>=</w:t>
            </w:r>
            <w:r>
              <w:rPr>
                <w:rFonts w:hint="eastAsia"/>
              </w:rPr>
              <w:t>小分类编号</w:t>
            </w:r>
          </w:p>
          <w:p w14:paraId="11FD7DE6" w14:textId="6BE6D7E2" w:rsidR="00811620" w:rsidRPr="00B908E6" w:rsidRDefault="00811620" w:rsidP="00811620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811620" w14:paraId="50D5E852" w14:textId="77777777" w:rsidTr="0061123E">
        <w:tc>
          <w:tcPr>
            <w:tcW w:w="704" w:type="dxa"/>
          </w:tcPr>
          <w:p w14:paraId="06BFC79B" w14:textId="77777777" w:rsidR="00811620" w:rsidRDefault="00811620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0BEC4694" w14:textId="7865681A" w:rsidR="00874714" w:rsidRDefault="00874714" w:rsidP="00874714"/>
          <w:p w14:paraId="25914377" w14:textId="02417465" w:rsidR="00811620" w:rsidRPr="00874714" w:rsidRDefault="00811620" w:rsidP="0061123E"/>
        </w:tc>
      </w:tr>
    </w:tbl>
    <w:p w14:paraId="4512B880" w14:textId="77777777" w:rsidR="00811620" w:rsidRDefault="00811620" w:rsidP="00E258B3"/>
    <w:p w14:paraId="65159D71" w14:textId="77777777" w:rsidR="00071C9B" w:rsidRDefault="00071C9B" w:rsidP="00E258B3"/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3"/>
      </w:tblGrid>
      <w:tr w:rsidR="00071C9B" w14:paraId="68196EA3" w14:textId="77777777" w:rsidTr="0061123E">
        <w:trPr>
          <w:trHeight w:val="416"/>
        </w:trPr>
        <w:tc>
          <w:tcPr>
            <w:tcW w:w="704" w:type="dxa"/>
          </w:tcPr>
          <w:p w14:paraId="59C244C5" w14:textId="77777777" w:rsidR="00071C9B" w:rsidRDefault="00071C9B" w:rsidP="0061123E">
            <w:r>
              <w:rPr>
                <w:rFonts w:hint="eastAsia"/>
              </w:rPr>
              <w:t>NO</w:t>
            </w:r>
          </w:p>
        </w:tc>
        <w:tc>
          <w:tcPr>
            <w:tcW w:w="8313" w:type="dxa"/>
          </w:tcPr>
          <w:p w14:paraId="0CD525D7" w14:textId="074DE0AF" w:rsidR="00071C9B" w:rsidRDefault="00071C9B" w:rsidP="0061123E">
            <w:r>
              <w:t>4</w:t>
            </w:r>
          </w:p>
        </w:tc>
      </w:tr>
      <w:tr w:rsidR="00071C9B" w14:paraId="14A6F361" w14:textId="77777777" w:rsidTr="0061123E">
        <w:trPr>
          <w:trHeight w:val="416"/>
        </w:trPr>
        <w:tc>
          <w:tcPr>
            <w:tcW w:w="704" w:type="dxa"/>
          </w:tcPr>
          <w:p w14:paraId="32B652A2" w14:textId="77777777" w:rsidR="00071C9B" w:rsidRDefault="00071C9B" w:rsidP="0061123E">
            <w:r>
              <w:rPr>
                <w:rFonts w:hint="eastAsia"/>
              </w:rPr>
              <w:t>用途</w:t>
            </w:r>
          </w:p>
        </w:tc>
        <w:tc>
          <w:tcPr>
            <w:tcW w:w="8313" w:type="dxa"/>
          </w:tcPr>
          <w:p w14:paraId="178CEE84" w14:textId="36495844" w:rsidR="00071C9B" w:rsidRDefault="00071C9B" w:rsidP="0061123E">
            <w:r>
              <w:rPr>
                <w:rFonts w:hint="eastAsia"/>
              </w:rPr>
              <w:t>商品列表或者首页添加购物车</w:t>
            </w:r>
          </w:p>
        </w:tc>
      </w:tr>
      <w:tr w:rsidR="00071C9B" w14:paraId="25780806" w14:textId="77777777" w:rsidTr="0061123E">
        <w:tc>
          <w:tcPr>
            <w:tcW w:w="704" w:type="dxa"/>
          </w:tcPr>
          <w:p w14:paraId="63D39745" w14:textId="77777777" w:rsidR="00071C9B" w:rsidRDefault="00071C9B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13" w:type="dxa"/>
          </w:tcPr>
          <w:p w14:paraId="475F1366" w14:textId="1DE608E6" w:rsidR="00071C9B" w:rsidRDefault="00071C9B" w:rsidP="0061123E">
            <w:bookmarkStart w:id="0" w:name="OLE_LINK1"/>
            <w:bookmarkStart w:id="1" w:name="OLE_LINK2"/>
            <w:r w:rsidRPr="00811620">
              <w:t>http://192.168.0.127:7020/api-goods/</w:t>
            </w:r>
            <w:r w:rsidRPr="00071C9B">
              <w:t>goods_shopcart_en/insertFromHomePage</w:t>
            </w:r>
            <w:bookmarkEnd w:id="0"/>
            <w:bookmarkEnd w:id="1"/>
          </w:p>
        </w:tc>
      </w:tr>
      <w:tr w:rsidR="00071C9B" w14:paraId="6A8B8000" w14:textId="77777777" w:rsidTr="0061123E">
        <w:tc>
          <w:tcPr>
            <w:tcW w:w="704" w:type="dxa"/>
          </w:tcPr>
          <w:p w14:paraId="08D88B1A" w14:textId="77777777" w:rsidR="00071C9B" w:rsidRDefault="00071C9B" w:rsidP="0061123E">
            <w:r>
              <w:rPr>
                <w:rFonts w:hint="eastAsia"/>
              </w:rPr>
              <w:t>方法</w:t>
            </w:r>
          </w:p>
        </w:tc>
        <w:tc>
          <w:tcPr>
            <w:tcW w:w="8313" w:type="dxa"/>
          </w:tcPr>
          <w:p w14:paraId="765D0B68" w14:textId="58272E93" w:rsidR="00071C9B" w:rsidRDefault="00071C9B" w:rsidP="0061123E">
            <w:r>
              <w:t>post</w:t>
            </w:r>
          </w:p>
        </w:tc>
      </w:tr>
      <w:tr w:rsidR="00071C9B" w14:paraId="5ED938BA" w14:textId="77777777" w:rsidTr="0061123E">
        <w:tc>
          <w:tcPr>
            <w:tcW w:w="704" w:type="dxa"/>
          </w:tcPr>
          <w:p w14:paraId="04BA7D82" w14:textId="77777777" w:rsidR="00071C9B" w:rsidRDefault="00071C9B" w:rsidP="0061123E">
            <w:r>
              <w:rPr>
                <w:rFonts w:hint="eastAsia"/>
              </w:rPr>
              <w:t>参数</w:t>
            </w:r>
          </w:p>
        </w:tc>
        <w:tc>
          <w:tcPr>
            <w:tcW w:w="8313" w:type="dxa"/>
          </w:tcPr>
          <w:p w14:paraId="4424C867" w14:textId="77777777" w:rsidR="00071C9B" w:rsidRDefault="00071C9B" w:rsidP="0061123E">
            <w:proofErr w:type="spellStart"/>
            <w:r>
              <w:t>goods_code</w:t>
            </w:r>
            <w:proofErr w:type="spellEnd"/>
          </w:p>
          <w:p w14:paraId="066911EA" w14:textId="77777777" w:rsidR="00071C9B" w:rsidRDefault="00071C9B" w:rsidP="0061123E">
            <w:proofErr w:type="spellStart"/>
            <w:r>
              <w:t>openid</w:t>
            </w:r>
            <w:proofErr w:type="spellEnd"/>
          </w:p>
          <w:p w14:paraId="59AE89F6" w14:textId="77777777" w:rsidR="00071C9B" w:rsidRDefault="00071C9B" w:rsidP="0061123E">
            <w:proofErr w:type="spellStart"/>
            <w:r>
              <w:t>goods_num</w:t>
            </w:r>
            <w:proofErr w:type="spellEnd"/>
            <w:r>
              <w:t>=1</w:t>
            </w:r>
          </w:p>
          <w:p w14:paraId="4C44E86B" w14:textId="534A31CF" w:rsidR="00071C9B" w:rsidRDefault="00071C9B" w:rsidP="0061123E">
            <w:pPr>
              <w:rPr>
                <w:rFonts w:hint="eastAsia"/>
              </w:rPr>
            </w:pPr>
            <w:proofErr w:type="spellStart"/>
            <w:r>
              <w:t>goods_price_dis</w:t>
            </w:r>
            <w:proofErr w:type="spellEnd"/>
            <w:r>
              <w:t>=</w:t>
            </w:r>
            <w:r w:rsidR="00491A71">
              <w:rPr>
                <w:rFonts w:hint="eastAsia"/>
              </w:rPr>
              <w:t>选中的商品的型号价格</w:t>
            </w:r>
          </w:p>
          <w:p w14:paraId="0A954131" w14:textId="2D6C13F9" w:rsidR="00071C9B" w:rsidRDefault="00071C9B" w:rsidP="0061123E">
            <w:pPr>
              <w:rPr>
                <w:rFonts w:hint="eastAsia"/>
              </w:rPr>
            </w:pPr>
            <w:proofErr w:type="spellStart"/>
            <w:r>
              <w:t>goods_price_all</w:t>
            </w:r>
            <w:proofErr w:type="spellEnd"/>
            <w:r>
              <w:t>=</w:t>
            </w:r>
            <w:r w:rsidR="00491A71">
              <w:t xml:space="preserve"> </w:t>
            </w:r>
            <w:proofErr w:type="spellStart"/>
            <w:r w:rsidR="00491A71">
              <w:t>goods_price_dis</w:t>
            </w:r>
            <w:proofErr w:type="spellEnd"/>
            <w:r w:rsidR="00491A71">
              <w:t xml:space="preserve">* </w:t>
            </w:r>
            <w:r w:rsidR="00491A71">
              <w:t>goods_num</w:t>
            </w:r>
            <w:bookmarkStart w:id="2" w:name="_GoBack"/>
            <w:bookmarkEnd w:id="2"/>
          </w:p>
          <w:p w14:paraId="2DE53DFC" w14:textId="77777777" w:rsidR="00071C9B" w:rsidRDefault="00071C9B" w:rsidP="0061123E">
            <w:proofErr w:type="spellStart"/>
            <w:r>
              <w:t>goods_name</w:t>
            </w:r>
            <w:proofErr w:type="spellEnd"/>
            <w:r>
              <w:t>=name</w:t>
            </w:r>
          </w:p>
          <w:p w14:paraId="5BF7425B" w14:textId="50BC6CD6" w:rsidR="00071C9B" w:rsidRDefault="00071C9B" w:rsidP="0061123E">
            <w:proofErr w:type="spellStart"/>
            <w:r>
              <w:t>goods_title</w:t>
            </w:r>
            <w:proofErr w:type="spellEnd"/>
          </w:p>
          <w:p w14:paraId="67A826FB" w14:textId="77777777" w:rsidR="00071C9B" w:rsidRDefault="00071C9B" w:rsidP="0061123E">
            <w:proofErr w:type="spellStart"/>
            <w:r>
              <w:t>header_img_url</w:t>
            </w:r>
            <w:proofErr w:type="spellEnd"/>
          </w:p>
          <w:p w14:paraId="38EC51D6" w14:textId="77777777" w:rsidR="00071C9B" w:rsidRDefault="00071C9B" w:rsidP="0061123E">
            <w:proofErr w:type="spellStart"/>
            <w:r>
              <w:t>goods_x</w:t>
            </w:r>
            <w:proofErr w:type="spellEnd"/>
          </w:p>
          <w:p w14:paraId="3CCEE7E4" w14:textId="77777777" w:rsidR="00071C9B" w:rsidRDefault="00071C9B" w:rsidP="0061123E">
            <w:proofErr w:type="spellStart"/>
            <w:r>
              <w:t>goods_y</w:t>
            </w:r>
            <w:proofErr w:type="spellEnd"/>
          </w:p>
          <w:p w14:paraId="5F2AF48F" w14:textId="77777777" w:rsidR="00071C9B" w:rsidRDefault="00071C9B" w:rsidP="0061123E">
            <w:proofErr w:type="spellStart"/>
            <w:r>
              <w:t>goods_z</w:t>
            </w:r>
            <w:proofErr w:type="spellEnd"/>
          </w:p>
          <w:p w14:paraId="0B1732C1" w14:textId="77777777" w:rsidR="00071C9B" w:rsidRDefault="00071C9B" w:rsidP="0061123E">
            <w:proofErr w:type="spellStart"/>
            <w:r>
              <w:t>wxcode</w:t>
            </w:r>
            <w:proofErr w:type="spellEnd"/>
          </w:p>
          <w:p w14:paraId="480B2DE7" w14:textId="77777777" w:rsidR="00071C9B" w:rsidRDefault="00071C9B" w:rsidP="0061123E">
            <w:proofErr w:type="spellStart"/>
            <w:r>
              <w:t>pro_code</w:t>
            </w:r>
            <w:proofErr w:type="spellEnd"/>
          </w:p>
          <w:p w14:paraId="180DA755" w14:textId="689BF078" w:rsidR="00071C9B" w:rsidRPr="00B908E6" w:rsidRDefault="00071C9B" w:rsidP="0061123E">
            <w:proofErr w:type="spellStart"/>
            <w:r>
              <w:t>com_code</w:t>
            </w:r>
            <w:proofErr w:type="spellEnd"/>
          </w:p>
        </w:tc>
      </w:tr>
      <w:tr w:rsidR="00071C9B" w14:paraId="30BF09A3" w14:textId="77777777" w:rsidTr="0061123E">
        <w:tc>
          <w:tcPr>
            <w:tcW w:w="704" w:type="dxa"/>
          </w:tcPr>
          <w:p w14:paraId="4E621109" w14:textId="6FECC058" w:rsidR="00071C9B" w:rsidRDefault="00071C9B" w:rsidP="0061123E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13" w:type="dxa"/>
          </w:tcPr>
          <w:p w14:paraId="2AA5ABDD" w14:textId="27F66EF1" w:rsidR="00071C9B" w:rsidRPr="00874714" w:rsidRDefault="002F22DE" w:rsidP="0061123E">
            <w:r>
              <w:rPr>
                <w:rFonts w:hint="eastAsia"/>
              </w:rPr>
              <w:t>操作成功</w:t>
            </w:r>
            <w:r>
              <w:t>/</w:t>
            </w:r>
            <w:r>
              <w:rPr>
                <w:rFonts w:hint="eastAsia"/>
              </w:rPr>
              <w:t>失败内容</w:t>
            </w:r>
          </w:p>
        </w:tc>
      </w:tr>
    </w:tbl>
    <w:p w14:paraId="0945E72C" w14:textId="77777777" w:rsidR="00071C9B" w:rsidRPr="00811620" w:rsidRDefault="00071C9B" w:rsidP="00E258B3"/>
    <w:sectPr w:rsidR="00071C9B" w:rsidRP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6FA7" w14:textId="77777777" w:rsidR="00BB57A4" w:rsidRDefault="00BB57A4">
      <w:r>
        <w:separator/>
      </w:r>
    </w:p>
    <w:p w14:paraId="047E128B" w14:textId="77777777" w:rsidR="00BB57A4" w:rsidRDefault="00BB57A4"/>
  </w:endnote>
  <w:endnote w:type="continuationSeparator" w:id="0">
    <w:p w14:paraId="77E9F80D" w14:textId="77777777" w:rsidR="00BB57A4" w:rsidRDefault="00BB57A4">
      <w:r>
        <w:continuationSeparator/>
      </w:r>
    </w:p>
    <w:p w14:paraId="65DDF3FF" w14:textId="77777777" w:rsidR="00BB57A4" w:rsidRDefault="00BB57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9D20F" w14:textId="77777777" w:rsidR="00BB57A4" w:rsidRDefault="00BB57A4">
      <w:r>
        <w:separator/>
      </w:r>
    </w:p>
    <w:p w14:paraId="70CC2DDD" w14:textId="77777777" w:rsidR="00BB57A4" w:rsidRDefault="00BB57A4"/>
  </w:footnote>
  <w:footnote w:type="continuationSeparator" w:id="0">
    <w:p w14:paraId="2FB5438C" w14:textId="77777777" w:rsidR="00BB57A4" w:rsidRDefault="00BB57A4">
      <w:r>
        <w:continuationSeparator/>
      </w:r>
    </w:p>
    <w:p w14:paraId="57ED276D" w14:textId="77777777" w:rsidR="00BB57A4" w:rsidRDefault="00BB57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71C9B"/>
    <w:rsid w:val="000B14A2"/>
    <w:rsid w:val="000B2FAC"/>
    <w:rsid w:val="000F3C68"/>
    <w:rsid w:val="00126A68"/>
    <w:rsid w:val="001C3A07"/>
    <w:rsid w:val="001C74BE"/>
    <w:rsid w:val="001C7DF3"/>
    <w:rsid w:val="002671B7"/>
    <w:rsid w:val="002846ED"/>
    <w:rsid w:val="00290E7C"/>
    <w:rsid w:val="002D5449"/>
    <w:rsid w:val="002F22DE"/>
    <w:rsid w:val="00491A71"/>
    <w:rsid w:val="004A129F"/>
    <w:rsid w:val="004C0500"/>
    <w:rsid w:val="004C576C"/>
    <w:rsid w:val="004E1F18"/>
    <w:rsid w:val="00513C7B"/>
    <w:rsid w:val="0052291F"/>
    <w:rsid w:val="00533586"/>
    <w:rsid w:val="00547C66"/>
    <w:rsid w:val="0059290E"/>
    <w:rsid w:val="005E2508"/>
    <w:rsid w:val="00664941"/>
    <w:rsid w:val="00677AC3"/>
    <w:rsid w:val="006D22C0"/>
    <w:rsid w:val="00761CB2"/>
    <w:rsid w:val="007C66E5"/>
    <w:rsid w:val="00811620"/>
    <w:rsid w:val="008266C7"/>
    <w:rsid w:val="008315A5"/>
    <w:rsid w:val="0086436E"/>
    <w:rsid w:val="00874714"/>
    <w:rsid w:val="008A4AA2"/>
    <w:rsid w:val="00910AB8"/>
    <w:rsid w:val="009A7DC0"/>
    <w:rsid w:val="009C6920"/>
    <w:rsid w:val="00AE1009"/>
    <w:rsid w:val="00BB146A"/>
    <w:rsid w:val="00BB57A4"/>
    <w:rsid w:val="00BF4BBF"/>
    <w:rsid w:val="00C12A8D"/>
    <w:rsid w:val="00C23ED6"/>
    <w:rsid w:val="00C35F1A"/>
    <w:rsid w:val="00C40FF4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107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cp:lastPrinted>2018-03-19T03:05:00Z</cp:lastPrinted>
  <dcterms:created xsi:type="dcterms:W3CDTF">2018-03-18T15:11:00Z</dcterms:created>
  <dcterms:modified xsi:type="dcterms:W3CDTF">2018-04-23T03:39:00Z</dcterms:modified>
</cp:coreProperties>
</file>