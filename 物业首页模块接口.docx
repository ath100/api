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77777777" w:rsidR="00533586" w:rsidRDefault="00E73492">
      <w:pPr>
        <w:pStyle w:val="1"/>
      </w:pPr>
      <w:r>
        <w:rPr>
          <w:rFonts w:hint="eastAsia"/>
        </w:rPr>
        <w:t>物业模块接口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pPr>
        <w:rPr>
          <w:lang w:val="en-US"/>
        </w:rPr>
      </w:pPr>
      <w:r>
        <w:rPr>
          <w:rFonts w:hint="eastAsia"/>
        </w:rPr>
        <w:t>域名：</w:t>
      </w:r>
      <w:r>
        <w:rPr>
          <w:rFonts w:hint="eastAsia"/>
        </w:rPr>
        <w:t>ath</w:t>
      </w:r>
      <w:r>
        <w:t>100</w:t>
      </w:r>
      <w:r>
        <w:rPr>
          <w:lang w:val="en-US"/>
        </w:rPr>
        <w:t>.xyz</w:t>
      </w:r>
    </w:p>
    <w:p w14:paraId="1BBE205E" w14:textId="77777777" w:rsidR="00E73492" w:rsidRDefault="00E73492" w:rsidP="00E73492">
      <w:pPr>
        <w:rPr>
          <w:lang w:val="en-US"/>
        </w:rPr>
      </w:pPr>
      <w:r>
        <w:rPr>
          <w:rFonts w:hint="eastAsia"/>
          <w:lang w:val="en-US"/>
        </w:rPr>
        <w:t>端口：</w:t>
      </w:r>
      <w:r>
        <w:rPr>
          <w:rFonts w:hint="eastAsia"/>
          <w:lang w:val="en-US"/>
        </w:rPr>
        <w:t>7020</w:t>
      </w:r>
    </w:p>
    <w:p w14:paraId="67EC82B9" w14:textId="77777777" w:rsidR="008315A5" w:rsidRDefault="008315A5" w:rsidP="00E73492">
      <w:pPr>
        <w:rPr>
          <w:lang w:val="en-US"/>
        </w:rPr>
      </w:pPr>
      <w:r>
        <w:rPr>
          <w:rFonts w:hint="eastAsia"/>
          <w:lang w:val="en-US"/>
        </w:rPr>
        <w:t>前缀：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-com</w:t>
      </w:r>
    </w:p>
    <w:p w14:paraId="775FE578" w14:textId="77777777" w:rsidR="008315A5" w:rsidRDefault="008315A5" w:rsidP="00E73492">
      <w:pPr>
        <w:rPr>
          <w:lang w:val="en-US"/>
        </w:rPr>
      </w:pPr>
      <w:r>
        <w:rPr>
          <w:rFonts w:hint="eastAsia"/>
          <w:lang w:val="en-US"/>
        </w:rPr>
        <w:t>整体例如：</w:t>
      </w:r>
      <w:r>
        <w:rPr>
          <w:lang w:val="en-US"/>
        </w:rPr>
        <w:t>http://www.ath100.xyz:7020/api-com/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pPr>
        <w:rPr>
          <w:lang w:val="en-US"/>
        </w:rPr>
      </w:pPr>
      <w:r>
        <w:rPr>
          <w:rFonts w:hint="eastAsia"/>
          <w:lang w:val="en-US"/>
        </w:rPr>
        <w:t>返回数据</w:t>
      </w:r>
      <w:r>
        <w:rPr>
          <w:rFonts w:hint="eastAsia"/>
          <w:lang w:val="en-US"/>
        </w:rPr>
        <w:t xml:space="preserve"> String</w:t>
      </w:r>
      <w:r>
        <w:rPr>
          <w:rFonts w:hint="eastAsia"/>
          <w:lang w:val="en-US"/>
        </w:rPr>
        <w:t>，格式为</w:t>
      </w:r>
      <w:proofErr w:type="spellStart"/>
      <w:r>
        <w:rPr>
          <w:rFonts w:hint="eastAsia"/>
          <w:lang w:val="en-US"/>
        </w:rPr>
        <w:t>JSONObject</w:t>
      </w:r>
      <w:proofErr w:type="spellEnd"/>
      <w:r>
        <w:rPr>
          <w:rFonts w:hint="eastAsia"/>
          <w:lang w:val="en-US"/>
        </w:rPr>
        <w:t>。</w:t>
      </w:r>
      <w:r>
        <w:rPr>
          <w:rFonts w:hint="eastAsia"/>
          <w:lang w:val="en-US"/>
        </w:rPr>
        <w:t>key</w:t>
      </w:r>
      <w:r>
        <w:rPr>
          <w:rFonts w:hint="eastAsia"/>
          <w:lang w:val="en-US"/>
        </w:rPr>
        <w:t>如下</w:t>
      </w:r>
    </w:p>
    <w:p w14:paraId="474FBEF0" w14:textId="77777777" w:rsidR="008315A5" w:rsidRDefault="008315A5" w:rsidP="00E73492">
      <w:pPr>
        <w:rPr>
          <w:lang w:val="en-US"/>
        </w:rPr>
      </w:pPr>
      <w:r>
        <w:rPr>
          <w:rFonts w:hint="eastAsia"/>
          <w:lang w:val="en-US"/>
        </w:rPr>
        <w:t>code</w:t>
      </w:r>
      <w:r>
        <w:rPr>
          <w:lang w:val="en-US"/>
        </w:rPr>
        <w:t>:200</w:t>
      </w:r>
      <w:r>
        <w:rPr>
          <w:rFonts w:hint="eastAsia"/>
          <w:lang w:val="en-US"/>
        </w:rPr>
        <w:t>表示请求或者操作成功，</w:t>
      </w:r>
      <w:r>
        <w:rPr>
          <w:lang w:val="en-US"/>
        </w:rPr>
        <w:t xml:space="preserve">else </w:t>
      </w:r>
      <w:r>
        <w:rPr>
          <w:rFonts w:hint="eastAsia"/>
          <w:lang w:val="en-US"/>
        </w:rPr>
        <w:t>失败</w:t>
      </w:r>
    </w:p>
    <w:p w14:paraId="595CCBF0" w14:textId="77777777" w:rsidR="008315A5" w:rsidRDefault="008315A5" w:rsidP="00E73492">
      <w:pPr>
        <w:rPr>
          <w:lang w:val="en-US"/>
        </w:rPr>
      </w:pPr>
      <w:r>
        <w:rPr>
          <w:lang w:val="en-US"/>
        </w:rPr>
        <w:t>message:</w:t>
      </w:r>
      <w:r>
        <w:rPr>
          <w:rFonts w:hint="eastAsia"/>
          <w:lang w:val="en-US"/>
        </w:rPr>
        <w:t>成功或者失败的说明</w:t>
      </w:r>
    </w:p>
    <w:p w14:paraId="58088C5B" w14:textId="77777777" w:rsidR="008315A5" w:rsidRDefault="008315A5" w:rsidP="00E73492">
      <w:pPr>
        <w:rPr>
          <w:lang w:val="en-US"/>
        </w:rPr>
      </w:pPr>
      <w:r>
        <w:rPr>
          <w:lang w:val="en-US"/>
        </w:rPr>
        <w:t>data:</w:t>
      </w:r>
      <w:r>
        <w:rPr>
          <w:rFonts w:hint="eastAsia"/>
          <w:lang w:val="en-US"/>
        </w:rPr>
        <w:t>具体的消息体；可以是</w:t>
      </w:r>
      <w:proofErr w:type="spellStart"/>
      <w:r>
        <w:rPr>
          <w:rFonts w:hint="eastAsia"/>
          <w:lang w:val="en-US"/>
        </w:rPr>
        <w:t>jsonobject</w:t>
      </w:r>
      <w:proofErr w:type="spellEnd"/>
      <w:r>
        <w:rPr>
          <w:rFonts w:hint="eastAsia"/>
          <w:lang w:val="en-US"/>
        </w:rPr>
        <w:t>或者</w:t>
      </w:r>
      <w:proofErr w:type="spellStart"/>
      <w:r>
        <w:rPr>
          <w:rFonts w:hint="eastAsia"/>
          <w:lang w:val="en-US"/>
        </w:rPr>
        <w:t>jsonarray</w:t>
      </w:r>
      <w:proofErr w:type="spellEnd"/>
    </w:p>
    <w:p w14:paraId="5AFD548D" w14:textId="77777777" w:rsidR="008266C7" w:rsidRDefault="008266C7" w:rsidP="008266C7">
      <w:pPr>
        <w:pStyle w:val="2"/>
        <w:rPr>
          <w:lang w:val="en-US"/>
        </w:rPr>
      </w:pPr>
      <w:r>
        <w:rPr>
          <w:rFonts w:hint="eastAsia"/>
          <w:lang w:val="en-US"/>
        </w:rPr>
        <w:t>字典表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8266C7" w14:paraId="773DA111" w14:textId="77777777" w:rsidTr="008266C7">
        <w:tc>
          <w:tcPr>
            <w:tcW w:w="3005" w:type="dxa"/>
          </w:tcPr>
          <w:p w14:paraId="43A188BA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type</w:t>
            </w:r>
          </w:p>
        </w:tc>
        <w:tc>
          <w:tcPr>
            <w:tcW w:w="3006" w:type="dxa"/>
          </w:tcPr>
          <w:p w14:paraId="270729CE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code</w:t>
            </w:r>
          </w:p>
        </w:tc>
        <w:tc>
          <w:tcPr>
            <w:tcW w:w="3006" w:type="dxa"/>
          </w:tcPr>
          <w:p w14:paraId="58DB7C55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value</w:t>
            </w:r>
          </w:p>
        </w:tc>
      </w:tr>
      <w:tr w:rsidR="008266C7" w14:paraId="274BACF3" w14:textId="77777777" w:rsidTr="008266C7">
        <w:tc>
          <w:tcPr>
            <w:tcW w:w="3005" w:type="dxa"/>
          </w:tcPr>
          <w:p w14:paraId="1259015D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投诉服务</w:t>
            </w:r>
          </w:p>
        </w:tc>
        <w:tc>
          <w:tcPr>
            <w:tcW w:w="3006" w:type="dxa"/>
          </w:tcPr>
          <w:p w14:paraId="7B960DBF" w14:textId="77777777" w:rsidR="008266C7" w:rsidRDefault="0059290E" w:rsidP="008266C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C6920">
              <w:rPr>
                <w:lang w:val="en-US"/>
              </w:rPr>
              <w:t>00</w:t>
            </w:r>
            <w:r w:rsidR="009C6920">
              <w:rPr>
                <w:rFonts w:hint="eastAsia"/>
                <w:lang w:val="en-US"/>
              </w:rPr>
              <w:t>xxx</w:t>
            </w:r>
          </w:p>
        </w:tc>
        <w:tc>
          <w:tcPr>
            <w:tcW w:w="3006" w:type="dxa"/>
          </w:tcPr>
          <w:p w14:paraId="469A44BC" w14:textId="77777777" w:rsidR="008266C7" w:rsidRDefault="008266C7" w:rsidP="008266C7">
            <w:pPr>
              <w:rPr>
                <w:lang w:val="en-US"/>
              </w:rPr>
            </w:pPr>
          </w:p>
        </w:tc>
      </w:tr>
      <w:tr w:rsidR="0059290E" w14:paraId="3C574954" w14:textId="77777777" w:rsidTr="008266C7">
        <w:tc>
          <w:tcPr>
            <w:tcW w:w="3005" w:type="dxa"/>
          </w:tcPr>
          <w:p w14:paraId="1D36B927" w14:textId="77777777" w:rsidR="0059290E" w:rsidRDefault="00E258B3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微信类型</w:t>
            </w:r>
          </w:p>
        </w:tc>
        <w:tc>
          <w:tcPr>
            <w:tcW w:w="3006" w:type="dxa"/>
          </w:tcPr>
          <w:p w14:paraId="5769BC99" w14:textId="77777777" w:rsidR="0059290E" w:rsidRDefault="009C6920" w:rsidP="008266C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  <w:r>
              <w:rPr>
                <w:rFonts w:hint="eastAsia"/>
                <w:lang w:val="en-US"/>
              </w:rPr>
              <w:t>xxx</w:t>
            </w:r>
          </w:p>
        </w:tc>
        <w:tc>
          <w:tcPr>
            <w:tcW w:w="3006" w:type="dxa"/>
          </w:tcPr>
          <w:p w14:paraId="0E75129A" w14:textId="77777777" w:rsidR="0059290E" w:rsidRDefault="0059290E" w:rsidP="008266C7">
            <w:pPr>
              <w:rPr>
                <w:lang w:val="en-US"/>
              </w:rPr>
            </w:pPr>
          </w:p>
        </w:tc>
      </w:tr>
    </w:tbl>
    <w:p w14:paraId="7BA4FBDF" w14:textId="77777777" w:rsidR="008266C7" w:rsidRPr="008266C7" w:rsidRDefault="008266C7" w:rsidP="008266C7">
      <w:pPr>
        <w:rPr>
          <w:lang w:val="en-US"/>
        </w:rPr>
      </w:pPr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76291250" w14:textId="77777777" w:rsidR="00C23ED6" w:rsidRDefault="00C23ED6" w:rsidP="00E258B3">
      <w:pPr>
        <w:rPr>
          <w:lang w:val="en-US"/>
        </w:rPr>
      </w:pPr>
    </w:p>
    <w:p w14:paraId="0A77442E" w14:textId="650A2C17" w:rsidR="003317F0" w:rsidRDefault="003317F0" w:rsidP="00E258B3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89"/>
        <w:gridCol w:w="8228"/>
      </w:tblGrid>
      <w:tr w:rsidR="00852C91" w14:paraId="3147E5CA" w14:textId="77777777" w:rsidTr="00852C91">
        <w:trPr>
          <w:trHeight w:val="416"/>
        </w:trPr>
        <w:tc>
          <w:tcPr>
            <w:tcW w:w="970" w:type="dxa"/>
          </w:tcPr>
          <w:p w14:paraId="1778F1C1" w14:textId="13D49AA7" w:rsidR="00852C91" w:rsidRDefault="00852C91" w:rsidP="007F5DC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8047" w:type="dxa"/>
          </w:tcPr>
          <w:p w14:paraId="15DF4432" w14:textId="7F43F623" w:rsidR="00852C91" w:rsidRDefault="00852C91" w:rsidP="007F5D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3ED6" w14:paraId="6A568D8D" w14:textId="77777777" w:rsidTr="00852C91">
        <w:trPr>
          <w:trHeight w:val="416"/>
        </w:trPr>
        <w:tc>
          <w:tcPr>
            <w:tcW w:w="970" w:type="dxa"/>
          </w:tcPr>
          <w:p w14:paraId="20B08B3D" w14:textId="77777777" w:rsidR="00C23ED6" w:rsidRDefault="00C23ED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8047" w:type="dxa"/>
          </w:tcPr>
          <w:p w14:paraId="2FDA7210" w14:textId="77777777" w:rsidR="00C23ED6" w:rsidRDefault="00C23ED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查询小区的基本信息</w:t>
            </w:r>
          </w:p>
        </w:tc>
      </w:tr>
      <w:tr w:rsidR="00C23ED6" w14:paraId="724487D2" w14:textId="77777777" w:rsidTr="00852C91">
        <w:tc>
          <w:tcPr>
            <w:tcW w:w="970" w:type="dxa"/>
          </w:tcPr>
          <w:p w14:paraId="15814DD7" w14:textId="77777777" w:rsidR="00C23ED6" w:rsidRDefault="00C23ED6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lastRenderedPageBreak/>
              <w:t>url</w:t>
            </w:r>
            <w:proofErr w:type="spellEnd"/>
          </w:p>
        </w:tc>
        <w:tc>
          <w:tcPr>
            <w:tcW w:w="8047" w:type="dxa"/>
          </w:tcPr>
          <w:p w14:paraId="1C93EF00" w14:textId="07980E24" w:rsidR="00C23ED6" w:rsidRDefault="002012F8" w:rsidP="00C23ED6">
            <w:pPr>
              <w:rPr>
                <w:lang w:val="en-US"/>
              </w:rPr>
            </w:pPr>
            <w:hyperlink r:id="rId7" w:history="1">
              <w:r w:rsidR="006C7525" w:rsidRPr="00D46990">
                <w:rPr>
                  <w:rStyle w:val="afb"/>
                  <w:lang w:val="en-US"/>
                </w:rPr>
                <w:t>http://192.168.0.127:7020/api-com/com_info_cata/queryByComcode?wxcode=100000&amp;com_code=100101&amp;token=daojia100</w:t>
              </w:r>
            </w:hyperlink>
          </w:p>
        </w:tc>
      </w:tr>
      <w:tr w:rsidR="00C23ED6" w14:paraId="647ECFA1" w14:textId="77777777" w:rsidTr="00852C91">
        <w:tc>
          <w:tcPr>
            <w:tcW w:w="970" w:type="dxa"/>
          </w:tcPr>
          <w:p w14:paraId="4A1B85AA" w14:textId="77777777" w:rsidR="00C23ED6" w:rsidRDefault="00C23ED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8047" w:type="dxa"/>
          </w:tcPr>
          <w:p w14:paraId="1CE3A6B3" w14:textId="77777777" w:rsidR="00C23ED6" w:rsidRDefault="00C23ED6" w:rsidP="006B0D8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C23ED6" w14:paraId="6D29041A" w14:textId="77777777" w:rsidTr="00852C91">
        <w:tc>
          <w:tcPr>
            <w:tcW w:w="970" w:type="dxa"/>
          </w:tcPr>
          <w:p w14:paraId="6FF052F0" w14:textId="77777777" w:rsidR="00C23ED6" w:rsidRDefault="00C23ED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8047" w:type="dxa"/>
          </w:tcPr>
          <w:p w14:paraId="71AAC043" w14:textId="77777777" w:rsidR="00C23ED6" w:rsidRDefault="00C23ED6" w:rsidP="006B0D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com_code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rFonts w:hint="eastAsia"/>
                <w:lang w:val="en-US"/>
              </w:rPr>
              <w:t>小区的编号</w:t>
            </w:r>
            <w:r>
              <w:rPr>
                <w:lang w:val="en-US"/>
              </w:rPr>
              <w:t xml:space="preserve"> </w:t>
            </w:r>
          </w:p>
          <w:p w14:paraId="3E9ECCF1" w14:textId="77777777" w:rsidR="00C23ED6" w:rsidRPr="00B908E6" w:rsidRDefault="00C23ED6" w:rsidP="006B0D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wxcode</w:t>
            </w:r>
            <w:proofErr w:type="spellEnd"/>
          </w:p>
        </w:tc>
      </w:tr>
      <w:tr w:rsidR="00C23ED6" w14:paraId="71995A2E" w14:textId="77777777" w:rsidTr="00852C91">
        <w:tc>
          <w:tcPr>
            <w:tcW w:w="970" w:type="dxa"/>
          </w:tcPr>
          <w:p w14:paraId="598F4F62" w14:textId="77777777" w:rsidR="00C23ED6" w:rsidRDefault="00C23ED6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8047" w:type="dxa"/>
          </w:tcPr>
          <w:p w14:paraId="3A088A48" w14:textId="77777777" w:rsidR="003317F0" w:rsidRPr="003317F0" w:rsidRDefault="003317F0" w:rsidP="003317F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3317F0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{"code":200,"message":"成功","data":{"id":1,"wxcode":"100000","name":"到家壹佰","address":"福建省福州市马尾区江滨东大道98-1","status":1,"com_code":"100101","pro_code":"100100","com_name":"正荣星悦","</w:t>
            </w:r>
            <w:proofErr w:type="spellStart"/>
            <w:r w:rsidRPr="003317F0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pro_name</w:t>
            </w:r>
            <w:proofErr w:type="spellEnd"/>
            <w:r w:rsidRPr="003317F0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":"正荣物业"}}</w:t>
            </w:r>
          </w:p>
          <w:p w14:paraId="7043BC3D" w14:textId="77777777" w:rsidR="00C23ED6" w:rsidRPr="003317F0" w:rsidRDefault="00C23ED6" w:rsidP="006B0D8E">
            <w:pPr>
              <w:rPr>
                <w:lang w:val="en-US"/>
              </w:rPr>
            </w:pPr>
          </w:p>
        </w:tc>
      </w:tr>
    </w:tbl>
    <w:p w14:paraId="232597D1" w14:textId="77777777" w:rsidR="00C23ED6" w:rsidRDefault="00C23ED6" w:rsidP="00E258B3">
      <w:pPr>
        <w:rPr>
          <w:lang w:val="en-US"/>
        </w:rPr>
      </w:pPr>
    </w:p>
    <w:p w14:paraId="28FAE032" w14:textId="77777777" w:rsidR="00513C7B" w:rsidRDefault="00513C7B" w:rsidP="00513C7B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85"/>
        <w:gridCol w:w="8232"/>
      </w:tblGrid>
      <w:tr w:rsidR="00A365D2" w14:paraId="1D2A6B0D" w14:textId="77777777" w:rsidTr="00812368">
        <w:trPr>
          <w:trHeight w:val="444"/>
        </w:trPr>
        <w:tc>
          <w:tcPr>
            <w:tcW w:w="2022" w:type="dxa"/>
          </w:tcPr>
          <w:p w14:paraId="7DFC1B46" w14:textId="033236C8" w:rsidR="00A365D2" w:rsidRDefault="00A365D2" w:rsidP="007F5DC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6995" w:type="dxa"/>
          </w:tcPr>
          <w:p w14:paraId="4BAF3FAB" w14:textId="1ACECA6B" w:rsidR="00A365D2" w:rsidRDefault="00812368" w:rsidP="007F5DC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13C7B" w14:paraId="68E9D9F7" w14:textId="77777777" w:rsidTr="006B0D8E">
        <w:trPr>
          <w:trHeight w:val="416"/>
        </w:trPr>
        <w:tc>
          <w:tcPr>
            <w:tcW w:w="2022" w:type="dxa"/>
          </w:tcPr>
          <w:p w14:paraId="3B77AD84" w14:textId="77777777" w:rsidR="00513C7B" w:rsidRDefault="00513C7B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79486223" w14:textId="30F21080" w:rsidR="00513C7B" w:rsidRDefault="00513C7B" w:rsidP="00513C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查询小区通知的信息</w:t>
            </w:r>
          </w:p>
        </w:tc>
      </w:tr>
      <w:tr w:rsidR="00513C7B" w14:paraId="7E59DCEA" w14:textId="77777777" w:rsidTr="006B0D8E">
        <w:tc>
          <w:tcPr>
            <w:tcW w:w="2022" w:type="dxa"/>
          </w:tcPr>
          <w:p w14:paraId="6E5BBF4E" w14:textId="77777777" w:rsidR="00513C7B" w:rsidRDefault="00513C7B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50C706BA" w14:textId="1F01AEC3" w:rsidR="00513C7B" w:rsidRDefault="00A365D2" w:rsidP="006B0D8E">
            <w:pPr>
              <w:rPr>
                <w:lang w:val="en-US"/>
              </w:rPr>
            </w:pPr>
            <w:r w:rsidRPr="00A365D2">
              <w:rPr>
                <w:lang w:val="en-US"/>
              </w:rPr>
              <w:t>http://192.168.0.127:7020/api-com/com_notice_en/queryByComcode?wxcode=100000&amp;com_code=100101&amp;token=daojia100</w:t>
            </w:r>
          </w:p>
        </w:tc>
      </w:tr>
      <w:tr w:rsidR="00513C7B" w14:paraId="648DAC01" w14:textId="77777777" w:rsidTr="006B0D8E">
        <w:tc>
          <w:tcPr>
            <w:tcW w:w="2022" w:type="dxa"/>
          </w:tcPr>
          <w:p w14:paraId="587D0AEC" w14:textId="77777777" w:rsidR="00513C7B" w:rsidRDefault="00513C7B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5018DAC6" w14:textId="77777777" w:rsidR="00513C7B" w:rsidRDefault="00513C7B" w:rsidP="006B0D8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513C7B" w14:paraId="7F738498" w14:textId="77777777" w:rsidTr="006B0D8E">
        <w:tc>
          <w:tcPr>
            <w:tcW w:w="2022" w:type="dxa"/>
          </w:tcPr>
          <w:p w14:paraId="2A0C868B" w14:textId="77777777" w:rsidR="00513C7B" w:rsidRDefault="00513C7B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3D9256B7" w14:textId="77777777" w:rsidR="00513C7B" w:rsidRDefault="00513C7B" w:rsidP="006B0D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com_code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rFonts w:hint="eastAsia"/>
                <w:lang w:val="en-US"/>
              </w:rPr>
              <w:t>小区的编号</w:t>
            </w:r>
            <w:r>
              <w:rPr>
                <w:lang w:val="en-US"/>
              </w:rPr>
              <w:t xml:space="preserve"> </w:t>
            </w:r>
          </w:p>
          <w:p w14:paraId="32158A9D" w14:textId="77777777" w:rsidR="00513C7B" w:rsidRPr="00B908E6" w:rsidRDefault="00513C7B" w:rsidP="006B0D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wxcode</w:t>
            </w:r>
            <w:proofErr w:type="spellEnd"/>
          </w:p>
        </w:tc>
      </w:tr>
      <w:tr w:rsidR="00513C7B" w14:paraId="4AA195A9" w14:textId="77777777" w:rsidTr="006B0D8E">
        <w:tc>
          <w:tcPr>
            <w:tcW w:w="2022" w:type="dxa"/>
          </w:tcPr>
          <w:p w14:paraId="0DB2BA13" w14:textId="77777777" w:rsidR="00513C7B" w:rsidRDefault="00513C7B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37BBC348" w14:textId="77777777" w:rsidR="00A365D2" w:rsidRPr="00A365D2" w:rsidRDefault="00A365D2" w:rsidP="00A365D2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365D2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{"code":200,"message":"成功","data":[{"id":2,"value":"后天停水","wxcode":"100000","status":1,"com_code":"100101"},{"id":1,"value":"明天停水","wxcode":"100000","status":1,"com_code":"100101"}]}</w:t>
            </w:r>
          </w:p>
          <w:p w14:paraId="0C4EEB32" w14:textId="4EE4B9E1" w:rsidR="00513C7B" w:rsidRPr="00A365D2" w:rsidRDefault="00513C7B" w:rsidP="006B0D8E">
            <w:pPr>
              <w:rPr>
                <w:lang w:val="en-US"/>
              </w:rPr>
            </w:pPr>
          </w:p>
        </w:tc>
      </w:tr>
    </w:tbl>
    <w:p w14:paraId="33F74C96" w14:textId="77777777" w:rsidR="00513C7B" w:rsidRPr="00BF4BBF" w:rsidRDefault="00513C7B" w:rsidP="00513C7B">
      <w:pPr>
        <w:rPr>
          <w:lang w:val="en-US"/>
        </w:rPr>
      </w:pPr>
    </w:p>
    <w:p w14:paraId="252F7727" w14:textId="77777777" w:rsidR="00513C7B" w:rsidRDefault="00513C7B" w:rsidP="00E258B3">
      <w:pPr>
        <w:rPr>
          <w:lang w:val="en-US"/>
        </w:rPr>
      </w:pPr>
    </w:p>
    <w:p w14:paraId="601D8D91" w14:textId="77777777" w:rsidR="00B7138B" w:rsidRDefault="00B7138B" w:rsidP="00B7138B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25"/>
        <w:gridCol w:w="8492"/>
      </w:tblGrid>
      <w:tr w:rsidR="00B7138B" w14:paraId="139E8051" w14:textId="77777777" w:rsidTr="007F5DCF">
        <w:trPr>
          <w:trHeight w:val="416"/>
        </w:trPr>
        <w:tc>
          <w:tcPr>
            <w:tcW w:w="2022" w:type="dxa"/>
          </w:tcPr>
          <w:p w14:paraId="68CCEF3B" w14:textId="77777777" w:rsidR="00B7138B" w:rsidRDefault="00B7138B" w:rsidP="007F5DCF">
            <w:r>
              <w:lastRenderedPageBreak/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1902986E" w14:textId="46D173F3" w:rsidR="00B7138B" w:rsidRDefault="00912F01" w:rsidP="007F5DCF">
            <w:r>
              <w:rPr>
                <w:rFonts w:hint="eastAsia"/>
              </w:rPr>
              <w:t>3</w:t>
            </w:r>
          </w:p>
        </w:tc>
      </w:tr>
      <w:tr w:rsidR="00B7138B" w14:paraId="415CC41B" w14:textId="77777777" w:rsidTr="007F5DCF">
        <w:trPr>
          <w:trHeight w:val="416"/>
        </w:trPr>
        <w:tc>
          <w:tcPr>
            <w:tcW w:w="2022" w:type="dxa"/>
          </w:tcPr>
          <w:p w14:paraId="42AD5A6C" w14:textId="77777777" w:rsidR="00B7138B" w:rsidRDefault="00B7138B" w:rsidP="007F5DCF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0F72C784" w14:textId="77777777" w:rsidR="00B7138B" w:rsidRDefault="00B7138B" w:rsidP="007F5DCF">
            <w:r>
              <w:rPr>
                <w:rFonts w:hint="eastAsia"/>
              </w:rPr>
              <w:t>查询这个用户已经实名制过的小区的列表消息</w:t>
            </w:r>
          </w:p>
        </w:tc>
      </w:tr>
      <w:tr w:rsidR="00B7138B" w14:paraId="666F5576" w14:textId="77777777" w:rsidTr="007F5DCF">
        <w:trPr>
          <w:trHeight w:val="290"/>
        </w:trPr>
        <w:tc>
          <w:tcPr>
            <w:tcW w:w="2022" w:type="dxa"/>
          </w:tcPr>
          <w:p w14:paraId="1EDC1FA5" w14:textId="77777777" w:rsidR="00B7138B" w:rsidRDefault="00B7138B" w:rsidP="007F5DCF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7DB6BCA1" w14:textId="67C3EB6E" w:rsidR="00B7138B" w:rsidRDefault="00912F01" w:rsidP="007F5DCF">
            <w:r w:rsidRPr="00912F01">
              <w:t>http://192.168.0.127:7020/api-customer/cus_realname_cata/queryByOpenidWxcodeStatusProcode?wxcode=100000&amp;status=1&amp;pro_code=100100&amp;openid=b7cd4dc1628de4dff96a555e69edf7ae&amp;token=daojia100</w:t>
            </w:r>
          </w:p>
        </w:tc>
      </w:tr>
      <w:tr w:rsidR="00B7138B" w14:paraId="3504EE17" w14:textId="77777777" w:rsidTr="007F5DCF">
        <w:tc>
          <w:tcPr>
            <w:tcW w:w="2022" w:type="dxa"/>
          </w:tcPr>
          <w:p w14:paraId="582E7C23" w14:textId="77777777" w:rsidR="00B7138B" w:rsidRDefault="00B7138B" w:rsidP="007F5DCF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0A5D369D" w14:textId="77777777" w:rsidR="00B7138B" w:rsidRDefault="00B7138B" w:rsidP="007F5DCF">
            <w:r>
              <w:t>get</w:t>
            </w:r>
          </w:p>
        </w:tc>
      </w:tr>
      <w:tr w:rsidR="00B7138B" w14:paraId="20A0A978" w14:textId="77777777" w:rsidTr="007F5DCF">
        <w:tc>
          <w:tcPr>
            <w:tcW w:w="2022" w:type="dxa"/>
          </w:tcPr>
          <w:p w14:paraId="192EC605" w14:textId="77777777" w:rsidR="00B7138B" w:rsidRDefault="00B7138B" w:rsidP="007F5DCF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326F633E" w14:textId="77777777" w:rsidR="00B7138B" w:rsidRDefault="00B7138B" w:rsidP="007F5DCF">
            <w:r>
              <w:rPr>
                <w:rFonts w:hint="eastAsia"/>
              </w:rPr>
              <w:t xml:space="preserve"> </w:t>
            </w:r>
            <w:proofErr w:type="spellStart"/>
            <w:r>
              <w:t>openid</w:t>
            </w:r>
            <w:proofErr w:type="spellEnd"/>
            <w:r>
              <w:t xml:space="preserve"> </w:t>
            </w:r>
          </w:p>
          <w:p w14:paraId="763F088D" w14:textId="77777777" w:rsidR="00B7138B" w:rsidRDefault="00B7138B" w:rsidP="007F5DCF">
            <w:proofErr w:type="spellStart"/>
            <w:r>
              <w:t>wxcode</w:t>
            </w:r>
            <w:proofErr w:type="spellEnd"/>
          </w:p>
          <w:p w14:paraId="6B3810EA" w14:textId="77777777" w:rsidR="00B7138B" w:rsidRDefault="00B7138B" w:rsidP="007F5DCF">
            <w:r>
              <w:t>status=1</w:t>
            </w:r>
          </w:p>
          <w:p w14:paraId="60EDDF69" w14:textId="77777777" w:rsidR="00B7138B" w:rsidRPr="00AD3DA8" w:rsidRDefault="00B7138B" w:rsidP="007F5DCF">
            <w:proofErr w:type="spellStart"/>
            <w:r>
              <w:t>pro_code</w:t>
            </w:r>
            <w:proofErr w:type="spellEnd"/>
            <w:r>
              <w:t>=</w:t>
            </w:r>
            <w:r>
              <w:rPr>
                <w:rFonts w:hint="eastAsia"/>
              </w:rPr>
              <w:t>物业编号</w:t>
            </w:r>
          </w:p>
        </w:tc>
      </w:tr>
      <w:tr w:rsidR="00B7138B" w14:paraId="688FDAD5" w14:textId="77777777" w:rsidTr="00912F01">
        <w:trPr>
          <w:trHeight w:val="1632"/>
        </w:trPr>
        <w:tc>
          <w:tcPr>
            <w:tcW w:w="2022" w:type="dxa"/>
          </w:tcPr>
          <w:p w14:paraId="4E9230C4" w14:textId="77777777" w:rsidR="00B7138B" w:rsidRDefault="00B7138B" w:rsidP="007F5DCF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318C25B8" w14:textId="6052FEFD" w:rsidR="00B7138B" w:rsidRPr="00912F01" w:rsidRDefault="00912F01" w:rsidP="007F5DC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912F01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{"code":200,"message":"成功","data":[{"</w:t>
            </w:r>
            <w:proofErr w:type="spellStart"/>
            <w:r w:rsidRPr="00912F01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com_name</w:t>
            </w:r>
            <w:proofErr w:type="spellEnd"/>
            <w:r w:rsidRPr="00912F01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":"正荣星悦","com_code":"100101"},{"</w:t>
            </w:r>
            <w:proofErr w:type="spellStart"/>
            <w:r w:rsidRPr="00912F01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com_name</w:t>
            </w:r>
            <w:proofErr w:type="spellEnd"/>
            <w:r w:rsidRPr="00912F01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":"正荣星悦","com_code":"100101"}]}</w:t>
            </w:r>
          </w:p>
        </w:tc>
      </w:tr>
    </w:tbl>
    <w:p w14:paraId="71CB1928" w14:textId="77777777" w:rsidR="00B7138B" w:rsidRDefault="00B7138B" w:rsidP="00B7138B"/>
    <w:p w14:paraId="1791166F" w14:textId="77777777" w:rsidR="00B7138B" w:rsidRDefault="00B7138B" w:rsidP="00B7138B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40"/>
        <w:gridCol w:w="8077"/>
      </w:tblGrid>
      <w:tr w:rsidR="002B70AF" w14:paraId="60A2FC38" w14:textId="77777777" w:rsidTr="00763CC7">
        <w:trPr>
          <w:trHeight w:val="416"/>
        </w:trPr>
        <w:tc>
          <w:tcPr>
            <w:tcW w:w="2022" w:type="dxa"/>
          </w:tcPr>
          <w:p w14:paraId="5BA66396" w14:textId="77777777" w:rsidR="002B70AF" w:rsidRDefault="002B70AF" w:rsidP="00763CC7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19475560" w14:textId="1402B7C3" w:rsidR="002B70AF" w:rsidRDefault="002B70AF" w:rsidP="00763CC7">
            <w:r>
              <w:rPr>
                <w:rFonts w:hint="eastAsia"/>
              </w:rPr>
              <w:t>4</w:t>
            </w:r>
          </w:p>
        </w:tc>
      </w:tr>
      <w:tr w:rsidR="002B70AF" w14:paraId="7828BD89" w14:textId="77777777" w:rsidTr="00763CC7">
        <w:trPr>
          <w:trHeight w:val="416"/>
        </w:trPr>
        <w:tc>
          <w:tcPr>
            <w:tcW w:w="2022" w:type="dxa"/>
          </w:tcPr>
          <w:p w14:paraId="67B2E0F5" w14:textId="77777777" w:rsidR="002B70AF" w:rsidRDefault="002B70AF" w:rsidP="00763CC7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62AD522F" w14:textId="77777777" w:rsidR="002B70AF" w:rsidRDefault="002B70AF" w:rsidP="00763CC7">
            <w:pPr>
              <w:rPr>
                <w:rFonts w:hint="eastAsia"/>
              </w:rPr>
            </w:pPr>
            <w:r>
              <w:rPr>
                <w:rFonts w:hint="eastAsia"/>
              </w:rPr>
              <w:t>新增用户使用工具记录</w:t>
            </w:r>
            <w:r>
              <w:rPr>
                <w:rFonts w:hint="eastAsia"/>
              </w:rPr>
              <w:t>;</w:t>
            </w:r>
          </w:p>
          <w:p w14:paraId="546D176E" w14:textId="7EB9B560" w:rsidR="002B70AF" w:rsidRDefault="002B70AF" w:rsidP="00763CC7">
            <w:pPr>
              <w:rPr>
                <w:rFonts w:hint="eastAsia"/>
              </w:rPr>
            </w:pPr>
            <w:r>
              <w:rPr>
                <w:rFonts w:hint="eastAsia"/>
              </w:rPr>
              <w:t>每次点击水费缴纳、物业报修等都要掉用此接口</w:t>
            </w:r>
          </w:p>
        </w:tc>
      </w:tr>
      <w:tr w:rsidR="002B70AF" w14:paraId="7EBD1A12" w14:textId="77777777" w:rsidTr="00763CC7">
        <w:trPr>
          <w:trHeight w:val="290"/>
        </w:trPr>
        <w:tc>
          <w:tcPr>
            <w:tcW w:w="2022" w:type="dxa"/>
          </w:tcPr>
          <w:p w14:paraId="4DFC2429" w14:textId="2E36D07C" w:rsidR="002B70AF" w:rsidRDefault="002B70AF" w:rsidP="00763CC7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2BEEA270" w14:textId="7C9AE0E6" w:rsidR="002B70AF" w:rsidRDefault="002B70AF" w:rsidP="00763CC7">
            <w:pPr>
              <w:rPr>
                <w:rFonts w:hint="eastAsia"/>
              </w:rPr>
            </w:pPr>
            <w:hyperlink r:id="rId8" w:history="1">
              <w:r w:rsidRPr="009E5044">
                <w:rPr>
                  <w:rStyle w:val="afb"/>
                </w:rPr>
                <w:t>http://192.168.0.127:7150/swagger-ui.html</w:t>
              </w:r>
            </w:hyperlink>
          </w:p>
          <w:p w14:paraId="5D04083E" w14:textId="09D17607" w:rsidR="002B70AF" w:rsidRDefault="002B70AF" w:rsidP="00763CC7">
            <w:pPr>
              <w:rPr>
                <w:rFonts w:hint="eastAsia"/>
              </w:rPr>
            </w:pPr>
            <w:r w:rsidRPr="002B70AF">
              <w:drawing>
                <wp:inline distT="0" distB="0" distL="0" distR="0" wp14:anchorId="43A99DF2" wp14:editId="5D1D179E">
                  <wp:extent cx="5732145" cy="1632585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63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70AF" w14:paraId="69BE5664" w14:textId="77777777" w:rsidTr="00763CC7">
        <w:tc>
          <w:tcPr>
            <w:tcW w:w="2022" w:type="dxa"/>
          </w:tcPr>
          <w:p w14:paraId="379E25CB" w14:textId="77777777" w:rsidR="002B70AF" w:rsidRDefault="002B70AF" w:rsidP="00763CC7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491C9CF6" w14:textId="06900DB8" w:rsidR="002B70AF" w:rsidRPr="002B70AF" w:rsidRDefault="002B70AF" w:rsidP="00763CC7">
            <w:pPr>
              <w:rPr>
                <w:lang w:val="en-US"/>
              </w:rPr>
            </w:pPr>
            <w:r>
              <w:rPr>
                <w:rFonts w:hint="eastAsia"/>
              </w:rPr>
              <w:t>post</w:t>
            </w:r>
          </w:p>
        </w:tc>
      </w:tr>
      <w:tr w:rsidR="002B70AF" w14:paraId="3FB26E02" w14:textId="77777777" w:rsidTr="00763CC7">
        <w:tc>
          <w:tcPr>
            <w:tcW w:w="2022" w:type="dxa"/>
          </w:tcPr>
          <w:p w14:paraId="4605300A" w14:textId="77777777" w:rsidR="002B70AF" w:rsidRDefault="002B70AF" w:rsidP="00763CC7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5010D72F" w14:textId="77777777" w:rsidR="002B70AF" w:rsidRDefault="002B70AF" w:rsidP="00763CC7">
            <w:r>
              <w:rPr>
                <w:rFonts w:hint="eastAsia"/>
              </w:rPr>
              <w:t xml:space="preserve"> </w:t>
            </w:r>
            <w:proofErr w:type="spellStart"/>
            <w:r>
              <w:t>openid</w:t>
            </w:r>
            <w:proofErr w:type="spellEnd"/>
            <w:r>
              <w:t xml:space="preserve"> </w:t>
            </w:r>
          </w:p>
          <w:p w14:paraId="1A300813" w14:textId="16838F94" w:rsidR="002B70AF" w:rsidRPr="00AD3DA8" w:rsidRDefault="002B70AF" w:rsidP="00763CC7">
            <w:pPr>
              <w:rPr>
                <w:rFonts w:hint="eastAsia"/>
              </w:rPr>
            </w:pPr>
            <w:r>
              <w:lastRenderedPageBreak/>
              <w:t>code:</w:t>
            </w:r>
            <w:r>
              <w:rPr>
                <w:rFonts w:hint="eastAsia"/>
              </w:rPr>
              <w:t>工具的编号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水费缴纳</w:t>
            </w:r>
            <w:r>
              <w:rPr>
                <w:rFonts w:hint="eastAsia"/>
              </w:rPr>
              <w:t>=100;</w:t>
            </w:r>
            <w:r>
              <w:rPr>
                <w:rFonts w:hint="eastAsia"/>
              </w:rPr>
              <w:t>电费</w:t>
            </w:r>
            <w:r>
              <w:rPr>
                <w:rFonts w:hint="eastAsia"/>
              </w:rPr>
              <w:t>=200;</w:t>
            </w:r>
            <w:r>
              <w:rPr>
                <w:rFonts w:hint="eastAsia"/>
              </w:rPr>
              <w:t>煤气</w:t>
            </w:r>
            <w:r>
              <w:rPr>
                <w:rFonts w:hint="eastAsia"/>
              </w:rPr>
              <w:t>=300;</w:t>
            </w:r>
            <w:r>
              <w:rPr>
                <w:rFonts w:hint="eastAsia"/>
              </w:rPr>
              <w:t>报修</w:t>
            </w:r>
            <w:r>
              <w:rPr>
                <w:rFonts w:hint="eastAsia"/>
              </w:rPr>
              <w:t>=900;</w:t>
            </w:r>
            <w:r>
              <w:rPr>
                <w:rFonts w:hint="eastAsia"/>
              </w:rPr>
              <w:t>投诉</w:t>
            </w:r>
            <w:r>
              <w:rPr>
                <w:rFonts w:hint="eastAsia"/>
              </w:rPr>
              <w:t>=901</w:t>
            </w:r>
          </w:p>
        </w:tc>
      </w:tr>
      <w:tr w:rsidR="002B70AF" w14:paraId="5F31A842" w14:textId="77777777" w:rsidTr="00763CC7">
        <w:trPr>
          <w:trHeight w:val="1632"/>
        </w:trPr>
        <w:tc>
          <w:tcPr>
            <w:tcW w:w="2022" w:type="dxa"/>
          </w:tcPr>
          <w:p w14:paraId="3B3329E7" w14:textId="77777777" w:rsidR="002B70AF" w:rsidRDefault="002B70AF" w:rsidP="00763CC7">
            <w:r>
              <w:lastRenderedPageBreak/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34DB6154" w14:textId="62E1EE94" w:rsidR="002B70AF" w:rsidRPr="00912F01" w:rsidRDefault="002B70AF" w:rsidP="00763CC7">
            <w:pPr>
              <w:rPr>
                <w:rFonts w:ascii="Times New Roman" w:eastAsia="Times New Roman" w:hAnsi="Times New Roman" w:cs="Times New Roman" w:hint="eastAsia"/>
                <w:color w:val="auto"/>
                <w:sz w:val="24"/>
                <w:szCs w:val="24"/>
                <w:lang w:val="en-US"/>
              </w:rPr>
            </w:pPr>
            <w:r>
              <w:rPr>
                <w:rFonts w:ascii="MS Mincho" w:eastAsia="MS Mincho" w:hAnsi="MS Mincho" w:cs="MS Mincho"/>
                <w:color w:val="auto"/>
                <w:sz w:val="24"/>
                <w:szCs w:val="24"/>
                <w:lang w:val="en-US"/>
              </w:rPr>
              <w:t>没有返回</w:t>
            </w:r>
            <w:r>
              <w:rPr>
                <w:rFonts w:ascii="SimSun" w:eastAsia="SimSun" w:hAnsi="SimSun" w:cs="SimSun"/>
                <w:color w:val="auto"/>
                <w:sz w:val="24"/>
                <w:szCs w:val="24"/>
                <w:lang w:val="en-US"/>
              </w:rPr>
              <w:t>值</w:t>
            </w:r>
            <w:r>
              <w:rPr>
                <w:rFonts w:ascii="Times New Roman" w:eastAsia="Times New Roman" w:hAnsi="Times New Roman" w:cs="Times New Roman" w:hint="eastAsia"/>
                <w:color w:val="auto"/>
                <w:sz w:val="24"/>
                <w:szCs w:val="24"/>
                <w:lang w:val="en-US"/>
              </w:rPr>
              <w:t>,</w:t>
            </w:r>
            <w:r>
              <w:rPr>
                <w:rFonts w:ascii="MS Mincho" w:eastAsia="MS Mincho" w:hAnsi="MS Mincho" w:cs="MS Mincho"/>
                <w:color w:val="auto"/>
                <w:sz w:val="24"/>
                <w:szCs w:val="24"/>
                <w:lang w:val="en-US"/>
              </w:rPr>
              <w:t>所以不需要关注是否成功</w:t>
            </w:r>
            <w:r>
              <w:rPr>
                <w:rFonts w:ascii="Times New Roman" w:eastAsia="Times New Roman" w:hAnsi="Times New Roman" w:cs="Times New Roman" w:hint="eastAsia"/>
                <w:color w:val="auto"/>
                <w:sz w:val="24"/>
                <w:szCs w:val="24"/>
                <w:lang w:val="en-US"/>
              </w:rPr>
              <w:t>.</w:t>
            </w:r>
            <w:r>
              <w:rPr>
                <w:rFonts w:ascii="MS Mincho" w:eastAsia="MS Mincho" w:hAnsi="MS Mincho" w:cs="MS Mincho"/>
                <w:color w:val="auto"/>
                <w:sz w:val="24"/>
                <w:szCs w:val="24"/>
                <w:lang w:val="en-US"/>
              </w:rPr>
              <w:t>就算失</w:t>
            </w:r>
            <w:r>
              <w:rPr>
                <w:rFonts w:ascii="SimSun" w:eastAsia="SimSun" w:hAnsi="SimSun" w:cs="SimSun"/>
                <w:color w:val="auto"/>
                <w:sz w:val="24"/>
                <w:szCs w:val="24"/>
                <w:lang w:val="en-US"/>
              </w:rPr>
              <w:t>败</w:t>
            </w:r>
            <w:r>
              <w:rPr>
                <w:rFonts w:ascii="MS Mincho" w:eastAsia="MS Mincho" w:hAnsi="MS Mincho" w:cs="MS Mincho"/>
                <w:color w:val="auto"/>
                <w:sz w:val="24"/>
                <w:szCs w:val="24"/>
                <w:lang w:val="en-US"/>
              </w:rPr>
              <w:t>也不影响后</w:t>
            </w:r>
            <w:r>
              <w:rPr>
                <w:rFonts w:ascii="SimSun" w:eastAsia="SimSun" w:hAnsi="SimSun" w:cs="SimSun"/>
                <w:color w:val="auto"/>
                <w:sz w:val="24"/>
                <w:szCs w:val="24"/>
                <w:lang w:val="en-US"/>
              </w:rPr>
              <w:t>续</w:t>
            </w:r>
            <w:r>
              <w:rPr>
                <w:rFonts w:ascii="MS Mincho" w:eastAsia="MS Mincho" w:hAnsi="MS Mincho" w:cs="MS Mincho"/>
                <w:color w:val="auto"/>
                <w:sz w:val="24"/>
                <w:szCs w:val="24"/>
                <w:lang w:val="en-US"/>
              </w:rPr>
              <w:t>的</w:t>
            </w:r>
            <w:r>
              <w:rPr>
                <w:rFonts w:ascii="SimSun" w:eastAsia="SimSun" w:hAnsi="SimSun" w:cs="SimSun"/>
                <w:color w:val="auto"/>
                <w:sz w:val="24"/>
                <w:szCs w:val="24"/>
                <w:lang w:val="en-US"/>
              </w:rPr>
              <w:t>业务</w:t>
            </w:r>
          </w:p>
        </w:tc>
      </w:tr>
    </w:tbl>
    <w:p w14:paraId="7F9DB45F" w14:textId="77777777" w:rsidR="00B7138B" w:rsidRDefault="00B7138B" w:rsidP="00E258B3">
      <w:pPr>
        <w:rPr>
          <w:rFonts w:hint="eastAsia"/>
          <w:lang w:val="en-US"/>
        </w:rPr>
      </w:pPr>
    </w:p>
    <w:p w14:paraId="166C3C92" w14:textId="77777777" w:rsidR="00641A0B" w:rsidRDefault="00641A0B" w:rsidP="00E258B3">
      <w:pPr>
        <w:rPr>
          <w:rFonts w:hint="eastAsia"/>
          <w:lang w:val="en-US"/>
        </w:rPr>
      </w:pPr>
    </w:p>
    <w:p w14:paraId="6430E89C" w14:textId="77777777" w:rsidR="00641A0B" w:rsidRDefault="00641A0B" w:rsidP="00641A0B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40"/>
        <w:gridCol w:w="8077"/>
      </w:tblGrid>
      <w:tr w:rsidR="00641A0B" w14:paraId="3A330F50" w14:textId="77777777" w:rsidTr="00763CC7">
        <w:trPr>
          <w:trHeight w:val="416"/>
        </w:trPr>
        <w:tc>
          <w:tcPr>
            <w:tcW w:w="2022" w:type="dxa"/>
          </w:tcPr>
          <w:p w14:paraId="43588D13" w14:textId="77777777" w:rsidR="00641A0B" w:rsidRDefault="00641A0B" w:rsidP="00763CC7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3728FB07" w14:textId="35DF25CC" w:rsidR="00641A0B" w:rsidRDefault="00641A0B" w:rsidP="00763CC7">
            <w:r>
              <w:rPr>
                <w:rFonts w:hint="eastAsia"/>
              </w:rPr>
              <w:t>5</w:t>
            </w:r>
          </w:p>
        </w:tc>
      </w:tr>
      <w:tr w:rsidR="00641A0B" w14:paraId="25FF0CD2" w14:textId="77777777" w:rsidTr="00763CC7">
        <w:trPr>
          <w:trHeight w:val="416"/>
        </w:trPr>
        <w:tc>
          <w:tcPr>
            <w:tcW w:w="2022" w:type="dxa"/>
          </w:tcPr>
          <w:p w14:paraId="53DF4CBF" w14:textId="77777777" w:rsidR="00641A0B" w:rsidRDefault="00641A0B" w:rsidP="00763CC7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0E81D618" w14:textId="23292AF2" w:rsidR="00641A0B" w:rsidRDefault="00641A0B" w:rsidP="00763CC7">
            <w:pPr>
              <w:rPr>
                <w:rFonts w:hint="eastAsia"/>
              </w:rPr>
            </w:pPr>
            <w:r>
              <w:rPr>
                <w:rFonts w:hint="eastAsia"/>
              </w:rPr>
              <w:t>物业首页工具初始化列表</w:t>
            </w:r>
          </w:p>
        </w:tc>
      </w:tr>
      <w:tr w:rsidR="00641A0B" w14:paraId="39E3316F" w14:textId="77777777" w:rsidTr="00763CC7">
        <w:trPr>
          <w:trHeight w:val="290"/>
        </w:trPr>
        <w:tc>
          <w:tcPr>
            <w:tcW w:w="2022" w:type="dxa"/>
          </w:tcPr>
          <w:p w14:paraId="449B8D4F" w14:textId="77777777" w:rsidR="00641A0B" w:rsidRDefault="00641A0B" w:rsidP="00763CC7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1E88F24F" w14:textId="77777777" w:rsidR="00641A0B" w:rsidRDefault="00641A0B" w:rsidP="00763CC7">
            <w:pPr>
              <w:rPr>
                <w:rFonts w:hint="eastAsia"/>
              </w:rPr>
            </w:pPr>
            <w:hyperlink r:id="rId10" w:history="1">
              <w:r w:rsidRPr="009E5044">
                <w:rPr>
                  <w:rStyle w:val="afb"/>
                </w:rPr>
                <w:t>http://192.168.0.127:7150/swagger-ui.html</w:t>
              </w:r>
            </w:hyperlink>
          </w:p>
          <w:p w14:paraId="06C475AD" w14:textId="50BA8E62" w:rsidR="00641A0B" w:rsidRDefault="00641A0B" w:rsidP="00763CC7">
            <w:pPr>
              <w:rPr>
                <w:rFonts w:hint="eastAsia"/>
              </w:rPr>
            </w:pPr>
            <w:r w:rsidRPr="00641A0B">
              <w:drawing>
                <wp:inline distT="0" distB="0" distL="0" distR="0" wp14:anchorId="1FF525E3" wp14:editId="1ABB389A">
                  <wp:extent cx="5732145" cy="2847340"/>
                  <wp:effectExtent l="0" t="0" r="825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284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A0B" w14:paraId="0A2615D2" w14:textId="77777777" w:rsidTr="00763CC7">
        <w:tc>
          <w:tcPr>
            <w:tcW w:w="2022" w:type="dxa"/>
          </w:tcPr>
          <w:p w14:paraId="5BEC4305" w14:textId="77777777" w:rsidR="00641A0B" w:rsidRDefault="00641A0B" w:rsidP="00763CC7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11D3EC8A" w14:textId="5C7B145C" w:rsidR="00641A0B" w:rsidRPr="002B70AF" w:rsidRDefault="00641A0B" w:rsidP="00763CC7">
            <w:pPr>
              <w:rPr>
                <w:lang w:val="en-US"/>
              </w:rPr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/get</w:t>
            </w:r>
          </w:p>
        </w:tc>
      </w:tr>
      <w:tr w:rsidR="00641A0B" w14:paraId="2F87A08E" w14:textId="77777777" w:rsidTr="00763CC7">
        <w:tc>
          <w:tcPr>
            <w:tcW w:w="2022" w:type="dxa"/>
          </w:tcPr>
          <w:p w14:paraId="721FC8CA" w14:textId="77777777" w:rsidR="00641A0B" w:rsidRDefault="00641A0B" w:rsidP="00763CC7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4866F3BB" w14:textId="3BF78717" w:rsidR="00641A0B" w:rsidRDefault="00641A0B" w:rsidP="00763CC7">
            <w:proofErr w:type="spellStart"/>
            <w:r>
              <w:t>openid</w:t>
            </w:r>
            <w:proofErr w:type="spellEnd"/>
            <w:r>
              <w:t xml:space="preserve"> </w:t>
            </w:r>
          </w:p>
          <w:p w14:paraId="30A11AA3" w14:textId="52EBD281" w:rsidR="00641A0B" w:rsidRPr="00641A0B" w:rsidRDefault="00641A0B" w:rsidP="00763CC7">
            <w:pPr>
              <w:rPr>
                <w:lang w:val="en-US"/>
              </w:rPr>
            </w:pPr>
            <w:proofErr w:type="spellStart"/>
            <w:r>
              <w:rPr>
                <w:rFonts w:hint="eastAsia"/>
              </w:rPr>
              <w:t>wxcode</w:t>
            </w:r>
            <w:proofErr w:type="spellEnd"/>
          </w:p>
        </w:tc>
      </w:tr>
      <w:tr w:rsidR="00641A0B" w14:paraId="44765692" w14:textId="77777777" w:rsidTr="00763CC7">
        <w:trPr>
          <w:trHeight w:val="1632"/>
        </w:trPr>
        <w:tc>
          <w:tcPr>
            <w:tcW w:w="2022" w:type="dxa"/>
          </w:tcPr>
          <w:p w14:paraId="01272A0D" w14:textId="77777777" w:rsidR="00641A0B" w:rsidRDefault="00641A0B" w:rsidP="00763CC7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6E2660AA" w14:textId="77777777" w:rsidR="00641A0B" w:rsidRDefault="00641A0B" w:rsidP="00763CC7">
            <w:pPr>
              <w:rPr>
                <w:rFonts w:ascii="SimSun" w:eastAsia="SimSun" w:hAnsi="SimSun" w:cs="SimSun" w:hint="eastAsia"/>
                <w:color w:val="auto"/>
                <w:sz w:val="24"/>
                <w:szCs w:val="24"/>
                <w:lang w:val="en-US"/>
              </w:rPr>
            </w:pPr>
            <w:r>
              <w:rPr>
                <w:rFonts w:ascii="MS Mincho" w:eastAsia="MS Mincho" w:hAnsi="MS Mincho" w:cs="MS Mincho"/>
                <w:color w:val="auto"/>
                <w:sz w:val="24"/>
                <w:szCs w:val="24"/>
                <w:lang w:val="en-US"/>
              </w:rPr>
              <w:t>code=</w:t>
            </w:r>
            <w:r>
              <w:rPr>
                <w:rFonts w:ascii="SimSun" w:eastAsia="SimSun" w:hAnsi="SimSun" w:cs="SimSun"/>
                <w:color w:val="auto"/>
                <w:sz w:val="24"/>
                <w:szCs w:val="24"/>
                <w:lang w:val="en-US"/>
              </w:rPr>
              <w:t>对应</w:t>
            </w:r>
            <w:r>
              <w:rPr>
                <w:rFonts w:ascii="MS Mincho" w:eastAsia="MS Mincho" w:hAnsi="MS Mincho" w:cs="MS Mincho" w:hint="eastAsia"/>
                <w:color w:val="auto"/>
                <w:sz w:val="24"/>
                <w:szCs w:val="24"/>
                <w:lang w:val="en-US"/>
              </w:rPr>
              <w:t>的工具</w:t>
            </w:r>
            <w:r>
              <w:rPr>
                <w:rFonts w:ascii="SimSun" w:eastAsia="SimSun" w:hAnsi="SimSun" w:cs="SimSun"/>
                <w:color w:val="auto"/>
                <w:sz w:val="24"/>
                <w:szCs w:val="24"/>
                <w:lang w:val="en-US"/>
              </w:rPr>
              <w:t>编</w:t>
            </w:r>
            <w:r>
              <w:rPr>
                <w:rFonts w:ascii="MS Mincho" w:eastAsia="MS Mincho" w:hAnsi="MS Mincho" w:cs="MS Mincho" w:hint="eastAsia"/>
                <w:color w:val="auto"/>
                <w:sz w:val="24"/>
                <w:szCs w:val="24"/>
                <w:lang w:val="en-US"/>
              </w:rPr>
              <w:t>号;可以参考[本文档接口no4].后台已</w:t>
            </w:r>
            <w:r>
              <w:rPr>
                <w:rFonts w:ascii="SimSun" w:eastAsia="SimSun" w:hAnsi="SimSun" w:cs="SimSun"/>
                <w:color w:val="auto"/>
                <w:sz w:val="24"/>
                <w:szCs w:val="24"/>
                <w:lang w:val="en-US"/>
              </w:rPr>
              <w:t>经</w:t>
            </w:r>
            <w:r>
              <w:rPr>
                <w:rFonts w:ascii="MS Mincho" w:eastAsia="MS Mincho" w:hAnsi="MS Mincho" w:cs="MS Mincho" w:hint="eastAsia"/>
                <w:color w:val="auto"/>
                <w:sz w:val="24"/>
                <w:szCs w:val="24"/>
                <w:lang w:val="en-US"/>
              </w:rPr>
              <w:t>按照使用</w:t>
            </w:r>
            <w:r>
              <w:rPr>
                <w:rFonts w:ascii="SimSun" w:eastAsia="SimSun" w:hAnsi="SimSun" w:cs="SimSun" w:hint="eastAsia"/>
                <w:color w:val="auto"/>
                <w:sz w:val="24"/>
                <w:szCs w:val="24"/>
                <w:lang w:val="en-US"/>
              </w:rPr>
              <w:t>的次数排序了;</w:t>
            </w:r>
          </w:p>
          <w:p w14:paraId="5684EC9E" w14:textId="19996C75" w:rsidR="00641A0B" w:rsidRPr="00912F01" w:rsidRDefault="00641A0B" w:rsidP="00763CC7">
            <w:pPr>
              <w:rPr>
                <w:rFonts w:ascii="Times New Roman" w:eastAsia="Times New Roman" w:hAnsi="Times New Roman" w:cs="Times New Roman" w:hint="eastAsia"/>
                <w:color w:val="auto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cs="SimSun" w:hint="eastAsia"/>
                <w:color w:val="auto"/>
                <w:sz w:val="24"/>
                <w:szCs w:val="24"/>
                <w:lang w:val="en-US"/>
              </w:rPr>
              <w:t>time=最后一次使用时间</w:t>
            </w:r>
            <w:bookmarkStart w:id="0" w:name="_GoBack"/>
            <w:bookmarkEnd w:id="0"/>
          </w:p>
        </w:tc>
      </w:tr>
    </w:tbl>
    <w:p w14:paraId="0AE3F6EF" w14:textId="51575637" w:rsidR="00641A0B" w:rsidRPr="00BF4BBF" w:rsidRDefault="00641A0B" w:rsidP="00641A0B">
      <w:pPr>
        <w:rPr>
          <w:lang w:val="en-US"/>
        </w:rPr>
      </w:pPr>
    </w:p>
    <w:p w14:paraId="515C7CE9" w14:textId="77777777" w:rsidR="00641A0B" w:rsidRPr="00641A0B" w:rsidRDefault="00641A0B" w:rsidP="00E258B3">
      <w:pPr>
        <w:rPr>
          <w:rFonts w:hint="eastAsia"/>
          <w:lang w:val="en-US"/>
        </w:rPr>
      </w:pPr>
    </w:p>
    <w:sectPr w:rsidR="00641A0B" w:rsidRPr="00641A0B">
      <w:footerReference w:type="default" r:id="rId12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D2A03B" w14:textId="77777777" w:rsidR="002012F8" w:rsidRDefault="002012F8">
      <w:r>
        <w:separator/>
      </w:r>
    </w:p>
    <w:p w14:paraId="7D59EF3E" w14:textId="77777777" w:rsidR="002012F8" w:rsidRDefault="002012F8"/>
  </w:endnote>
  <w:endnote w:type="continuationSeparator" w:id="0">
    <w:p w14:paraId="601CDF0B" w14:textId="77777777" w:rsidR="002012F8" w:rsidRDefault="002012F8">
      <w:r>
        <w:continuationSeparator/>
      </w:r>
    </w:p>
    <w:p w14:paraId="4EA59CE9" w14:textId="77777777" w:rsidR="002012F8" w:rsidRDefault="002012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1A0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FDA4A2" w14:textId="77777777" w:rsidR="002012F8" w:rsidRDefault="002012F8">
      <w:r>
        <w:separator/>
      </w:r>
    </w:p>
    <w:p w14:paraId="14A1D789" w14:textId="77777777" w:rsidR="002012F8" w:rsidRDefault="002012F8"/>
  </w:footnote>
  <w:footnote w:type="continuationSeparator" w:id="0">
    <w:p w14:paraId="7E277000" w14:textId="77777777" w:rsidR="002012F8" w:rsidRDefault="002012F8">
      <w:r>
        <w:continuationSeparator/>
      </w:r>
    </w:p>
    <w:p w14:paraId="4A00B958" w14:textId="77777777" w:rsidR="002012F8" w:rsidRDefault="002012F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47E50"/>
    <w:rsid w:val="000B14A2"/>
    <w:rsid w:val="000F3C68"/>
    <w:rsid w:val="00123F73"/>
    <w:rsid w:val="001C74BE"/>
    <w:rsid w:val="001C7DF3"/>
    <w:rsid w:val="002012F8"/>
    <w:rsid w:val="002B70AF"/>
    <w:rsid w:val="003317F0"/>
    <w:rsid w:val="004A129F"/>
    <w:rsid w:val="00513C7B"/>
    <w:rsid w:val="00533586"/>
    <w:rsid w:val="00547C66"/>
    <w:rsid w:val="0059290E"/>
    <w:rsid w:val="00641A0B"/>
    <w:rsid w:val="006C7525"/>
    <w:rsid w:val="006D22C0"/>
    <w:rsid w:val="00812368"/>
    <w:rsid w:val="008266C7"/>
    <w:rsid w:val="008315A5"/>
    <w:rsid w:val="00852C91"/>
    <w:rsid w:val="00910AB8"/>
    <w:rsid w:val="00912F01"/>
    <w:rsid w:val="009A7DC0"/>
    <w:rsid w:val="009C6920"/>
    <w:rsid w:val="00A365D2"/>
    <w:rsid w:val="00B7138B"/>
    <w:rsid w:val="00BB146A"/>
    <w:rsid w:val="00BF4BBF"/>
    <w:rsid w:val="00C23ED6"/>
    <w:rsid w:val="00C25352"/>
    <w:rsid w:val="00C35F1A"/>
    <w:rsid w:val="00C46AFA"/>
    <w:rsid w:val="00C667D7"/>
    <w:rsid w:val="00C9613D"/>
    <w:rsid w:val="00D00A6B"/>
    <w:rsid w:val="00D069FF"/>
    <w:rsid w:val="00D15449"/>
    <w:rsid w:val="00D203DE"/>
    <w:rsid w:val="00D65710"/>
    <w:rsid w:val="00D81992"/>
    <w:rsid w:val="00DD12ED"/>
    <w:rsid w:val="00E200B8"/>
    <w:rsid w:val="00E258B3"/>
    <w:rsid w:val="00E73492"/>
    <w:rsid w:val="00ED673C"/>
    <w:rsid w:val="00F6003F"/>
    <w:rsid w:val="00FD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1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92.168.0.127:7020/api-com/com_info_cata/queryByComcode?wxcode=100000&amp;com_code=100101&amp;token=daojia100" TargetMode="External"/><Relationship Id="rId8" Type="http://schemas.openxmlformats.org/officeDocument/2006/relationships/hyperlink" Target="http://192.168.0.127:7150/swagger-ui.html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192.168.0.127:7150/swagger-ui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70</TotalTime>
  <Pages>4</Pages>
  <Words>304</Words>
  <Characters>1734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26</cp:revision>
  <cp:lastPrinted>2018-03-19T03:05:00Z</cp:lastPrinted>
  <dcterms:created xsi:type="dcterms:W3CDTF">2018-03-18T15:11:00Z</dcterms:created>
  <dcterms:modified xsi:type="dcterms:W3CDTF">2018-05-03T09:26:00Z</dcterms:modified>
</cp:coreProperties>
</file>