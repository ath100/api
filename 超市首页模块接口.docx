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</w:t>
      </w:r>
      <w:r>
        <w:rPr>
          <w:rFonts w:hint="eastAsia"/>
        </w:rPr>
        <w:t>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</w:t>
      </w:r>
      <w:r>
        <w:rPr>
          <w:rFonts w:hint="eastAsia"/>
        </w:rPr>
        <w:t>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</w:t>
      </w:r>
      <w:r>
        <w:rPr>
          <w:rFonts w:hint="eastAsia"/>
        </w:rPr>
        <w:t xml:space="preserve"> String</w:t>
      </w:r>
      <w:r>
        <w:rPr>
          <w:rFonts w:hint="eastAsia"/>
        </w:rPr>
        <w:t>，格式为</w:t>
      </w:r>
      <w:r>
        <w:rPr>
          <w:rFonts w:hint="eastAsia"/>
        </w:rPr>
        <w:t>JSONObject</w:t>
      </w:r>
      <w:r>
        <w:rPr>
          <w:rFonts w:hint="eastAsia"/>
        </w:rPr>
        <w:t>。</w:t>
      </w:r>
      <w:r>
        <w:rPr>
          <w:rFonts w:hint="eastAsia"/>
        </w:rPr>
        <w:t>key</w:t>
      </w:r>
      <w:r>
        <w:rPr>
          <w:rFonts w:hint="eastAsia"/>
        </w:rPr>
        <w:t>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r>
        <w:rPr>
          <w:rFonts w:hint="eastAsia"/>
        </w:rPr>
        <w:t>jsonobject</w:t>
      </w:r>
      <w:r>
        <w:rPr>
          <w:rFonts w:hint="eastAsia"/>
        </w:rPr>
        <w:t>或者</w:t>
      </w:r>
      <w:r>
        <w:rPr>
          <w:rFonts w:hint="eastAsia"/>
        </w:rPr>
        <w:t>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</w:t>
      </w:r>
      <w:r>
        <w:rPr>
          <w:rFonts w:hint="eastAsia"/>
        </w:rPr>
        <w:t>http://ip:</w:t>
      </w:r>
      <w:r>
        <w:t>7150/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3D083FE4" w14:textId="08ABE8CA" w:rsidR="00F6003F" w:rsidRPr="00F6003F" w:rsidRDefault="00F6003F" w:rsidP="00F6003F">
      <w:r>
        <w:rPr>
          <w:rFonts w:hint="eastAsia"/>
        </w:rPr>
        <w:t>正式环境：</w:t>
      </w:r>
      <w:r w:rsidRPr="00F6003F">
        <w:t>http://www.ath100.xyz:7020/api-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r w:rsidRPr="00F6003F">
        <w:rPr>
          <w:rFonts w:hint="eastAsia"/>
        </w:rPr>
        <w:t>url</w:t>
      </w:r>
    </w:p>
    <w:p w14:paraId="0087D5FE" w14:textId="77777777" w:rsidR="00E258B3" w:rsidRDefault="00E258B3" w:rsidP="00E258B3"/>
    <w:p w14:paraId="76291250" w14:textId="77777777" w:rsidR="00C23ED6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C23ED6" w14:paraId="6A568D8D" w14:textId="77777777" w:rsidTr="006B0D8E">
        <w:trPr>
          <w:trHeight w:val="416"/>
        </w:trPr>
        <w:tc>
          <w:tcPr>
            <w:tcW w:w="2022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2FDA7210" w14:textId="5A4A1906" w:rsidR="00C23ED6" w:rsidRDefault="00C23ED6" w:rsidP="00FF2875">
            <w:r>
              <w:rPr>
                <w:rFonts w:hint="eastAsia"/>
              </w:rPr>
              <w:t>查询</w:t>
            </w:r>
            <w:r w:rsidR="00D72EE9">
              <w:rPr>
                <w:rFonts w:hint="eastAsia"/>
              </w:rPr>
              <w:t>超市首页</w:t>
            </w:r>
            <w:r w:rsidR="00FF2875">
              <w:rPr>
                <w:rFonts w:hint="eastAsia"/>
              </w:rPr>
              <w:t>轮播图</w:t>
            </w:r>
          </w:p>
        </w:tc>
      </w:tr>
      <w:tr w:rsidR="00C23ED6" w14:paraId="724487D2" w14:textId="77777777" w:rsidTr="006B0D8E">
        <w:tc>
          <w:tcPr>
            <w:tcW w:w="2022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1C93EF00" w14:textId="38FD2A56" w:rsidR="00C23ED6" w:rsidRDefault="001C3A07" w:rsidP="00C23ED6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C23ED6" w14:paraId="647ECFA1" w14:textId="77777777" w:rsidTr="006B0D8E">
        <w:tc>
          <w:tcPr>
            <w:tcW w:w="2022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CE3A6B3" w14:textId="77777777" w:rsidR="00C23ED6" w:rsidRDefault="00C23ED6" w:rsidP="006B0D8E">
            <w:r>
              <w:t>get</w:t>
            </w:r>
          </w:p>
        </w:tc>
      </w:tr>
      <w:tr w:rsidR="00C23ED6" w14:paraId="6D29041A" w14:textId="77777777" w:rsidTr="006B0D8E">
        <w:tc>
          <w:tcPr>
            <w:tcW w:w="2022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1AAC043" w14:textId="77777777" w:rsidR="00C23ED6" w:rsidRDefault="00C23ED6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34DFA36" w14:textId="77777777" w:rsidR="00C23ED6" w:rsidRDefault="00C23ED6" w:rsidP="006B0D8E">
            <w:r>
              <w:t>wxcode</w:t>
            </w:r>
          </w:p>
          <w:p w14:paraId="3E9ECCF1" w14:textId="6992AD20" w:rsidR="001C3A07" w:rsidRPr="00B908E6" w:rsidRDefault="001C3A07" w:rsidP="006B0D8E">
            <w:r>
              <w:t>type=</w:t>
            </w:r>
            <w:r w:rsidRPr="001C3A07">
              <w:rPr>
                <w:rFonts w:hint="eastAsia"/>
              </w:rPr>
              <w:t>超市轮播</w:t>
            </w:r>
          </w:p>
        </w:tc>
      </w:tr>
      <w:tr w:rsidR="00C23ED6" w14:paraId="71995A2E" w14:textId="77777777" w:rsidTr="006B0D8E">
        <w:tc>
          <w:tcPr>
            <w:tcW w:w="2022" w:type="dxa"/>
          </w:tcPr>
          <w:p w14:paraId="598F4F62" w14:textId="77777777" w:rsidR="00C23ED6" w:rsidRDefault="00C23ED6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544A1562" w14:textId="77777777" w:rsidR="00664941" w:rsidRPr="00664941" w:rsidRDefault="00664941" w:rsidP="00664941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7043BC3D" w14:textId="392338E7" w:rsidR="00C23ED6" w:rsidRDefault="00664941" w:rsidP="00664941">
            <w:pPr>
              <w:rPr>
                <w:rFonts w:hint="eastAsia"/>
              </w:rPr>
            </w:pPr>
            <w:r>
              <w:lastRenderedPageBreak/>
              <w:t xml:space="preserve"> </w:t>
            </w:r>
          </w:p>
        </w:tc>
      </w:tr>
    </w:tbl>
    <w:p w14:paraId="232597D1" w14:textId="77777777" w:rsidR="00C23ED6" w:rsidRDefault="00C23ED6" w:rsidP="00E258B3">
      <w:pPr>
        <w:rPr>
          <w:rFonts w:hint="eastAsia"/>
        </w:rPr>
      </w:pPr>
    </w:p>
    <w:p w14:paraId="1D578832" w14:textId="77777777" w:rsidR="002671B7" w:rsidRDefault="002671B7" w:rsidP="00E258B3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671B7" w14:paraId="6E4A7296" w14:textId="77777777" w:rsidTr="006B0D8E">
        <w:trPr>
          <w:trHeight w:val="416"/>
        </w:trPr>
        <w:tc>
          <w:tcPr>
            <w:tcW w:w="2022" w:type="dxa"/>
          </w:tcPr>
          <w:p w14:paraId="16B142E7" w14:textId="77777777" w:rsidR="002671B7" w:rsidRDefault="002671B7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29604BD8" w14:textId="5A00B401" w:rsidR="002671B7" w:rsidRDefault="002671B7" w:rsidP="006B0D8E">
            <w:r>
              <w:rPr>
                <w:rFonts w:hint="eastAsia"/>
              </w:rPr>
              <w:t>查询超市首页广告图</w:t>
            </w:r>
          </w:p>
        </w:tc>
      </w:tr>
      <w:tr w:rsidR="002671B7" w14:paraId="652F6B3D" w14:textId="77777777" w:rsidTr="006B0D8E">
        <w:tc>
          <w:tcPr>
            <w:tcW w:w="2022" w:type="dxa"/>
          </w:tcPr>
          <w:p w14:paraId="391ACB85" w14:textId="77777777" w:rsidR="002671B7" w:rsidRDefault="002671B7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53FE7DDD" w14:textId="77777777" w:rsidR="002671B7" w:rsidRDefault="002671B7" w:rsidP="006B0D8E">
            <w:r>
              <w:rPr>
                <w:rFonts w:hint="eastAsia"/>
              </w:rPr>
              <w:t>http</w:t>
            </w:r>
            <w:r>
              <w:t>:ip:7020/api-advert/advert_img_en/queryByComcodeType</w:t>
            </w:r>
          </w:p>
        </w:tc>
      </w:tr>
      <w:tr w:rsidR="002671B7" w14:paraId="1E996C9A" w14:textId="77777777" w:rsidTr="006B0D8E">
        <w:tc>
          <w:tcPr>
            <w:tcW w:w="2022" w:type="dxa"/>
          </w:tcPr>
          <w:p w14:paraId="6731E8D6" w14:textId="77777777" w:rsidR="002671B7" w:rsidRDefault="002671B7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0BE463E" w14:textId="77777777" w:rsidR="002671B7" w:rsidRDefault="002671B7" w:rsidP="006B0D8E">
            <w:r>
              <w:t>get</w:t>
            </w:r>
          </w:p>
        </w:tc>
      </w:tr>
      <w:tr w:rsidR="002671B7" w14:paraId="6792BE37" w14:textId="77777777" w:rsidTr="006B0D8E">
        <w:tc>
          <w:tcPr>
            <w:tcW w:w="2022" w:type="dxa"/>
          </w:tcPr>
          <w:p w14:paraId="7EE80CA3" w14:textId="77777777" w:rsidR="002671B7" w:rsidRDefault="002671B7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739B381" w14:textId="77777777" w:rsidR="002671B7" w:rsidRDefault="002671B7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6BA8157B" w14:textId="77777777" w:rsidR="002671B7" w:rsidRDefault="002671B7" w:rsidP="006B0D8E">
            <w:r>
              <w:t>wxcode</w:t>
            </w:r>
          </w:p>
          <w:p w14:paraId="2A4D03AD" w14:textId="56B6264F" w:rsidR="002671B7" w:rsidRPr="00B908E6" w:rsidRDefault="002671B7" w:rsidP="006B0D8E">
            <w:r>
              <w:t>type=</w:t>
            </w:r>
            <w:r w:rsidR="00D72EE9" w:rsidRPr="00D72EE9">
              <w:rPr>
                <w:rFonts w:hint="eastAsia"/>
              </w:rPr>
              <w:t>超市广告</w:t>
            </w:r>
          </w:p>
        </w:tc>
      </w:tr>
      <w:tr w:rsidR="002671B7" w14:paraId="748BC468" w14:textId="77777777" w:rsidTr="006B0D8E">
        <w:tc>
          <w:tcPr>
            <w:tcW w:w="2022" w:type="dxa"/>
          </w:tcPr>
          <w:p w14:paraId="039830EE" w14:textId="77777777" w:rsidR="002671B7" w:rsidRDefault="002671B7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0099D1FD" w14:textId="77777777" w:rsidR="002671B7" w:rsidRPr="00664941" w:rsidRDefault="002671B7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28197AE1" w14:textId="77777777" w:rsidR="002671B7" w:rsidRDefault="002671B7" w:rsidP="006B0D8E"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 w14:paraId="4210B9B6" w14:textId="77777777" w:rsidR="002671B7" w:rsidRDefault="002671B7" w:rsidP="00E258B3"/>
    <w:p w14:paraId="21978106" w14:textId="77777777" w:rsidR="00290E7C" w:rsidRDefault="00290E7C" w:rsidP="00E258B3"/>
    <w:p w14:paraId="6F28A3BE" w14:textId="77777777" w:rsidR="00290E7C" w:rsidRDefault="00290E7C" w:rsidP="00290E7C">
      <w:pPr>
        <w:rPr>
          <w:rFonts w:hint="eastAsia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21"/>
        <w:gridCol w:w="8196"/>
      </w:tblGrid>
      <w:tr w:rsidR="00290E7C" w14:paraId="0187E3D1" w14:textId="77777777" w:rsidTr="006B0D8E">
        <w:trPr>
          <w:trHeight w:val="416"/>
        </w:trPr>
        <w:tc>
          <w:tcPr>
            <w:tcW w:w="2022" w:type="dxa"/>
          </w:tcPr>
          <w:p w14:paraId="051E93AF" w14:textId="77777777" w:rsidR="00290E7C" w:rsidRDefault="00290E7C" w:rsidP="006B0D8E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0114442B" w14:textId="54E29084" w:rsidR="00290E7C" w:rsidRDefault="00290E7C" w:rsidP="006B0D8E">
            <w:r>
              <w:rPr>
                <w:rFonts w:hint="eastAsia"/>
              </w:rPr>
              <w:t>查询超市首页</w:t>
            </w:r>
            <w:r>
              <w:rPr>
                <w:rFonts w:hint="eastAsia"/>
              </w:rPr>
              <w:t>商品类别列表</w:t>
            </w:r>
          </w:p>
        </w:tc>
      </w:tr>
      <w:tr w:rsidR="00290E7C" w14:paraId="7464F344" w14:textId="77777777" w:rsidTr="006B0D8E">
        <w:tc>
          <w:tcPr>
            <w:tcW w:w="2022" w:type="dxa"/>
          </w:tcPr>
          <w:p w14:paraId="553B7343" w14:textId="77777777" w:rsidR="00290E7C" w:rsidRDefault="00290E7C" w:rsidP="006B0D8E">
            <w:r>
              <w:rPr>
                <w:rFonts w:hint="eastAsia"/>
              </w:rPr>
              <w:t>url</w:t>
            </w:r>
          </w:p>
        </w:tc>
        <w:tc>
          <w:tcPr>
            <w:tcW w:w="6995" w:type="dxa"/>
          </w:tcPr>
          <w:p w14:paraId="64C1A85D" w14:textId="26D04859" w:rsidR="00290E7C" w:rsidRPr="000B2FAC" w:rsidRDefault="00290E7C" w:rsidP="005E2508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>:ip:7020/api-</w:t>
            </w:r>
            <w:r w:rsidR="005E2508">
              <w:t>goods</w:t>
            </w:r>
            <w:r>
              <w:t>/</w:t>
            </w:r>
            <w:r w:rsidR="005E2508">
              <w:rPr>
                <w:rFonts w:hint="eastAsia"/>
              </w:rPr>
              <w:t>goods_type_cata/queryByComcode</w:t>
            </w:r>
          </w:p>
        </w:tc>
      </w:tr>
      <w:tr w:rsidR="00290E7C" w14:paraId="6FA5DEA3" w14:textId="77777777" w:rsidTr="006B0D8E">
        <w:tc>
          <w:tcPr>
            <w:tcW w:w="2022" w:type="dxa"/>
          </w:tcPr>
          <w:p w14:paraId="5FD55EBA" w14:textId="77777777" w:rsidR="00290E7C" w:rsidRDefault="00290E7C" w:rsidP="006B0D8E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179FFC7C" w14:textId="77777777" w:rsidR="00290E7C" w:rsidRDefault="00290E7C" w:rsidP="006B0D8E">
            <w:r>
              <w:t>get</w:t>
            </w:r>
          </w:p>
        </w:tc>
      </w:tr>
      <w:tr w:rsidR="00290E7C" w14:paraId="2C41B5A2" w14:textId="77777777" w:rsidTr="006B0D8E">
        <w:tc>
          <w:tcPr>
            <w:tcW w:w="2022" w:type="dxa"/>
          </w:tcPr>
          <w:p w14:paraId="495AF8E4" w14:textId="77777777" w:rsidR="00290E7C" w:rsidRDefault="00290E7C" w:rsidP="006B0D8E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420B2F66" w14:textId="77777777" w:rsidR="00290E7C" w:rsidRDefault="00290E7C" w:rsidP="006B0D8E">
            <w:r>
              <w:t xml:space="preserve">com_code = </w:t>
            </w:r>
            <w:r>
              <w:rPr>
                <w:rFonts w:hint="eastAsia"/>
              </w:rPr>
              <w:t>小区的编号</w:t>
            </w:r>
            <w:r>
              <w:t xml:space="preserve"> </w:t>
            </w:r>
          </w:p>
          <w:p w14:paraId="5010B6CD" w14:textId="7C48B800" w:rsidR="00290E7C" w:rsidRPr="00B908E6" w:rsidRDefault="00290E7C" w:rsidP="006B0D8E">
            <w:pPr>
              <w:rPr>
                <w:rFonts w:hint="eastAsia"/>
              </w:rPr>
            </w:pPr>
            <w:r>
              <w:t>wxcode</w:t>
            </w:r>
            <w:bookmarkStart w:id="0" w:name="_GoBack"/>
            <w:bookmarkEnd w:id="0"/>
          </w:p>
        </w:tc>
      </w:tr>
      <w:tr w:rsidR="00290E7C" w14:paraId="38812B36" w14:textId="77777777" w:rsidTr="006B0D8E">
        <w:tc>
          <w:tcPr>
            <w:tcW w:w="2022" w:type="dxa"/>
          </w:tcPr>
          <w:p w14:paraId="6FE1D58D" w14:textId="77777777" w:rsidR="00290E7C" w:rsidRDefault="00290E7C" w:rsidP="006B0D8E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45CA69EC" w14:textId="77777777" w:rsidR="00290E7C" w:rsidRPr="00664941" w:rsidRDefault="00290E7C" w:rsidP="006B0D8E">
            <w:pPr>
              <w:rPr>
                <w:rFonts w:eastAsia="Times New Roman"/>
              </w:rPr>
            </w:pP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{"code":200,"message":"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成功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","data":[{"id":1,"wxcode":"100000","img_url":"http://project-file.cdn.bcebos.com/ath_home_img/ba1.jpg","status":1,"showorder":0,"type":"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","url":"","value":"","pro_code":"100100","com_code":"100101"},{"id":2,"wxcode":"100000","img_url":"http://project-file.cdn.bcebos.com/ath_home_img/ba2.jpg","status":1,"showorder":1,"type":"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","url":"","value":"","pro_code":"100100","com_code":"100101"},{"id":3,"wxcode":"100000","img_url":"http://project-file.cdn.bcebos.com/ath_home_img/ba3.jpg","status":1,"showorder":2,"type":"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","url":"","value":"","pro_code":"100100","com_code":"100101"},{"id":4,"wxcode":"100000","img_url":"http://project-file.cdn.bcebos.com/ath_home_img/ba4.jpg","status":1,"showorder":3,"type":"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","url":"","value":"","pro_code":"100100","com_code":"100101"},{"id":5,"wxcode":"100000","img_url":"http://project-file.cdn.bcebos.com/ath_home_img/ba1.jpg","status":1,"showorder":4,"type":"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超市</w:t>
            </w:r>
            <w:r w:rsidRPr="00664941">
              <w:rPr>
                <w:rFonts w:ascii="SimSun" w:eastAsia="SimSun" w:hAnsi="SimSun" w:cs="SimSun"/>
                <w:color w:val="000000"/>
                <w:sz w:val="27"/>
                <w:szCs w:val="27"/>
              </w:rPr>
              <w:t>轮</w:t>
            </w:r>
            <w:r w:rsidRPr="00664941">
              <w:rPr>
                <w:rFonts w:ascii="MS Mincho" w:eastAsia="MS Mincho" w:hAnsi="MS Mincho" w:cs="MS Mincho"/>
                <w:color w:val="000000"/>
                <w:sz w:val="27"/>
                <w:szCs w:val="27"/>
              </w:rPr>
              <w:t>播</w:t>
            </w:r>
            <w:r w:rsidRPr="00664941">
              <w:rPr>
                <w:rFonts w:ascii="-webkit-standard" w:eastAsia="Times New Roman" w:hAnsi="-webkit-standard"/>
                <w:color w:val="000000"/>
                <w:sz w:val="27"/>
                <w:szCs w:val="27"/>
              </w:rPr>
              <w:t>","url":"","value":"","pro_code":"100100","com_code":"100101"}]}</w:t>
            </w:r>
          </w:p>
          <w:p w14:paraId="014E6B90" w14:textId="77777777" w:rsidR="00290E7C" w:rsidRDefault="00290E7C" w:rsidP="006B0D8E">
            <w:pPr>
              <w:rPr>
                <w:rFonts w:hint="eastAsia"/>
              </w:rPr>
            </w:pPr>
            <w:r>
              <w:t xml:space="preserve"> </w:t>
            </w:r>
          </w:p>
        </w:tc>
      </w:tr>
    </w:tbl>
    <w:p w14:paraId="4E637D6D" w14:textId="77777777" w:rsidR="00290E7C" w:rsidRPr="002671B7" w:rsidRDefault="00290E7C" w:rsidP="00290E7C"/>
    <w:p w14:paraId="4C3D851E" w14:textId="77777777" w:rsidR="00290E7C" w:rsidRPr="00290E7C" w:rsidRDefault="00290E7C" w:rsidP="00E258B3"/>
    <w:sectPr w:rsidR="00290E7C" w:rsidRPr="00290E7C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6B4A1" w14:textId="77777777" w:rsidR="00267AE8" w:rsidRDefault="00267AE8">
      <w:r>
        <w:separator/>
      </w:r>
    </w:p>
    <w:p w14:paraId="014C5CAF" w14:textId="77777777" w:rsidR="00267AE8" w:rsidRDefault="00267AE8"/>
  </w:endnote>
  <w:endnote w:type="continuationSeparator" w:id="0">
    <w:p w14:paraId="470D873C" w14:textId="77777777" w:rsidR="00267AE8" w:rsidRDefault="00267AE8">
      <w:r>
        <w:continuationSeparator/>
      </w:r>
    </w:p>
    <w:p w14:paraId="6D09DA3E" w14:textId="77777777" w:rsidR="00267AE8" w:rsidRDefault="00267A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-webkit-standard">
    <w:altName w:val="Angsana New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FA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D34DD" w14:textId="77777777" w:rsidR="00267AE8" w:rsidRDefault="00267AE8">
      <w:r>
        <w:separator/>
      </w:r>
    </w:p>
    <w:p w14:paraId="6F120448" w14:textId="77777777" w:rsidR="00267AE8" w:rsidRDefault="00267AE8"/>
  </w:footnote>
  <w:footnote w:type="continuationSeparator" w:id="0">
    <w:p w14:paraId="79ABB78A" w14:textId="77777777" w:rsidR="00267AE8" w:rsidRDefault="00267AE8">
      <w:r>
        <w:continuationSeparator/>
      </w:r>
    </w:p>
    <w:p w14:paraId="4BAD34A6" w14:textId="77777777" w:rsidR="00267AE8" w:rsidRDefault="00267AE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B2FAC"/>
    <w:rsid w:val="000F3C68"/>
    <w:rsid w:val="001C3A07"/>
    <w:rsid w:val="001C74BE"/>
    <w:rsid w:val="001C7DF3"/>
    <w:rsid w:val="002671B7"/>
    <w:rsid w:val="00267AE8"/>
    <w:rsid w:val="00290E7C"/>
    <w:rsid w:val="004A129F"/>
    <w:rsid w:val="004E1F18"/>
    <w:rsid w:val="00513C7B"/>
    <w:rsid w:val="00533586"/>
    <w:rsid w:val="00547C66"/>
    <w:rsid w:val="0059290E"/>
    <w:rsid w:val="005E2508"/>
    <w:rsid w:val="00664941"/>
    <w:rsid w:val="00677AC3"/>
    <w:rsid w:val="006D22C0"/>
    <w:rsid w:val="008266C7"/>
    <w:rsid w:val="008315A5"/>
    <w:rsid w:val="00910AB8"/>
    <w:rsid w:val="009A7DC0"/>
    <w:rsid w:val="009C6920"/>
    <w:rsid w:val="00BB146A"/>
    <w:rsid w:val="00BF4BBF"/>
    <w:rsid w:val="00C23ED6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E200B8"/>
    <w:rsid w:val="00E258B3"/>
    <w:rsid w:val="00E73492"/>
    <w:rsid w:val="00ED673C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64941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85</TotalTime>
  <Pages>3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cp:lastPrinted>2018-03-19T03:05:00Z</cp:lastPrinted>
  <dcterms:created xsi:type="dcterms:W3CDTF">2018-03-18T15:11:00Z</dcterms:created>
  <dcterms:modified xsi:type="dcterms:W3CDTF">2018-03-28T08:11:00Z</dcterms:modified>
</cp:coreProperties>
</file>