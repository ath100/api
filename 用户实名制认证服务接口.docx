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77777777" w:rsidR="00533586" w:rsidRDefault="00755387">
      <w:pPr>
        <w:pStyle w:val="1"/>
      </w:pPr>
      <w:r>
        <w:rPr>
          <w:rFonts w:hint="eastAsia"/>
        </w:rPr>
        <w:t>用户实名制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5088BE76" w14:textId="4DF013EF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 w:rsidR="00BC3D96">
        <w:rPr>
          <w:lang w:val="en-US"/>
        </w:rPr>
        <w:t>customer</w:t>
      </w:r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用户插入实名制信息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/insert</w:t>
            </w:r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52DBC36" w14:textId="77777777" w:rsidR="00D4123E" w:rsidRDefault="00F63B4C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</w:t>
            </w:r>
            <w:proofErr w:type="spellEnd"/>
            <w:r w:rsidR="00A26312">
              <w:rPr>
                <w:lang w:val="en-US"/>
              </w:rPr>
              <w:t>=</w:t>
            </w:r>
            <w:r w:rsidR="00A26312">
              <w:rPr>
                <w:rFonts w:hint="eastAsia"/>
                <w:lang w:val="en-US"/>
              </w:rPr>
              <w:t>用户登陆账号</w:t>
            </w:r>
          </w:p>
          <w:p w14:paraId="769A6098" w14:textId="77777777" w:rsidR="00A26312" w:rsidRDefault="00F63B4C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name=</w:t>
            </w:r>
            <w:r>
              <w:rPr>
                <w:rFonts w:hint="eastAsia"/>
                <w:lang w:val="en-US"/>
              </w:rPr>
              <w:t>姓名</w:t>
            </w:r>
          </w:p>
          <w:p w14:paraId="1B78A686" w14:textId="77777777" w:rsidR="00F63B4C" w:rsidRDefault="00F63B4C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pbk_no</w:t>
            </w:r>
            <w:proofErr w:type="spellEnd"/>
            <w:r>
              <w:rPr>
                <w:rFonts w:hint="eastAsia"/>
                <w:lang w:val="en-US"/>
              </w:rPr>
              <w:t>=</w:t>
            </w:r>
            <w:r>
              <w:rPr>
                <w:rFonts w:hint="eastAsia"/>
                <w:lang w:val="en-US"/>
              </w:rPr>
              <w:t>身份证</w:t>
            </w:r>
          </w:p>
          <w:p w14:paraId="7E992D88" w14:textId="77777777" w:rsidR="00F63B4C" w:rsidRDefault="00B908E6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hul</w:t>
            </w:r>
            <w:r>
              <w:rPr>
                <w:lang w:val="en-US"/>
              </w:rPr>
              <w:t>_no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楼号</w:t>
            </w:r>
          </w:p>
          <w:p w14:paraId="5574A5DA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house</w:t>
            </w:r>
            <w:r>
              <w:rPr>
                <w:lang w:val="en-US"/>
              </w:rPr>
              <w:t>_no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房号</w:t>
            </w:r>
          </w:p>
          <w:p w14:paraId="770B8850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小区编号</w:t>
            </w:r>
          </w:p>
          <w:p w14:paraId="10796964" w14:textId="77777777" w:rsidR="00AD3DA8" w:rsidRDefault="00AD3DA8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com_name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小区名称</w:t>
            </w:r>
          </w:p>
          <w:p w14:paraId="1CCCCC6A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物业公司编号</w:t>
            </w:r>
          </w:p>
          <w:p w14:paraId="77CAC2FD" w14:textId="77777777" w:rsid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38A764DD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pbk_img_1=</w:t>
            </w:r>
            <w:r>
              <w:rPr>
                <w:rFonts w:hint="eastAsia"/>
                <w:lang w:val="en-US"/>
              </w:rPr>
              <w:t>身份证图片</w:t>
            </w:r>
            <w:r>
              <w:rPr>
                <w:rFonts w:hint="eastAsia"/>
                <w:lang w:val="en-US"/>
              </w:rPr>
              <w:t>1</w:t>
            </w:r>
          </w:p>
          <w:p w14:paraId="08D53CFE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pbk_img_2=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7791936B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pbk_img_3=</w:t>
            </w:r>
            <w:r>
              <w:rPr>
                <w:rFonts w:hint="eastAsia"/>
                <w:lang w:val="en-US"/>
              </w:rPr>
              <w:t>身份证图片</w:t>
            </w:r>
          </w:p>
          <w:p w14:paraId="26D16416" w14:textId="77777777" w:rsid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house_img_1,house_img_2,house_img_3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房产证图片</w:t>
            </w:r>
          </w:p>
          <w:p w14:paraId="49F96F57" w14:textId="77777777" w:rsidR="00B908E6" w:rsidRPr="00B908E6" w:rsidRDefault="00B908E6" w:rsidP="00356304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业主</w:t>
            </w:r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480E2860" w14:textId="77777777" w:rsidR="00D4123E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C5B6082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16E4D445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查询用户是否有实名制信息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2331B86" w14:textId="578339E4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check</w:t>
            </w:r>
            <w:r>
              <w:rPr>
                <w:lang w:val="en-US"/>
              </w:rPr>
              <w:t>HaveRealname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66BE90D9" w14:textId="7F40A569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 xml:space="preserve">= </w:t>
            </w:r>
            <w:r w:rsidR="005A65C7">
              <w:rPr>
                <w:rFonts w:hint="eastAsia"/>
                <w:lang w:val="en-US"/>
              </w:rPr>
              <w:t>物业</w:t>
            </w:r>
            <w:r>
              <w:rPr>
                <w:rFonts w:hint="eastAsia"/>
                <w:lang w:val="en-US"/>
              </w:rPr>
              <w:t>编号</w:t>
            </w:r>
          </w:p>
          <w:p w14:paraId="0827CD3D" w14:textId="1331EF55" w:rsidR="00737DF4" w:rsidRPr="00B908E6" w:rsidRDefault="00737DF4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94ACEE" w14:textId="03853156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该用户有实名制列表</w:t>
            </w:r>
          </w:p>
          <w:p w14:paraId="02F3ED18" w14:textId="4FA5949B" w:rsidR="00737DF4" w:rsidRP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code=500 </w:t>
            </w:r>
            <w:r>
              <w:rPr>
                <w:rFonts w:hint="eastAsia"/>
                <w:lang w:val="en-US"/>
              </w:rPr>
              <w:t>该用户没有实名制列表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427895B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</w:t>
            </w:r>
            <w:r w:rsidR="00737DF4">
              <w:rPr>
                <w:rFonts w:hint="eastAsia"/>
                <w:lang w:val="en-US"/>
              </w:rPr>
              <w:t>在这个物业的</w:t>
            </w:r>
            <w:r>
              <w:rPr>
                <w:rFonts w:hint="eastAsia"/>
                <w:lang w:val="en-US"/>
              </w:rPr>
              <w:t>实名制列表的信息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4A04761F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query</w:t>
            </w:r>
            <w:r>
              <w:rPr>
                <w:lang w:val="en-US"/>
              </w:rPr>
              <w:t>ByOpenid</w:t>
            </w:r>
            <w:r w:rsidR="00EF7F63">
              <w:rPr>
                <w:rFonts w:hint="eastAsia"/>
                <w:lang w:val="en-US"/>
              </w:rPr>
              <w:t>Pro</w:t>
            </w:r>
            <w:r>
              <w:rPr>
                <w:lang w:val="en-US"/>
              </w:rPr>
              <w:t>code</w:t>
            </w:r>
            <w:proofErr w:type="spellEnd"/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42C6F4F1" w14:textId="1130FE3B" w:rsidR="00B908E6" w:rsidRDefault="00EF7F63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pro</w:t>
            </w:r>
            <w:r w:rsidR="00B908E6">
              <w:rPr>
                <w:lang w:val="en-US"/>
              </w:rPr>
              <w:t>_code</w:t>
            </w:r>
            <w:proofErr w:type="spellEnd"/>
            <w:r w:rsidR="00B908E6">
              <w:rPr>
                <w:lang w:val="en-US"/>
              </w:rPr>
              <w:t xml:space="preserve"> </w:t>
            </w:r>
            <w:r w:rsidR="00B908E6">
              <w:rPr>
                <w:rFonts w:hint="eastAsia"/>
                <w:lang w:val="en-US"/>
              </w:rPr>
              <w:t xml:space="preserve">= </w:t>
            </w:r>
            <w:r w:rsidR="00BD7061">
              <w:rPr>
                <w:rFonts w:hint="eastAsia"/>
                <w:lang w:val="en-US"/>
              </w:rPr>
              <w:t>物业</w:t>
            </w:r>
            <w:bookmarkStart w:id="0" w:name="_GoBack"/>
            <w:bookmarkEnd w:id="0"/>
            <w:r w:rsidR="00B908E6">
              <w:rPr>
                <w:rFonts w:hint="eastAsia"/>
                <w:lang w:val="en-US"/>
              </w:rPr>
              <w:t>编号</w:t>
            </w:r>
          </w:p>
          <w:p w14:paraId="65AF917F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1B6DAE13" w14:textId="77777777" w:rsidR="00B908E6" w:rsidRP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start=</w:t>
            </w:r>
            <w:r>
              <w:rPr>
                <w:rFonts w:hint="eastAsia"/>
                <w:lang w:val="en-US"/>
              </w:rPr>
              <w:t>记录开始条数</w:t>
            </w:r>
            <w:r>
              <w:rPr>
                <w:rFonts w:hint="eastAsia"/>
                <w:lang w:val="en-US"/>
              </w:rPr>
              <w:t>,</w:t>
            </w:r>
            <w:r>
              <w:rPr>
                <w:rFonts w:hint="eastAsia"/>
                <w:lang w:val="en-US"/>
              </w:rPr>
              <w:t>数量是</w:t>
            </w:r>
            <w:r>
              <w:rPr>
                <w:rFonts w:hint="eastAsia"/>
                <w:lang w:val="en-US"/>
              </w:rPr>
              <w:t>0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5FC85AA1" w14:textId="77777777" w:rsid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2449C0EF" w14:textId="77777777" w:rsidR="0006563E" w:rsidRP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64369EC2" w14:textId="77777777" w:rsidR="00B908E6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B100E0B" w14:textId="77777777" w:rsidTr="006B0D8E">
        <w:trPr>
          <w:trHeight w:val="416"/>
        </w:trPr>
        <w:tc>
          <w:tcPr>
            <w:tcW w:w="2022" w:type="dxa"/>
          </w:tcPr>
          <w:p w14:paraId="1E756101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81725C1" w14:textId="2120A281" w:rsidR="0006563E" w:rsidRDefault="001D589A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更修</w:t>
            </w:r>
            <w:r w:rsidR="0006563E">
              <w:rPr>
                <w:rFonts w:hint="eastAsia"/>
                <w:lang w:val="en-US"/>
              </w:rPr>
              <w:t>用户实名制列表的信息</w:t>
            </w:r>
          </w:p>
        </w:tc>
      </w:tr>
      <w:tr w:rsidR="0006563E" w14:paraId="2AC5DFA8" w14:textId="77777777" w:rsidTr="006B0D8E">
        <w:tc>
          <w:tcPr>
            <w:tcW w:w="2022" w:type="dxa"/>
          </w:tcPr>
          <w:p w14:paraId="41F786ED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4FFFFE26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r>
              <w:rPr>
                <w:rFonts w:hint="eastAsia"/>
                <w:lang w:val="en-US"/>
              </w:rPr>
              <w:t>update</w:t>
            </w:r>
          </w:p>
        </w:tc>
      </w:tr>
      <w:tr w:rsidR="0006563E" w14:paraId="2790D1BE" w14:textId="77777777" w:rsidTr="006B0D8E">
        <w:tc>
          <w:tcPr>
            <w:tcW w:w="2022" w:type="dxa"/>
          </w:tcPr>
          <w:p w14:paraId="0422006F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77751F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7513FE72" w14:textId="77777777" w:rsidTr="006B0D8E">
        <w:tc>
          <w:tcPr>
            <w:tcW w:w="2022" w:type="dxa"/>
          </w:tcPr>
          <w:p w14:paraId="79CB2B67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024D1644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 xml:space="preserve">name </w:t>
            </w:r>
          </w:p>
          <w:p w14:paraId="625BEE51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pbk_no</w:t>
            </w:r>
            <w:proofErr w:type="spellEnd"/>
          </w:p>
          <w:p w14:paraId="7BD27B6E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pbk_img_</w:t>
            </w:r>
            <w:proofErr w:type="gramStart"/>
            <w:r>
              <w:rPr>
                <w:lang w:val="en-US"/>
              </w:rPr>
              <w:t>1,pbk</w:t>
            </w:r>
            <w:proofErr w:type="gramEnd"/>
            <w:r>
              <w:rPr>
                <w:lang w:val="en-US"/>
              </w:rPr>
              <w:t>_img_2,pbk_img_3</w:t>
            </w:r>
          </w:p>
          <w:p w14:paraId="54D63248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bul_</w:t>
            </w:r>
            <w:proofErr w:type="gramStart"/>
            <w:r>
              <w:rPr>
                <w:lang w:val="en-US"/>
              </w:rPr>
              <w:t>no,house</w:t>
            </w:r>
            <w:proofErr w:type="gramEnd"/>
            <w:r>
              <w:rPr>
                <w:lang w:val="en-US"/>
              </w:rPr>
              <w:t>_no</w:t>
            </w:r>
            <w:proofErr w:type="spellEnd"/>
          </w:p>
          <w:p w14:paraId="3853CFCB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house_img_</w:t>
            </w:r>
            <w:proofErr w:type="gramStart"/>
            <w:r>
              <w:rPr>
                <w:lang w:val="en-US"/>
              </w:rPr>
              <w:t>1,house</w:t>
            </w:r>
            <w:proofErr w:type="gramEnd"/>
            <w:r>
              <w:rPr>
                <w:lang w:val="en-US"/>
              </w:rPr>
              <w:t>_img_2,house_img_3</w:t>
            </w:r>
          </w:p>
          <w:p w14:paraId="02577E35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role=</w:t>
            </w:r>
            <w:r>
              <w:rPr>
                <w:rFonts w:hint="eastAsia"/>
                <w:lang w:val="en-US"/>
              </w:rPr>
              <w:t>业主</w:t>
            </w:r>
            <w:r>
              <w:rPr>
                <w:rFonts w:hint="eastAsia"/>
                <w:lang w:val="en-US"/>
              </w:rPr>
              <w:t>/</w:t>
            </w:r>
            <w:r>
              <w:rPr>
                <w:rFonts w:hint="eastAsia"/>
                <w:lang w:val="en-US"/>
              </w:rPr>
              <w:t>租户</w:t>
            </w:r>
            <w:r>
              <w:rPr>
                <w:rFonts w:hint="eastAsia"/>
                <w:lang w:val="en-US"/>
              </w:rPr>
              <w:t xml:space="preserve">  </w:t>
            </w:r>
          </w:p>
          <w:p w14:paraId="71917A76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54BA72CC" w14:textId="77777777" w:rsidTr="006B0D8E">
        <w:tc>
          <w:tcPr>
            <w:tcW w:w="2022" w:type="dxa"/>
          </w:tcPr>
          <w:p w14:paraId="1B155CD1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D968C14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3388A00D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1B70E2D3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0FD2D427" w14:textId="77777777" w:rsidR="00B908E6" w:rsidRPr="0006563E" w:rsidRDefault="00B908E6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4892BC7B" w14:textId="77777777" w:rsidTr="006B0D8E">
        <w:trPr>
          <w:trHeight w:val="416"/>
        </w:trPr>
        <w:tc>
          <w:tcPr>
            <w:tcW w:w="2022" w:type="dxa"/>
          </w:tcPr>
          <w:p w14:paraId="2621A00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306024A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查询用户实名制的详细信息</w:t>
            </w:r>
          </w:p>
        </w:tc>
      </w:tr>
      <w:tr w:rsidR="0006563E" w14:paraId="468C5945" w14:textId="77777777" w:rsidTr="006B0D8E">
        <w:tc>
          <w:tcPr>
            <w:tcW w:w="2022" w:type="dxa"/>
          </w:tcPr>
          <w:p w14:paraId="40558E3B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D3E3537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queryById</w:t>
            </w:r>
            <w:proofErr w:type="spellEnd"/>
          </w:p>
        </w:tc>
      </w:tr>
      <w:tr w:rsidR="0006563E" w14:paraId="7D2EE8EA" w14:textId="77777777" w:rsidTr="006B0D8E">
        <w:tc>
          <w:tcPr>
            <w:tcW w:w="2022" w:type="dxa"/>
          </w:tcPr>
          <w:p w14:paraId="11498130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4BEDCF1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06563E" w14:paraId="774BB58C" w14:textId="77777777" w:rsidTr="006B0D8E">
        <w:tc>
          <w:tcPr>
            <w:tcW w:w="2022" w:type="dxa"/>
          </w:tcPr>
          <w:p w14:paraId="0BAA5C5C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1A5F8EF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0113D1CF" w14:textId="77777777" w:rsidTr="006B0D8E">
        <w:tc>
          <w:tcPr>
            <w:tcW w:w="2022" w:type="dxa"/>
          </w:tcPr>
          <w:p w14:paraId="2E80BC10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1BBB8390" w14:textId="77777777" w:rsidR="0006563E" w:rsidRDefault="0006563E" w:rsidP="0006563E">
            <w:pPr>
              <w:rPr>
                <w:lang w:val="en-US"/>
              </w:rPr>
            </w:pPr>
            <w:r>
              <w:rPr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>;</w:t>
            </w:r>
          </w:p>
          <w:p w14:paraId="03B2E550" w14:textId="77777777" w:rsidR="0006563E" w:rsidRP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r>
              <w:rPr>
                <w:rFonts w:hint="eastAsia"/>
                <w:lang w:val="en-US"/>
              </w:rPr>
              <w:t>,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.</w:t>
            </w:r>
            <w:r>
              <w:rPr>
                <w:rFonts w:hint="eastAsia"/>
                <w:lang w:val="en-US"/>
              </w:rPr>
              <w:t>里面的</w:t>
            </w:r>
            <w:r>
              <w:rPr>
                <w:rFonts w:hint="eastAsia"/>
                <w:lang w:val="en-US"/>
              </w:rPr>
              <w:t>key</w:t>
            </w:r>
            <w:r>
              <w:rPr>
                <w:rFonts w:hint="eastAsia"/>
                <w:lang w:val="en-US"/>
              </w:rPr>
              <w:t>内容参考</w:t>
            </w:r>
            <w:r>
              <w:rPr>
                <w:rFonts w:hint="eastAsia"/>
                <w:lang w:val="en-US"/>
              </w:rPr>
              <w:t>[</w:t>
            </w:r>
            <w:r>
              <w:rPr>
                <w:rFonts w:hint="eastAsia"/>
                <w:lang w:val="en-US"/>
              </w:rPr>
              <w:t>用户插入实名制信息</w:t>
            </w:r>
            <w:r>
              <w:rPr>
                <w:rFonts w:hint="eastAsia"/>
                <w:lang w:val="en-US"/>
              </w:rPr>
              <w:t>]</w:t>
            </w:r>
            <w:r>
              <w:rPr>
                <w:rFonts w:hint="eastAsia"/>
                <w:lang w:val="en-US"/>
              </w:rPr>
              <w:t>参数</w:t>
            </w:r>
          </w:p>
        </w:tc>
      </w:tr>
    </w:tbl>
    <w:p w14:paraId="706497F6" w14:textId="77777777" w:rsidR="0006563E" w:rsidRDefault="0006563E" w:rsidP="0006563E">
      <w:pPr>
        <w:rPr>
          <w:lang w:val="en-US"/>
        </w:rPr>
      </w:pPr>
    </w:p>
    <w:p w14:paraId="5E26A730" w14:textId="77777777" w:rsidR="0006563E" w:rsidRPr="0006563E" w:rsidRDefault="0006563E" w:rsidP="0006563E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06563E" w14:paraId="2CF05477" w14:textId="77777777" w:rsidTr="006B0D8E">
        <w:trPr>
          <w:trHeight w:val="416"/>
        </w:trPr>
        <w:tc>
          <w:tcPr>
            <w:tcW w:w="2022" w:type="dxa"/>
          </w:tcPr>
          <w:p w14:paraId="0BE8B455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795AD6D3" w14:textId="2ADC4CA9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删除自己的实名制信息</w:t>
            </w:r>
          </w:p>
        </w:tc>
      </w:tr>
      <w:tr w:rsidR="0006563E" w14:paraId="48CE770F" w14:textId="77777777" w:rsidTr="006B0D8E">
        <w:tc>
          <w:tcPr>
            <w:tcW w:w="2022" w:type="dxa"/>
          </w:tcPr>
          <w:p w14:paraId="1AE51DCB" w14:textId="77777777" w:rsidR="0006563E" w:rsidRDefault="0006563E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62B4AFF0" w14:textId="77777777" w:rsidR="0006563E" w:rsidRDefault="0006563E" w:rsidP="0006563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/del</w:t>
            </w:r>
          </w:p>
        </w:tc>
      </w:tr>
      <w:tr w:rsidR="0006563E" w14:paraId="0BD73B3E" w14:textId="77777777" w:rsidTr="006B0D8E">
        <w:tc>
          <w:tcPr>
            <w:tcW w:w="2022" w:type="dxa"/>
          </w:tcPr>
          <w:p w14:paraId="33BA515E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0DD0519A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 w:rsidR="0006563E" w14:paraId="237A242A" w14:textId="77777777" w:rsidTr="006B0D8E">
        <w:tc>
          <w:tcPr>
            <w:tcW w:w="2022" w:type="dxa"/>
          </w:tcPr>
          <w:p w14:paraId="5B087923" w14:textId="77777777" w:rsidR="0006563E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F1C15B8" w14:textId="77777777" w:rsidR="0006563E" w:rsidRPr="00B908E6" w:rsidRDefault="0006563E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 </w:t>
            </w:r>
            <w:r>
              <w:rPr>
                <w:lang w:val="en-US"/>
              </w:rPr>
              <w:t>id=</w:t>
            </w:r>
            <w:r>
              <w:rPr>
                <w:rFonts w:hint="eastAsia"/>
                <w:lang w:val="en-US"/>
              </w:rPr>
              <w:t>消息记录的</w:t>
            </w:r>
            <w:r>
              <w:rPr>
                <w:rFonts w:hint="eastAsia"/>
                <w:lang w:val="en-US"/>
              </w:rPr>
              <w:t>id</w:t>
            </w:r>
          </w:p>
        </w:tc>
      </w:tr>
      <w:tr w:rsidR="0006563E" w14:paraId="71D06351" w14:textId="77777777" w:rsidTr="006B0D8E">
        <w:tc>
          <w:tcPr>
            <w:tcW w:w="2022" w:type="dxa"/>
          </w:tcPr>
          <w:p w14:paraId="1FCA1D87" w14:textId="77777777" w:rsidR="0006563E" w:rsidRDefault="0006563E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7DB7559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9319EBE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6FA39678" w14:textId="77777777" w:rsidR="0006563E" w:rsidRPr="0006563E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627EFFA7" w14:textId="77777777" w:rsidR="0006563E" w:rsidRDefault="0006563E" w:rsidP="00356304">
      <w:pPr>
        <w:rPr>
          <w:lang w:val="en-US"/>
        </w:rPr>
      </w:pPr>
    </w:p>
    <w:p w14:paraId="3D2292CB" w14:textId="77777777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1D6490" w14:paraId="1B8D4695" w14:textId="77777777" w:rsidTr="006B0D8E">
        <w:trPr>
          <w:trHeight w:val="416"/>
        </w:trPr>
        <w:tc>
          <w:tcPr>
            <w:tcW w:w="2022" w:type="dxa"/>
          </w:tcPr>
          <w:p w14:paraId="72664983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91F29A3" w14:textId="6C8BD2E2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查询这个用户已经实名制过的</w:t>
            </w:r>
            <w:r w:rsidR="00F71AC5">
              <w:rPr>
                <w:rFonts w:hint="eastAsia"/>
                <w:lang w:val="en-US"/>
              </w:rPr>
              <w:t>小区的列表</w:t>
            </w:r>
            <w:r>
              <w:rPr>
                <w:rFonts w:hint="eastAsia"/>
                <w:lang w:val="en-US"/>
              </w:rPr>
              <w:t>消息</w:t>
            </w:r>
          </w:p>
        </w:tc>
      </w:tr>
      <w:tr w:rsidR="001D6490" w14:paraId="316AEFA7" w14:textId="77777777" w:rsidTr="006B0D8E">
        <w:tc>
          <w:tcPr>
            <w:tcW w:w="2022" w:type="dxa"/>
          </w:tcPr>
          <w:p w14:paraId="15D978FB" w14:textId="77777777" w:rsidR="001D6490" w:rsidRDefault="001D6490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5302E729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_realname_cata</w:t>
            </w:r>
            <w:proofErr w:type="spellEnd"/>
            <w:r>
              <w:rPr>
                <w:lang w:val="en-US"/>
              </w:rPr>
              <w:t>/</w:t>
            </w:r>
            <w:r w:rsidRPr="00CC2DD9">
              <w:rPr>
                <w:lang w:val="en-US"/>
              </w:rPr>
              <w:t xml:space="preserve"> </w:t>
            </w:r>
            <w:proofErr w:type="spellStart"/>
            <w:r w:rsidRPr="00CC2DD9">
              <w:rPr>
                <w:lang w:val="en-US"/>
              </w:rPr>
              <w:t>queryByOpenidWxcodeStatusProcode</w:t>
            </w:r>
            <w:proofErr w:type="spellEnd"/>
          </w:p>
        </w:tc>
      </w:tr>
      <w:tr w:rsidR="001D6490" w14:paraId="4E5F6C4A" w14:textId="77777777" w:rsidTr="006B0D8E">
        <w:tc>
          <w:tcPr>
            <w:tcW w:w="2022" w:type="dxa"/>
          </w:tcPr>
          <w:p w14:paraId="6E78B8C0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8548AD9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1D6490" w14:paraId="0F022F09" w14:textId="77777777" w:rsidTr="006B0D8E">
        <w:tc>
          <w:tcPr>
            <w:tcW w:w="2022" w:type="dxa"/>
          </w:tcPr>
          <w:p w14:paraId="3DCA3B55" w14:textId="77777777" w:rsidR="001D6490" w:rsidRDefault="001D6490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2530DAA" w14:textId="77777777" w:rsidR="001D6490" w:rsidRDefault="001D6490" w:rsidP="001D6490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openid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73FE7CF" w14:textId="77777777" w:rsidR="001D6490" w:rsidRDefault="001D6490" w:rsidP="001D6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14:paraId="09ACBAC2" w14:textId="77777777" w:rsidR="001D6490" w:rsidRDefault="001D6490" w:rsidP="001D6490">
            <w:pPr>
              <w:rPr>
                <w:lang w:val="en-US"/>
              </w:rPr>
            </w:pPr>
            <w:r>
              <w:rPr>
                <w:lang w:val="en-US"/>
              </w:rPr>
              <w:t>status=1</w:t>
            </w:r>
          </w:p>
          <w:p w14:paraId="42854DB0" w14:textId="77777777" w:rsidR="001D6490" w:rsidRPr="00AD3DA8" w:rsidRDefault="00AD3DA8" w:rsidP="001D649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pro_code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物业编号</w:t>
            </w:r>
          </w:p>
        </w:tc>
      </w:tr>
      <w:tr w:rsidR="001D6490" w14:paraId="45FDC9A8" w14:textId="77777777" w:rsidTr="006B0D8E">
        <w:tc>
          <w:tcPr>
            <w:tcW w:w="2022" w:type="dxa"/>
          </w:tcPr>
          <w:p w14:paraId="61D3146E" w14:textId="77777777" w:rsidR="001D6490" w:rsidRDefault="001D6490" w:rsidP="006B0D8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7B03D0A5" w14:textId="77777777" w:rsidR="001D6490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28D2CE0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BC1BE2C" w14:textId="77777777" w:rsidR="009847A1" w:rsidRDefault="009847A1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key=</w:t>
            </w: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_code</w:t>
            </w:r>
            <w:proofErr w:type="spellEnd"/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小区编号</w:t>
            </w:r>
          </w:p>
          <w:p w14:paraId="5C83C3DC" w14:textId="39B56508" w:rsidR="009847A1" w:rsidRPr="0006563E" w:rsidRDefault="009847A1" w:rsidP="006B0D8E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proofErr w:type="spellStart"/>
            <w:r>
              <w:rPr>
                <w:lang w:val="en-US"/>
              </w:rPr>
              <w:t>com_name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消息名称</w:t>
            </w:r>
          </w:p>
        </w:tc>
      </w:tr>
    </w:tbl>
    <w:p w14:paraId="342DF9BD" w14:textId="5C68554E" w:rsidR="001D6490" w:rsidRDefault="001D6490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2B6A23" w14:paraId="30CF5CD2" w14:textId="77777777" w:rsidTr="006B0D8E">
        <w:trPr>
          <w:trHeight w:val="416"/>
        </w:trPr>
        <w:tc>
          <w:tcPr>
            <w:tcW w:w="2022" w:type="dxa"/>
          </w:tcPr>
          <w:p w14:paraId="762AB79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5FD2B0A4" w14:textId="67FCA21F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获取楼号列表</w:t>
            </w:r>
          </w:p>
        </w:tc>
      </w:tr>
      <w:tr w:rsidR="002B6A23" w14:paraId="34042512" w14:textId="77777777" w:rsidTr="006B0D8E">
        <w:tc>
          <w:tcPr>
            <w:tcW w:w="2022" w:type="dxa"/>
          </w:tcPr>
          <w:p w14:paraId="1E28A494" w14:textId="77777777" w:rsidR="002B6A23" w:rsidRDefault="002B6A23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83E95C3" w14:textId="0B7202DE" w:rsidR="002B6A23" w:rsidRDefault="002B6A23" w:rsidP="002B6A23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</w:t>
            </w:r>
            <w:proofErr w:type="spellStart"/>
            <w:r w:rsidRPr="00F6003F">
              <w:rPr>
                <w:lang w:val="en-US"/>
              </w:rPr>
              <w:t>api</w:t>
            </w:r>
            <w:proofErr w:type="spellEnd"/>
            <w:r w:rsidRPr="00F6003F">
              <w:rPr>
                <w:lang w:val="en-US"/>
              </w:rPr>
              <w:t>-</w:t>
            </w:r>
            <w:r>
              <w:rPr>
                <w:rFonts w:hint="eastAsia"/>
                <w:lang w:val="en-US"/>
              </w:rPr>
              <w:t>com/</w:t>
            </w:r>
            <w:proofErr w:type="spellStart"/>
            <w:r>
              <w:rPr>
                <w:lang w:val="en-US"/>
              </w:rPr>
              <w:t>com_bul_cata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queryByComcode</w:t>
            </w:r>
            <w:proofErr w:type="spellEnd"/>
          </w:p>
        </w:tc>
      </w:tr>
      <w:tr w:rsidR="002B6A23" w14:paraId="5FEB1675" w14:textId="77777777" w:rsidTr="006B0D8E">
        <w:tc>
          <w:tcPr>
            <w:tcW w:w="2022" w:type="dxa"/>
          </w:tcPr>
          <w:p w14:paraId="1E0EE51B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C77EDD0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2B6A23" w14:paraId="7B6AFFE0" w14:textId="77777777" w:rsidTr="006B0D8E">
        <w:tc>
          <w:tcPr>
            <w:tcW w:w="2022" w:type="dxa"/>
          </w:tcPr>
          <w:p w14:paraId="58C974CC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255457AC" w14:textId="77777777" w:rsidR="002B6A23" w:rsidRDefault="002B6A23" w:rsidP="002B6A2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wxcode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B050A5B" w14:textId="4D512C72" w:rsidR="002B6A23" w:rsidRPr="00AD3DA8" w:rsidRDefault="002B6A23" w:rsidP="002B6A2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小区编号</w:t>
            </w:r>
          </w:p>
        </w:tc>
      </w:tr>
      <w:tr w:rsidR="002B6A23" w14:paraId="0C532CC4" w14:textId="77777777" w:rsidTr="006B0D8E">
        <w:tc>
          <w:tcPr>
            <w:tcW w:w="2022" w:type="dxa"/>
          </w:tcPr>
          <w:p w14:paraId="52E724C4" w14:textId="2FB41DE1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87A5EBB" w14:textId="77777777" w:rsidR="002B6A23" w:rsidRDefault="002B6A23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5990D225" w14:textId="77777777" w:rsidR="002B6A23" w:rsidRDefault="002B6A23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1B2C44AC" w14:textId="24329975" w:rsidR="002B6A23" w:rsidRPr="0006563E" w:rsidRDefault="002B6A23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bul_no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小区楼号</w:t>
            </w:r>
          </w:p>
        </w:tc>
      </w:tr>
    </w:tbl>
    <w:p w14:paraId="07C4709D" w14:textId="77777777" w:rsidR="002B6A23" w:rsidRDefault="002B6A23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83D89" w14:paraId="69DD1A58" w14:textId="77777777" w:rsidTr="006B0D8E">
        <w:trPr>
          <w:trHeight w:val="416"/>
        </w:trPr>
        <w:tc>
          <w:tcPr>
            <w:tcW w:w="2022" w:type="dxa"/>
          </w:tcPr>
          <w:p w14:paraId="03CEF901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363351FD" w14:textId="33F8CE1A" w:rsidR="00D83D89" w:rsidRDefault="00D83D89" w:rsidP="00D83D8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获取小区列表</w:t>
            </w:r>
          </w:p>
        </w:tc>
      </w:tr>
      <w:tr w:rsidR="00D83D89" w14:paraId="09B382BA" w14:textId="77777777" w:rsidTr="006B0D8E">
        <w:tc>
          <w:tcPr>
            <w:tcW w:w="2022" w:type="dxa"/>
          </w:tcPr>
          <w:p w14:paraId="62488E17" w14:textId="77777777" w:rsidR="00D83D89" w:rsidRDefault="00D83D89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147FE652" w14:textId="4673ACA5" w:rsidR="00D83D89" w:rsidRDefault="00D83D89" w:rsidP="00736360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  <w:r w:rsidRPr="00F6003F">
              <w:rPr>
                <w:lang w:val="en-US"/>
              </w:rPr>
              <w:t>:7020/</w:t>
            </w:r>
            <w:proofErr w:type="spellStart"/>
            <w:r w:rsidRPr="00F6003F">
              <w:rPr>
                <w:lang w:val="en-US"/>
              </w:rPr>
              <w:t>api</w:t>
            </w:r>
            <w:proofErr w:type="spellEnd"/>
            <w:r w:rsidRPr="00F6003F">
              <w:rPr>
                <w:lang w:val="en-US"/>
              </w:rPr>
              <w:t>-</w:t>
            </w:r>
            <w:r>
              <w:rPr>
                <w:rFonts w:hint="eastAsia"/>
                <w:lang w:val="en-US"/>
              </w:rPr>
              <w:t>com/</w:t>
            </w:r>
            <w:proofErr w:type="spellStart"/>
            <w:r>
              <w:rPr>
                <w:lang w:val="en-US"/>
              </w:rPr>
              <w:t>com_</w:t>
            </w:r>
            <w:r w:rsidR="00736360">
              <w:rPr>
                <w:lang w:val="en-US"/>
              </w:rPr>
              <w:t>info</w:t>
            </w:r>
            <w:r>
              <w:rPr>
                <w:lang w:val="en-US"/>
              </w:rPr>
              <w:t>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736360">
              <w:rPr>
                <w:lang w:val="en-US"/>
              </w:rPr>
              <w:t>queryByProcode</w:t>
            </w:r>
            <w:proofErr w:type="spellEnd"/>
          </w:p>
        </w:tc>
      </w:tr>
      <w:tr w:rsidR="00D83D89" w14:paraId="4C8C5CD0" w14:textId="77777777" w:rsidTr="006B0D8E">
        <w:tc>
          <w:tcPr>
            <w:tcW w:w="2022" w:type="dxa"/>
          </w:tcPr>
          <w:p w14:paraId="46AAD01E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1FEF1BB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83D89" w14:paraId="26A994C1" w14:textId="77777777" w:rsidTr="006B0D8E">
        <w:tc>
          <w:tcPr>
            <w:tcW w:w="2022" w:type="dxa"/>
          </w:tcPr>
          <w:p w14:paraId="3FD17526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6188079F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wxcode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A995047" w14:textId="6283E888" w:rsidR="00D83D89" w:rsidRPr="00AD3DA8" w:rsidRDefault="00736360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</w:t>
            </w:r>
            <w:r w:rsidR="00D83D89">
              <w:rPr>
                <w:lang w:val="en-US"/>
              </w:rPr>
              <w:t>_code</w:t>
            </w:r>
            <w:proofErr w:type="spellEnd"/>
            <w:r w:rsidR="00D83D89">
              <w:rPr>
                <w:lang w:val="en-US"/>
              </w:rPr>
              <w:t xml:space="preserve"> = </w:t>
            </w:r>
            <w:r>
              <w:rPr>
                <w:rFonts w:hint="eastAsia"/>
                <w:lang w:val="en-US"/>
              </w:rPr>
              <w:t>物业</w:t>
            </w:r>
            <w:r w:rsidR="00D83D89">
              <w:rPr>
                <w:rFonts w:hint="eastAsia"/>
                <w:lang w:val="en-US"/>
              </w:rPr>
              <w:t>编号</w:t>
            </w:r>
          </w:p>
        </w:tc>
      </w:tr>
      <w:tr w:rsidR="00D83D89" w14:paraId="7065E017" w14:textId="77777777" w:rsidTr="006B0D8E">
        <w:tc>
          <w:tcPr>
            <w:tcW w:w="2022" w:type="dxa"/>
          </w:tcPr>
          <w:p w14:paraId="52BC653D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2084A6AF" w14:textId="77777777" w:rsidR="00D83D89" w:rsidRDefault="00D83D89" w:rsidP="006B0D8E">
            <w:pPr>
              <w:rPr>
                <w:lang w:val="en-US"/>
              </w:rPr>
            </w:pPr>
            <w:r>
              <w:rPr>
                <w:lang w:val="en-US"/>
              </w:rPr>
              <w:t>Code=200</w:t>
            </w:r>
          </w:p>
          <w:p w14:paraId="1BFB5308" w14:textId="77777777" w:rsidR="00D83D89" w:rsidRDefault="00D83D89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消息体是</w:t>
            </w:r>
            <w:proofErr w:type="spellStart"/>
            <w:r>
              <w:rPr>
                <w:rFonts w:hint="eastAsia"/>
                <w:lang w:val="en-US"/>
              </w:rPr>
              <w:t>json</w:t>
            </w:r>
            <w:proofErr w:type="spellEnd"/>
            <w:r>
              <w:rPr>
                <w:rFonts w:hint="eastAsia"/>
                <w:lang w:val="en-US"/>
              </w:rPr>
              <w:t>数组</w:t>
            </w:r>
            <w:r>
              <w:rPr>
                <w:rFonts w:hint="eastAsia"/>
                <w:lang w:val="en-US"/>
              </w:rPr>
              <w:t>;</w:t>
            </w:r>
          </w:p>
          <w:p w14:paraId="5CC38EEA" w14:textId="77777777" w:rsidR="00D83D89" w:rsidRDefault="00736360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com_code</w:t>
            </w:r>
            <w:proofErr w:type="spellEnd"/>
            <w:r>
              <w:rPr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小区列表</w:t>
            </w:r>
          </w:p>
          <w:p w14:paraId="13AD0A03" w14:textId="24D1EDFB" w:rsidR="00736360" w:rsidRPr="0006563E" w:rsidRDefault="00736360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com</w:t>
            </w:r>
            <w:r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小区名称</w:t>
            </w:r>
          </w:p>
        </w:tc>
      </w:tr>
    </w:tbl>
    <w:p w14:paraId="60AF2DF0" w14:textId="77777777" w:rsidR="00D83D89" w:rsidRDefault="00D83D89" w:rsidP="00356304">
      <w:pPr>
        <w:rPr>
          <w:lang w:val="en-US"/>
        </w:rPr>
      </w:pPr>
    </w:p>
    <w:p w14:paraId="269B61FF" w14:textId="77777777" w:rsidR="000A2073" w:rsidRPr="0006563E" w:rsidRDefault="000A2073" w:rsidP="00356304">
      <w:pPr>
        <w:rPr>
          <w:lang w:val="en-US"/>
        </w:rPr>
      </w:pPr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1103D8" w14:textId="77777777" w:rsidR="00F632DA" w:rsidRDefault="00F632DA">
      <w:r>
        <w:separator/>
      </w:r>
    </w:p>
    <w:p w14:paraId="63CD62CA" w14:textId="77777777" w:rsidR="00F632DA" w:rsidRDefault="00F632DA"/>
  </w:endnote>
  <w:endnote w:type="continuationSeparator" w:id="0">
    <w:p w14:paraId="7C0C9057" w14:textId="77777777" w:rsidR="00F632DA" w:rsidRDefault="00F632DA">
      <w:r>
        <w:continuationSeparator/>
      </w:r>
    </w:p>
    <w:p w14:paraId="090A5EC2" w14:textId="77777777" w:rsidR="00F632DA" w:rsidRDefault="00F632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0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73F4C1" w14:textId="77777777" w:rsidR="00F632DA" w:rsidRDefault="00F632DA">
      <w:r>
        <w:separator/>
      </w:r>
    </w:p>
    <w:p w14:paraId="7B8148C1" w14:textId="77777777" w:rsidR="00F632DA" w:rsidRDefault="00F632DA"/>
  </w:footnote>
  <w:footnote w:type="continuationSeparator" w:id="0">
    <w:p w14:paraId="56DCAF80" w14:textId="77777777" w:rsidR="00F632DA" w:rsidRDefault="00F632DA">
      <w:r>
        <w:continuationSeparator/>
      </w:r>
    </w:p>
    <w:p w14:paraId="6B45AF7E" w14:textId="77777777" w:rsidR="00F632DA" w:rsidRDefault="00F632D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170486"/>
    <w:rsid w:val="001846CE"/>
    <w:rsid w:val="0019226D"/>
    <w:rsid w:val="001D589A"/>
    <w:rsid w:val="001D6490"/>
    <w:rsid w:val="002118B9"/>
    <w:rsid w:val="002B6A23"/>
    <w:rsid w:val="00356304"/>
    <w:rsid w:val="00456521"/>
    <w:rsid w:val="00533586"/>
    <w:rsid w:val="00547C66"/>
    <w:rsid w:val="005A0F3D"/>
    <w:rsid w:val="005A65C7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8B5E3E"/>
    <w:rsid w:val="008E686F"/>
    <w:rsid w:val="008F4DC0"/>
    <w:rsid w:val="009847A1"/>
    <w:rsid w:val="009D402B"/>
    <w:rsid w:val="009E3CC5"/>
    <w:rsid w:val="00A26312"/>
    <w:rsid w:val="00AD3DA8"/>
    <w:rsid w:val="00B54BD7"/>
    <w:rsid w:val="00B908E6"/>
    <w:rsid w:val="00BC3D96"/>
    <w:rsid w:val="00BD7061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F7F63"/>
    <w:rsid w:val="00F3659B"/>
    <w:rsid w:val="00F632DA"/>
    <w:rsid w:val="00F63B4C"/>
    <w:rsid w:val="00F71AC5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71</TotalTime>
  <Pages>4</Pages>
  <Words>295</Words>
  <Characters>1684</Characters>
  <Application>Microsoft Macintosh Word</Application>
  <DocSecurity>0</DocSecurity>
  <Lines>14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25</cp:revision>
  <dcterms:created xsi:type="dcterms:W3CDTF">2018-03-21T01:25:00Z</dcterms:created>
  <dcterms:modified xsi:type="dcterms:W3CDTF">2018-03-28T06:31:00Z</dcterms:modified>
</cp:coreProperties>
</file>