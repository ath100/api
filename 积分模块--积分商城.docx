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76291250" w14:textId="14E8C5D4" w:rsidR="00C23ED6" w:rsidRDefault="00583231" w:rsidP="00E258B3">
      <w:r>
        <w:rPr>
          <w:rFonts w:hint="eastAsia"/>
        </w:rPr>
        <w:t>接口</w:t>
      </w:r>
      <w:proofErr w:type="spellStart"/>
      <w:r>
        <w:rPr>
          <w:rFonts w:hint="eastAsia"/>
        </w:rPr>
        <w:t>apiurl</w:t>
      </w:r>
      <w:proofErr w:type="spellEnd"/>
      <w:r>
        <w:rPr>
          <w:rFonts w:hint="eastAsia"/>
        </w:rPr>
        <w:t xml:space="preserve"> = </w:t>
      </w:r>
      <w:hyperlink r:id="rId7" w:history="1">
        <w:r w:rsidR="003847DB" w:rsidRPr="009E5044">
          <w:rPr>
            <w:rStyle w:val="afb"/>
          </w:rPr>
          <w:t>http://192.168.0.127:71</w:t>
        </w:r>
        <w:r w:rsidR="00513CB1">
          <w:rPr>
            <w:rStyle w:val="afb"/>
            <w:rFonts w:hint="eastAsia"/>
          </w:rPr>
          <w:t>00</w:t>
        </w:r>
        <w:r w:rsidR="003847DB" w:rsidRPr="009E5044">
          <w:rPr>
            <w:rStyle w:val="afb"/>
          </w:rPr>
          <w:t>/swagger-ui.html</w:t>
        </w:r>
      </w:hyperlink>
    </w:p>
    <w:p w14:paraId="60E334F6" w14:textId="77777777" w:rsidR="003847DB" w:rsidRPr="003847DB" w:rsidRDefault="003847DB" w:rsidP="00E258B3"/>
    <w:p w14:paraId="095C3B18" w14:textId="77777777" w:rsidR="00583231" w:rsidRPr="007F3309" w:rsidRDefault="00583231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0752D88D" w:rsidR="00C23ED6" w:rsidRDefault="00D97EFA" w:rsidP="00583231">
            <w:pPr>
              <w:rPr>
                <w:rFonts w:hint="eastAsia"/>
              </w:rPr>
            </w:pPr>
            <w:r>
              <w:rPr>
                <w:rFonts w:hint="eastAsia"/>
              </w:rPr>
              <w:t>显示商品的列表信息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3ADBBB5E" w:rsidR="00665C8C" w:rsidRDefault="00D97EFA" w:rsidP="00D97EFA">
            <w:r w:rsidRPr="00D97EFA">
              <w:drawing>
                <wp:inline distT="0" distB="0" distL="0" distR="0" wp14:anchorId="1AAFD3D3" wp14:editId="44F5489C">
                  <wp:extent cx="4928235" cy="619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251" cy="62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3E0FADDF" w:rsidR="00C23ED6" w:rsidRDefault="00665C8C" w:rsidP="006B0D8E">
            <w:r>
              <w:t>post</w:t>
            </w:r>
            <w:r w:rsidR="00513CB1">
              <w:t>/get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E9ECCF1" w14:textId="10EF5507" w:rsidR="00513CB1" w:rsidRPr="00A04C6D" w:rsidRDefault="00513CB1" w:rsidP="00665C8C"/>
        </w:tc>
      </w:tr>
      <w:tr w:rsidR="00C23ED6" w14:paraId="71995A2E" w14:textId="77777777" w:rsidTr="002D5449">
        <w:tc>
          <w:tcPr>
            <w:tcW w:w="821" w:type="dxa"/>
          </w:tcPr>
          <w:p w14:paraId="598F4F62" w14:textId="699F0EFA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43BC3D" w14:textId="489DA48A" w:rsidR="00513CB1" w:rsidRPr="000B6FC1" w:rsidRDefault="00513CB1" w:rsidP="00664941">
            <w:pPr>
              <w:rPr>
                <w:rFonts w:ascii="Calibri" w:hAnsi="Calibri" w:cs="Calibri"/>
              </w:rPr>
            </w:pPr>
          </w:p>
        </w:tc>
      </w:tr>
    </w:tbl>
    <w:p w14:paraId="232597D1" w14:textId="2775D21B" w:rsidR="00C23ED6" w:rsidRDefault="00C23ED6" w:rsidP="00E258B3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D97EFA" w14:paraId="1653C390" w14:textId="77777777" w:rsidTr="004A0B0B">
        <w:trPr>
          <w:trHeight w:val="416"/>
        </w:trPr>
        <w:tc>
          <w:tcPr>
            <w:tcW w:w="821" w:type="dxa"/>
          </w:tcPr>
          <w:p w14:paraId="2908E1E4" w14:textId="77777777" w:rsidR="00D97EFA" w:rsidRDefault="00D97EFA" w:rsidP="004A0B0B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54CEA318" w14:textId="45CDD7AF" w:rsidR="00D97EFA" w:rsidRDefault="00D97EFA" w:rsidP="004A0B0B">
            <w:pPr>
              <w:rPr>
                <w:rFonts w:hint="eastAsia"/>
              </w:rPr>
            </w:pPr>
            <w:r>
              <w:t>2</w:t>
            </w:r>
          </w:p>
        </w:tc>
      </w:tr>
      <w:tr w:rsidR="00D97EFA" w14:paraId="0F94F9C2" w14:textId="77777777" w:rsidTr="004A0B0B">
        <w:trPr>
          <w:trHeight w:val="416"/>
        </w:trPr>
        <w:tc>
          <w:tcPr>
            <w:tcW w:w="821" w:type="dxa"/>
          </w:tcPr>
          <w:p w14:paraId="268217BF" w14:textId="77777777" w:rsidR="00D97EFA" w:rsidRDefault="00D97EFA" w:rsidP="004A0B0B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7D5C936" w14:textId="644BFF87" w:rsidR="00D97EFA" w:rsidRDefault="00D97EFA" w:rsidP="00D97EFA">
            <w:pPr>
              <w:rPr>
                <w:rFonts w:hint="eastAsia"/>
              </w:rPr>
            </w:pPr>
            <w:r>
              <w:rPr>
                <w:rFonts w:hint="eastAsia"/>
              </w:rPr>
              <w:t>显示用户的积分兑换列表</w:t>
            </w:r>
          </w:p>
        </w:tc>
      </w:tr>
      <w:tr w:rsidR="00D97EFA" w14:paraId="342E3CCF" w14:textId="77777777" w:rsidTr="004A0B0B">
        <w:tc>
          <w:tcPr>
            <w:tcW w:w="821" w:type="dxa"/>
          </w:tcPr>
          <w:p w14:paraId="613E327C" w14:textId="77777777" w:rsidR="00D97EFA" w:rsidRDefault="00D97EFA" w:rsidP="004A0B0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A23A2EE" w14:textId="76382BA1" w:rsidR="00D97EFA" w:rsidRDefault="00F91661" w:rsidP="004A0B0B">
            <w:r w:rsidRPr="00F91661">
              <w:drawing>
                <wp:inline distT="0" distB="0" distL="0" distR="0" wp14:anchorId="63EEB2E0" wp14:editId="5548E9FC">
                  <wp:extent cx="4813935" cy="12462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822" cy="1253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EFA" w14:paraId="27F8309E" w14:textId="77777777" w:rsidTr="004A0B0B">
        <w:tc>
          <w:tcPr>
            <w:tcW w:w="821" w:type="dxa"/>
          </w:tcPr>
          <w:p w14:paraId="6CDF9B73" w14:textId="77777777" w:rsidR="00D97EFA" w:rsidRDefault="00D97EFA" w:rsidP="004A0B0B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8196" w:type="dxa"/>
          </w:tcPr>
          <w:p w14:paraId="595B8B34" w14:textId="77777777" w:rsidR="00D97EFA" w:rsidRDefault="00D97EFA" w:rsidP="004A0B0B">
            <w:r>
              <w:t>post/get</w:t>
            </w:r>
          </w:p>
        </w:tc>
      </w:tr>
      <w:tr w:rsidR="00D97EFA" w14:paraId="6856E933" w14:textId="77777777" w:rsidTr="004A0B0B">
        <w:tc>
          <w:tcPr>
            <w:tcW w:w="821" w:type="dxa"/>
          </w:tcPr>
          <w:p w14:paraId="776DF85C" w14:textId="77777777" w:rsidR="00D97EFA" w:rsidRDefault="00D97EFA" w:rsidP="004A0B0B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0DDCEE4" w14:textId="77777777" w:rsidR="00D97EFA" w:rsidRPr="00A04C6D" w:rsidRDefault="00D97EFA" w:rsidP="004A0B0B"/>
        </w:tc>
      </w:tr>
      <w:tr w:rsidR="00D97EFA" w14:paraId="797AE046" w14:textId="77777777" w:rsidTr="004A0B0B">
        <w:tc>
          <w:tcPr>
            <w:tcW w:w="821" w:type="dxa"/>
          </w:tcPr>
          <w:p w14:paraId="693D4AB4" w14:textId="77777777" w:rsidR="00D97EFA" w:rsidRDefault="00D97EFA" w:rsidP="004A0B0B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F67BAEC" w14:textId="77777777" w:rsidR="00D97EFA" w:rsidRPr="000B6FC1" w:rsidRDefault="00D97EFA" w:rsidP="004A0B0B">
            <w:pPr>
              <w:rPr>
                <w:rFonts w:ascii="Calibri" w:hAnsi="Calibri" w:cs="Calibri"/>
              </w:rPr>
            </w:pPr>
          </w:p>
        </w:tc>
      </w:tr>
    </w:tbl>
    <w:p w14:paraId="2D978653" w14:textId="77777777" w:rsidR="00D97EFA" w:rsidRDefault="00D97EFA" w:rsidP="00E258B3">
      <w:pPr>
        <w:rPr>
          <w:rFonts w:hint="eastAsia"/>
        </w:rPr>
      </w:pPr>
    </w:p>
    <w:p w14:paraId="4792EF34" w14:textId="77777777" w:rsidR="00F91661" w:rsidRPr="007F3309" w:rsidRDefault="00F91661" w:rsidP="00F91661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F91661" w14:paraId="4BDD4569" w14:textId="77777777" w:rsidTr="004A0B0B">
        <w:trPr>
          <w:trHeight w:val="416"/>
        </w:trPr>
        <w:tc>
          <w:tcPr>
            <w:tcW w:w="821" w:type="dxa"/>
          </w:tcPr>
          <w:p w14:paraId="6AEF7807" w14:textId="77777777" w:rsidR="00F91661" w:rsidRDefault="00F91661" w:rsidP="004A0B0B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7FDC9216" w14:textId="10F86076" w:rsidR="00F91661" w:rsidRDefault="00F33A72" w:rsidP="004A0B0B">
            <w:pPr>
              <w:rPr>
                <w:rFonts w:hint="eastAsia"/>
              </w:rPr>
            </w:pPr>
            <w:r>
              <w:t>3</w:t>
            </w:r>
          </w:p>
        </w:tc>
      </w:tr>
      <w:tr w:rsidR="00F91661" w14:paraId="2B8D370D" w14:textId="77777777" w:rsidTr="004A0B0B">
        <w:trPr>
          <w:trHeight w:val="416"/>
        </w:trPr>
        <w:tc>
          <w:tcPr>
            <w:tcW w:w="821" w:type="dxa"/>
          </w:tcPr>
          <w:p w14:paraId="02BCAAE2" w14:textId="77777777" w:rsidR="00F91661" w:rsidRDefault="00F91661" w:rsidP="004A0B0B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1AF45C7F" w14:textId="32545375" w:rsidR="00F91661" w:rsidRDefault="00F33A72" w:rsidP="004A0B0B">
            <w:pPr>
              <w:rPr>
                <w:rFonts w:hint="eastAsia"/>
              </w:rPr>
            </w:pPr>
            <w:r>
              <w:rPr>
                <w:rFonts w:hint="eastAsia"/>
              </w:rPr>
              <w:t>用户兑换商品</w:t>
            </w:r>
          </w:p>
        </w:tc>
      </w:tr>
      <w:tr w:rsidR="00F91661" w14:paraId="5F222FDE" w14:textId="77777777" w:rsidTr="004A0B0B">
        <w:tc>
          <w:tcPr>
            <w:tcW w:w="821" w:type="dxa"/>
          </w:tcPr>
          <w:p w14:paraId="6385C011" w14:textId="77777777" w:rsidR="00F91661" w:rsidRDefault="00F91661" w:rsidP="004A0B0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D263DEB" w14:textId="651BEB3A" w:rsidR="00F91661" w:rsidRDefault="00F33A72" w:rsidP="004A0B0B">
            <w:r w:rsidRPr="00F33A72">
              <w:drawing>
                <wp:inline distT="0" distB="0" distL="0" distR="0" wp14:anchorId="7B1BF512" wp14:editId="7A95AE0B">
                  <wp:extent cx="5732145" cy="1511935"/>
                  <wp:effectExtent l="0" t="0" r="8255" b="1206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661" w14:paraId="2AB152AD" w14:textId="77777777" w:rsidTr="004A0B0B">
        <w:tc>
          <w:tcPr>
            <w:tcW w:w="821" w:type="dxa"/>
          </w:tcPr>
          <w:p w14:paraId="3D934D23" w14:textId="77777777" w:rsidR="00F91661" w:rsidRDefault="00F91661" w:rsidP="004A0B0B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57030A5C" w14:textId="5F9D0941" w:rsidR="00F91661" w:rsidRDefault="00F91661" w:rsidP="00F33A72">
            <w:pPr>
              <w:rPr>
                <w:rFonts w:hint="eastAsia"/>
              </w:rPr>
            </w:pPr>
            <w:r>
              <w:t>post</w:t>
            </w:r>
            <w:bookmarkStart w:id="0" w:name="_GoBack"/>
            <w:bookmarkEnd w:id="0"/>
          </w:p>
        </w:tc>
      </w:tr>
      <w:tr w:rsidR="00F91661" w14:paraId="32550235" w14:textId="77777777" w:rsidTr="004A0B0B">
        <w:tc>
          <w:tcPr>
            <w:tcW w:w="821" w:type="dxa"/>
          </w:tcPr>
          <w:p w14:paraId="6FBD75DC" w14:textId="77777777" w:rsidR="00F91661" w:rsidRDefault="00F91661" w:rsidP="004A0B0B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25F6FE8" w14:textId="77777777" w:rsidR="00F91661" w:rsidRPr="00A04C6D" w:rsidRDefault="00F91661" w:rsidP="004A0B0B"/>
        </w:tc>
      </w:tr>
      <w:tr w:rsidR="00F91661" w14:paraId="4EBA9770" w14:textId="77777777" w:rsidTr="004A0B0B">
        <w:tc>
          <w:tcPr>
            <w:tcW w:w="821" w:type="dxa"/>
          </w:tcPr>
          <w:p w14:paraId="02426674" w14:textId="77777777" w:rsidR="00F91661" w:rsidRDefault="00F91661" w:rsidP="004A0B0B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48611049" w14:textId="77777777" w:rsidR="00F91661" w:rsidRPr="000B6FC1" w:rsidRDefault="00F91661" w:rsidP="004A0B0B">
            <w:pPr>
              <w:rPr>
                <w:rFonts w:ascii="Calibri" w:hAnsi="Calibri" w:cs="Calibri"/>
              </w:rPr>
            </w:pPr>
          </w:p>
        </w:tc>
      </w:tr>
    </w:tbl>
    <w:p w14:paraId="67508923" w14:textId="77777777" w:rsidR="00F91661" w:rsidRDefault="00F91661" w:rsidP="00F91661">
      <w:pPr>
        <w:rPr>
          <w:rFonts w:hint="eastAsia"/>
        </w:rPr>
      </w:pPr>
    </w:p>
    <w:p w14:paraId="5004147D" w14:textId="77777777" w:rsidR="00F91661" w:rsidRDefault="00F91661" w:rsidP="00E258B3">
      <w:pPr>
        <w:rPr>
          <w:rFonts w:hint="eastAsia"/>
        </w:rPr>
      </w:pPr>
    </w:p>
    <w:sectPr w:rsidR="00F91661"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AC242" w14:textId="77777777" w:rsidR="00D77DDB" w:rsidRDefault="00D77DDB">
      <w:r>
        <w:separator/>
      </w:r>
    </w:p>
    <w:p w14:paraId="480B3EC9" w14:textId="77777777" w:rsidR="00D77DDB" w:rsidRDefault="00D77DDB"/>
  </w:endnote>
  <w:endnote w:type="continuationSeparator" w:id="0">
    <w:p w14:paraId="785C24CD" w14:textId="77777777" w:rsidR="00D77DDB" w:rsidRDefault="00D77DDB">
      <w:r>
        <w:continuationSeparator/>
      </w:r>
    </w:p>
    <w:p w14:paraId="01FCBDB2" w14:textId="77777777" w:rsidR="00D77DDB" w:rsidRDefault="00D77D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A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F33E0" w14:textId="77777777" w:rsidR="00D77DDB" w:rsidRDefault="00D77DDB">
      <w:r>
        <w:separator/>
      </w:r>
    </w:p>
    <w:p w14:paraId="0345CBDB" w14:textId="77777777" w:rsidR="00D77DDB" w:rsidRDefault="00D77DDB"/>
  </w:footnote>
  <w:footnote w:type="continuationSeparator" w:id="0">
    <w:p w14:paraId="48C78D0A" w14:textId="77777777" w:rsidR="00D77DDB" w:rsidRDefault="00D77DDB">
      <w:r>
        <w:continuationSeparator/>
      </w:r>
    </w:p>
    <w:p w14:paraId="2A7A9DDD" w14:textId="77777777" w:rsidR="00D77DDB" w:rsidRDefault="00D77DD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B6FC1"/>
    <w:rsid w:val="000D4D24"/>
    <w:rsid w:val="000E0D4F"/>
    <w:rsid w:val="000E53D4"/>
    <w:rsid w:val="000F3C68"/>
    <w:rsid w:val="00126A68"/>
    <w:rsid w:val="001A65CD"/>
    <w:rsid w:val="001C32EE"/>
    <w:rsid w:val="001C3A07"/>
    <w:rsid w:val="001C74BE"/>
    <w:rsid w:val="001C7DF3"/>
    <w:rsid w:val="002063ED"/>
    <w:rsid w:val="0024071D"/>
    <w:rsid w:val="00254F5A"/>
    <w:rsid w:val="002671B7"/>
    <w:rsid w:val="00290E7C"/>
    <w:rsid w:val="002A1504"/>
    <w:rsid w:val="002C1D98"/>
    <w:rsid w:val="002D5449"/>
    <w:rsid w:val="0032139A"/>
    <w:rsid w:val="0036217C"/>
    <w:rsid w:val="00382849"/>
    <w:rsid w:val="003847DB"/>
    <w:rsid w:val="0040711E"/>
    <w:rsid w:val="00425B42"/>
    <w:rsid w:val="00456635"/>
    <w:rsid w:val="004A129F"/>
    <w:rsid w:val="004A2F24"/>
    <w:rsid w:val="004C0500"/>
    <w:rsid w:val="004E1F18"/>
    <w:rsid w:val="00513C7B"/>
    <w:rsid w:val="00513CB1"/>
    <w:rsid w:val="0052291F"/>
    <w:rsid w:val="0053312A"/>
    <w:rsid w:val="00533586"/>
    <w:rsid w:val="00547C66"/>
    <w:rsid w:val="00583231"/>
    <w:rsid w:val="0059290E"/>
    <w:rsid w:val="005A447E"/>
    <w:rsid w:val="005D1130"/>
    <w:rsid w:val="005D6DB5"/>
    <w:rsid w:val="005E2508"/>
    <w:rsid w:val="0065036E"/>
    <w:rsid w:val="00664941"/>
    <w:rsid w:val="00665C8C"/>
    <w:rsid w:val="00677AC3"/>
    <w:rsid w:val="006A620D"/>
    <w:rsid w:val="006B0CBC"/>
    <w:rsid w:val="006D22C0"/>
    <w:rsid w:val="00744F26"/>
    <w:rsid w:val="00760DF8"/>
    <w:rsid w:val="007722CE"/>
    <w:rsid w:val="00775A2F"/>
    <w:rsid w:val="007F3309"/>
    <w:rsid w:val="00806DBA"/>
    <w:rsid w:val="00813ED1"/>
    <w:rsid w:val="008266C7"/>
    <w:rsid w:val="008315A5"/>
    <w:rsid w:val="0086436E"/>
    <w:rsid w:val="00871FA6"/>
    <w:rsid w:val="008A4AA2"/>
    <w:rsid w:val="008A7570"/>
    <w:rsid w:val="008D689B"/>
    <w:rsid w:val="008E133D"/>
    <w:rsid w:val="00910AB8"/>
    <w:rsid w:val="00924EF5"/>
    <w:rsid w:val="00930667"/>
    <w:rsid w:val="0093463B"/>
    <w:rsid w:val="009436A4"/>
    <w:rsid w:val="00967125"/>
    <w:rsid w:val="009778B6"/>
    <w:rsid w:val="009A7DC0"/>
    <w:rsid w:val="009C6920"/>
    <w:rsid w:val="009D79CA"/>
    <w:rsid w:val="009F5D10"/>
    <w:rsid w:val="00A04C6D"/>
    <w:rsid w:val="00A542D8"/>
    <w:rsid w:val="00A76E3A"/>
    <w:rsid w:val="00A85431"/>
    <w:rsid w:val="00A968D1"/>
    <w:rsid w:val="00AB6EC8"/>
    <w:rsid w:val="00B204F0"/>
    <w:rsid w:val="00B42AEC"/>
    <w:rsid w:val="00B54524"/>
    <w:rsid w:val="00B54A6F"/>
    <w:rsid w:val="00B94C2D"/>
    <w:rsid w:val="00BA5035"/>
    <w:rsid w:val="00BB146A"/>
    <w:rsid w:val="00BC4253"/>
    <w:rsid w:val="00BE65CB"/>
    <w:rsid w:val="00BF4BBF"/>
    <w:rsid w:val="00C12A8D"/>
    <w:rsid w:val="00C23ED6"/>
    <w:rsid w:val="00C35F1A"/>
    <w:rsid w:val="00C40FF4"/>
    <w:rsid w:val="00C46AFA"/>
    <w:rsid w:val="00C64217"/>
    <w:rsid w:val="00C667D7"/>
    <w:rsid w:val="00C85C0E"/>
    <w:rsid w:val="00C9613D"/>
    <w:rsid w:val="00CA6FD7"/>
    <w:rsid w:val="00CB54C3"/>
    <w:rsid w:val="00CC505E"/>
    <w:rsid w:val="00CE4E4F"/>
    <w:rsid w:val="00D00A6B"/>
    <w:rsid w:val="00D069FF"/>
    <w:rsid w:val="00D15449"/>
    <w:rsid w:val="00D15F46"/>
    <w:rsid w:val="00D203DE"/>
    <w:rsid w:val="00D65710"/>
    <w:rsid w:val="00D72E84"/>
    <w:rsid w:val="00D72EE9"/>
    <w:rsid w:val="00D77DDB"/>
    <w:rsid w:val="00D81992"/>
    <w:rsid w:val="00D97EFA"/>
    <w:rsid w:val="00DA083D"/>
    <w:rsid w:val="00DD12ED"/>
    <w:rsid w:val="00DF4B76"/>
    <w:rsid w:val="00E0610C"/>
    <w:rsid w:val="00E200B8"/>
    <w:rsid w:val="00E258B3"/>
    <w:rsid w:val="00E7098C"/>
    <w:rsid w:val="00E73492"/>
    <w:rsid w:val="00E738CF"/>
    <w:rsid w:val="00E81D72"/>
    <w:rsid w:val="00EB430A"/>
    <w:rsid w:val="00EB586B"/>
    <w:rsid w:val="00EC3273"/>
    <w:rsid w:val="00ED336D"/>
    <w:rsid w:val="00ED673C"/>
    <w:rsid w:val="00F0182D"/>
    <w:rsid w:val="00F030CE"/>
    <w:rsid w:val="00F22DFC"/>
    <w:rsid w:val="00F33A72"/>
    <w:rsid w:val="00F3758B"/>
    <w:rsid w:val="00F6003F"/>
    <w:rsid w:val="00F77FE0"/>
    <w:rsid w:val="00F91661"/>
    <w:rsid w:val="00F962EA"/>
    <w:rsid w:val="00FC0864"/>
    <w:rsid w:val="00FD01D7"/>
    <w:rsid w:val="00FE1230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A9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semiHidden/>
    <w:rsid w:val="00A968D1"/>
    <w:rPr>
      <w:rFonts w:ascii="Courier New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70/swagger-ui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217</TotalTime>
  <Pages>2</Pages>
  <Words>75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88</cp:revision>
  <cp:lastPrinted>2018-03-19T03:05:00Z</cp:lastPrinted>
  <dcterms:created xsi:type="dcterms:W3CDTF">2018-03-18T15:11:00Z</dcterms:created>
  <dcterms:modified xsi:type="dcterms:W3CDTF">2018-06-11T09:55:00Z</dcterms:modified>
</cp:coreProperties>
</file>