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36EDE215" w:rsidR="00C23ED6" w:rsidRDefault="00583231" w:rsidP="00E258B3">
      <w:pPr>
        <w:rPr>
          <w:rFonts w:hint="eastAsia"/>
        </w:rPr>
      </w:pPr>
      <w:r>
        <w:rPr>
          <w:rFonts w:hint="eastAsia"/>
        </w:rPr>
        <w:t>接口</w:t>
      </w:r>
      <w:proofErr w:type="spellStart"/>
      <w:r>
        <w:rPr>
          <w:rFonts w:hint="eastAsia"/>
        </w:rPr>
        <w:t>apiurl</w:t>
      </w:r>
      <w:proofErr w:type="spellEnd"/>
      <w:r>
        <w:rPr>
          <w:rFonts w:hint="eastAsia"/>
        </w:rPr>
        <w:t xml:space="preserve"> = </w:t>
      </w:r>
      <w:hyperlink r:id="rId7" w:history="1">
        <w:r w:rsidR="003847DB" w:rsidRPr="009E5044">
          <w:rPr>
            <w:rStyle w:val="afb"/>
          </w:rPr>
          <w:t>http://192.168.0.127:7170/swagger-ui.html</w:t>
        </w:r>
      </w:hyperlink>
    </w:p>
    <w:p w14:paraId="60E334F6" w14:textId="77777777" w:rsidR="003847DB" w:rsidRPr="003847DB" w:rsidRDefault="003847DB" w:rsidP="00E258B3">
      <w:pPr>
        <w:rPr>
          <w:rFonts w:hint="eastAsia"/>
        </w:rPr>
      </w:pPr>
    </w:p>
    <w:p w14:paraId="095C3B18" w14:textId="77777777" w:rsidR="00583231" w:rsidRPr="007F3309" w:rsidRDefault="00583231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155113BB" w:rsidR="00C23ED6" w:rsidRDefault="00665C8C" w:rsidP="0058323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583231">
              <w:rPr>
                <w:rFonts w:hint="eastAsia"/>
              </w:rPr>
              <w:t>发布一个互帮任务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8460919" w14:textId="57925426" w:rsidR="00C23ED6" w:rsidRDefault="00C23ED6" w:rsidP="00C23ED6"/>
          <w:p w14:paraId="1C93EF00" w14:textId="0D6EFA75" w:rsidR="00665C8C" w:rsidRDefault="00A04C6D" w:rsidP="00C23ED6">
            <w:r w:rsidRPr="00A04C6D">
              <w:drawing>
                <wp:inline distT="0" distB="0" distL="0" distR="0" wp14:anchorId="758B2162" wp14:editId="1B03BC58">
                  <wp:extent cx="4925276" cy="1750882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915" cy="175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1228A1B6" w:rsidR="00C23ED6" w:rsidRDefault="00665C8C" w:rsidP="006B0D8E">
            <w:r>
              <w:t>post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42C678A0" w14:textId="77777777" w:rsidR="00665C8C" w:rsidRDefault="00665C8C" w:rsidP="00665C8C">
            <w:r>
              <w:t>参数说明：</w:t>
            </w:r>
          </w:p>
          <w:p w14:paraId="7F823977" w14:textId="77777777" w:rsidR="0040711E" w:rsidRDefault="00A04C6D" w:rsidP="00665C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</w:t>
            </w:r>
            <w:r>
              <w:t>_openid</w:t>
            </w:r>
            <w:proofErr w:type="spellEnd"/>
            <w:r>
              <w:t>:</w:t>
            </w:r>
            <w:r>
              <w:rPr>
                <w:rFonts w:hint="eastAsia"/>
              </w:rPr>
              <w:t>用户的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  <w:p w14:paraId="3AA25B1F" w14:textId="77777777" w:rsidR="00A04C6D" w:rsidRDefault="00A04C6D" w:rsidP="00665C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tag</w:t>
            </w:r>
            <w:r>
              <w:t>_value</w:t>
            </w:r>
            <w:proofErr w:type="spellEnd"/>
            <w:r>
              <w:t>:</w:t>
            </w:r>
            <w:r>
              <w:rPr>
                <w:rFonts w:hint="eastAsia"/>
              </w:rPr>
              <w:t>任务标签;例如帮我取</w:t>
            </w:r>
          </w:p>
          <w:p w14:paraId="034A94A7" w14:textId="77777777" w:rsidR="00A04C6D" w:rsidRDefault="00A04C6D" w:rsidP="00665C8C">
            <w:pPr>
              <w:rPr>
                <w:rFonts w:hint="eastAsia"/>
              </w:rPr>
            </w:pPr>
            <w:r>
              <w:t>address:</w:t>
            </w:r>
            <w:r>
              <w:rPr>
                <w:rFonts w:hint="eastAsia"/>
              </w:rPr>
              <w:t>任务地址</w:t>
            </w:r>
          </w:p>
          <w:p w14:paraId="11398CCC" w14:textId="77777777" w:rsidR="00A04C6D" w:rsidRDefault="00A04C6D" w:rsidP="00665C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descs</w:t>
            </w:r>
            <w:proofErr w:type="spellEnd"/>
            <w:r>
              <w:t>:</w:t>
            </w:r>
            <w:r>
              <w:rPr>
                <w:rFonts w:hint="eastAsia"/>
              </w:rPr>
              <w:t>任务描述</w:t>
            </w:r>
          </w:p>
          <w:p w14:paraId="543ED4A8" w14:textId="77777777" w:rsidR="00A04C6D" w:rsidRDefault="00A04C6D" w:rsidP="00665C8C">
            <w:pPr>
              <w:rPr>
                <w:rFonts w:hint="eastAsia"/>
              </w:rPr>
            </w:pPr>
            <w:r>
              <w:rPr>
                <w:rFonts w:hint="eastAsia"/>
              </w:rPr>
              <w:t>price:金额;0=无偿</w:t>
            </w:r>
          </w:p>
          <w:p w14:paraId="40643C49" w14:textId="77777777" w:rsidR="00A04C6D" w:rsidRDefault="00A04C6D" w:rsidP="00665C8C">
            <w:pPr>
              <w:rPr>
                <w:rFonts w:hint="eastAsia"/>
              </w:rPr>
            </w:pPr>
            <w:proofErr w:type="spellStart"/>
            <w:r>
              <w:t>cus_name</w:t>
            </w:r>
            <w:proofErr w:type="spellEnd"/>
            <w:r>
              <w:rPr>
                <w:rFonts w:hint="eastAsia"/>
              </w:rPr>
              <w:t>:发布者姓名</w:t>
            </w:r>
          </w:p>
          <w:p w14:paraId="0738DE79" w14:textId="77777777" w:rsidR="00A04C6D" w:rsidRDefault="00A04C6D" w:rsidP="00665C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cus</w:t>
            </w:r>
            <w:r>
              <w:t>_phone</w:t>
            </w:r>
            <w:proofErr w:type="spellEnd"/>
            <w:r>
              <w:t>:</w:t>
            </w:r>
            <w:r>
              <w:rPr>
                <w:rFonts w:hint="eastAsia"/>
              </w:rPr>
              <w:t>发布者电话</w:t>
            </w:r>
          </w:p>
          <w:p w14:paraId="19C25CC5" w14:textId="77777777" w:rsidR="00A04C6D" w:rsidRDefault="00A04C6D" w:rsidP="00665C8C">
            <w:proofErr w:type="spellStart"/>
            <w:r>
              <w:t>cus_sex</w:t>
            </w:r>
            <w:proofErr w:type="spellEnd"/>
            <w:r>
              <w:t>:</w:t>
            </w:r>
            <w:r>
              <w:rPr>
                <w:rFonts w:hint="eastAsia"/>
              </w:rPr>
              <w:t>发布者性别</w:t>
            </w:r>
          </w:p>
          <w:p w14:paraId="506DBD51" w14:textId="77777777" w:rsidR="00A04C6D" w:rsidRDefault="00A04C6D" w:rsidP="00665C8C">
            <w:proofErr w:type="spellStart"/>
            <w:r>
              <w:t>com_code</w:t>
            </w:r>
            <w:proofErr w:type="spellEnd"/>
          </w:p>
          <w:p w14:paraId="5A174616" w14:textId="77777777" w:rsidR="00A04C6D" w:rsidRDefault="00A04C6D" w:rsidP="00665C8C">
            <w:proofErr w:type="spellStart"/>
            <w:r>
              <w:t>pro_code</w:t>
            </w:r>
            <w:proofErr w:type="spellEnd"/>
          </w:p>
          <w:p w14:paraId="79B00D3B" w14:textId="77777777" w:rsidR="00A04C6D" w:rsidRDefault="00A04C6D" w:rsidP="00665C8C">
            <w:proofErr w:type="spellStart"/>
            <w:r>
              <w:t>wxcode</w:t>
            </w:r>
            <w:proofErr w:type="spellEnd"/>
          </w:p>
          <w:p w14:paraId="3015D6F8" w14:textId="77777777" w:rsidR="00A04C6D" w:rsidRDefault="00A04C6D" w:rsidP="00665C8C">
            <w:r>
              <w:t>flag_day:0=</w:t>
            </w:r>
            <w:r>
              <w:rPr>
                <w:rFonts w:hint="eastAsia"/>
              </w:rPr>
              <w:t>今天;</w:t>
            </w:r>
            <w:r>
              <w:t>1=</w:t>
            </w:r>
            <w:r>
              <w:rPr>
                <w:rFonts w:hint="eastAsia"/>
              </w:rPr>
              <w:t>明天;2=后天</w:t>
            </w:r>
          </w:p>
          <w:p w14:paraId="6EC4BB31" w14:textId="77777777" w:rsidR="00A04C6D" w:rsidRDefault="00A04C6D" w:rsidP="00665C8C">
            <w:pPr>
              <w:rPr>
                <w:rFonts w:hint="eastAsia"/>
              </w:rPr>
            </w:pPr>
            <w:proofErr w:type="spellStart"/>
            <w:r>
              <w:t>flag_hour</w:t>
            </w:r>
            <w:proofErr w:type="spellEnd"/>
            <w:r>
              <w:t>:</w:t>
            </w:r>
            <w:r>
              <w:rPr>
                <w:rFonts w:hint="eastAsia"/>
              </w:rPr>
              <w:t>小时;两位数,例如上午9点=09;下午1点=13</w:t>
            </w:r>
          </w:p>
          <w:p w14:paraId="3E9ECCF1" w14:textId="0152BC8F" w:rsidR="00A04C6D" w:rsidRPr="00A04C6D" w:rsidRDefault="00A04C6D" w:rsidP="00665C8C">
            <w:proofErr w:type="spellStart"/>
            <w:r>
              <w:rPr>
                <w:rFonts w:hint="eastAsia"/>
              </w:rPr>
              <w:t>flag_min</w:t>
            </w:r>
            <w:proofErr w:type="spellEnd"/>
            <w:r>
              <w:rPr>
                <w:rFonts w:hint="eastAsia"/>
              </w:rPr>
              <w:t>:分钟,两位数,例如5分种=05;40分钟=40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0C4E2F1B" w:rsidR="00C23ED6" w:rsidRDefault="00C23ED6" w:rsidP="006B0D8E">
            <w:r>
              <w:lastRenderedPageBreak/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4DA0E83" w14:textId="77777777" w:rsidR="00C23ED6" w:rsidRDefault="000B6FC1" w:rsidP="00664941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data</w:t>
            </w:r>
            <w:r>
              <w:rPr>
                <w:rFonts w:ascii="Calibri" w:hAnsi="Calibri" w:cs="Calibri"/>
              </w:rPr>
              <w:t>:{</w:t>
            </w:r>
            <w:proofErr w:type="spellStart"/>
            <w:proofErr w:type="gramEnd"/>
            <w:r>
              <w:rPr>
                <w:rFonts w:ascii="Calibri" w:hAnsi="Calibri" w:cs="Calibri"/>
              </w:rPr>
              <w:t>order_code:xxxx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  <w:p w14:paraId="1D036CE8" w14:textId="77777777" w:rsidR="000B6FC1" w:rsidRDefault="000B6FC1" w:rsidP="00664941">
            <w:pPr>
              <w:rPr>
                <w:rFonts w:ascii="Calibri" w:hAnsi="Calibri" w:cs="Calibri" w:hint="eastAsia"/>
              </w:rPr>
            </w:pPr>
            <w:proofErr w:type="spellStart"/>
            <w:r>
              <w:rPr>
                <w:rFonts w:ascii="Calibri" w:hAnsi="Calibri" w:cs="Calibri"/>
              </w:rPr>
              <w:t>order_code</w:t>
            </w:r>
            <w:proofErr w:type="spellEnd"/>
            <w:r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 w:hint="eastAsia"/>
              </w:rPr>
              <w:t>订单编号</w:t>
            </w:r>
            <w:r>
              <w:rPr>
                <w:rFonts w:ascii="Calibri" w:hAnsi="Calibri" w:cs="Calibri" w:hint="eastAsia"/>
              </w:rPr>
              <w:t>;</w:t>
            </w:r>
          </w:p>
          <w:p w14:paraId="7A9672E8" w14:textId="77777777" w:rsidR="000B6FC1" w:rsidRDefault="000B6FC1" w:rsidP="0066494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如果</w:t>
            </w:r>
            <w:r>
              <w:rPr>
                <w:rFonts w:ascii="Calibri" w:hAnsi="Calibri" w:cs="Calibri"/>
              </w:rPr>
              <w:t>price=0,</w:t>
            </w:r>
            <w:r>
              <w:rPr>
                <w:rFonts w:ascii="Calibri" w:hAnsi="Calibri" w:cs="Calibri" w:hint="eastAsia"/>
              </w:rPr>
              <w:t>则是无偿任务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直接到发布成功页面</w:t>
            </w:r>
          </w:p>
          <w:p w14:paraId="7043BC3D" w14:textId="2F66D0D7" w:rsidR="000B6FC1" w:rsidRPr="000B6FC1" w:rsidRDefault="000B6FC1" w:rsidP="00664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如果</w:t>
            </w:r>
            <w:r>
              <w:rPr>
                <w:rFonts w:ascii="Calibri" w:hAnsi="Calibri" w:cs="Calibri" w:hint="eastAsia"/>
              </w:rPr>
              <w:t>price</w:t>
            </w:r>
            <w:r>
              <w:rPr>
                <w:rFonts w:ascii="Calibri" w:hAnsi="Calibri" w:cs="Calibri"/>
              </w:rPr>
              <w:t>!=0,</w:t>
            </w:r>
            <w:r>
              <w:rPr>
                <w:rFonts w:ascii="Calibri" w:hAnsi="Calibri" w:cs="Calibri" w:hint="eastAsia"/>
              </w:rPr>
              <w:t>则是有偿任务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跳转到支付页面</w:t>
            </w:r>
          </w:p>
        </w:tc>
      </w:tr>
    </w:tbl>
    <w:p w14:paraId="232597D1" w14:textId="2775D21B" w:rsidR="00C23ED6" w:rsidRDefault="00C23ED6" w:rsidP="00E258B3"/>
    <w:p w14:paraId="45DCC9F6" w14:textId="77777777" w:rsidR="000E53D4" w:rsidRDefault="000E53D4" w:rsidP="00E258B3"/>
    <w:p w14:paraId="2EED705A" w14:textId="77777777" w:rsidR="000E53D4" w:rsidRPr="007F3309" w:rsidRDefault="000E53D4" w:rsidP="000E53D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0E53D4" w14:paraId="73DA07E8" w14:textId="77777777" w:rsidTr="00763CC7">
        <w:trPr>
          <w:trHeight w:val="416"/>
        </w:trPr>
        <w:tc>
          <w:tcPr>
            <w:tcW w:w="821" w:type="dxa"/>
          </w:tcPr>
          <w:p w14:paraId="65FBE6B0" w14:textId="77777777" w:rsidR="000E53D4" w:rsidRDefault="000E53D4" w:rsidP="00763CC7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BCDDE69" w14:textId="17A62C73" w:rsidR="000E53D4" w:rsidRDefault="000E53D4" w:rsidP="00763CC7">
            <w:r>
              <w:t>2</w:t>
            </w:r>
          </w:p>
        </w:tc>
      </w:tr>
      <w:tr w:rsidR="000E53D4" w14:paraId="64D66A78" w14:textId="77777777" w:rsidTr="00763CC7">
        <w:trPr>
          <w:trHeight w:val="416"/>
        </w:trPr>
        <w:tc>
          <w:tcPr>
            <w:tcW w:w="821" w:type="dxa"/>
          </w:tcPr>
          <w:p w14:paraId="0E6E3E1B" w14:textId="77777777" w:rsidR="000E53D4" w:rsidRDefault="000E53D4" w:rsidP="00763CC7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365137CC" w14:textId="5A95F22F" w:rsidR="000E53D4" w:rsidRDefault="000E53D4" w:rsidP="00763CC7">
            <w:r>
              <w:rPr>
                <w:rFonts w:hint="eastAsia"/>
              </w:rPr>
              <w:t>用户支付互帮的奖金</w:t>
            </w:r>
            <w:r>
              <w:t>—</w:t>
            </w:r>
            <w:r>
              <w:rPr>
                <w:rFonts w:hint="eastAsia"/>
              </w:rPr>
              <w:t>微信支付</w:t>
            </w:r>
          </w:p>
        </w:tc>
      </w:tr>
      <w:tr w:rsidR="000E53D4" w14:paraId="0E31AA6E" w14:textId="77777777" w:rsidTr="00763CC7">
        <w:tc>
          <w:tcPr>
            <w:tcW w:w="821" w:type="dxa"/>
          </w:tcPr>
          <w:p w14:paraId="10BF63E0" w14:textId="77777777" w:rsidR="000E53D4" w:rsidRDefault="000E53D4" w:rsidP="00763CC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70891E6" w14:textId="51C6109F" w:rsidR="000E53D4" w:rsidRDefault="00EB586B" w:rsidP="00EB586B">
            <w:hyperlink r:id="rId9" w:history="1">
              <w:r w:rsidRPr="009E5044">
                <w:rPr>
                  <w:rStyle w:val="afb"/>
                </w:rPr>
                <w:t>http://192.168.0.127:8899/swagger-ui.html#/</w:t>
              </w:r>
            </w:hyperlink>
          </w:p>
          <w:p w14:paraId="2816CFE1" w14:textId="73E56482" w:rsidR="00EB586B" w:rsidRDefault="00EB586B" w:rsidP="00EB586B">
            <w:r w:rsidRPr="00EB586B">
              <w:drawing>
                <wp:inline distT="0" distB="0" distL="0" distR="0" wp14:anchorId="424DBEDF" wp14:editId="0430DF09">
                  <wp:extent cx="4696676" cy="1905309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434" cy="190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3D4" w14:paraId="75AC5BB9" w14:textId="77777777" w:rsidTr="00763CC7">
        <w:tc>
          <w:tcPr>
            <w:tcW w:w="821" w:type="dxa"/>
          </w:tcPr>
          <w:p w14:paraId="22640093" w14:textId="77777777" w:rsidR="000E53D4" w:rsidRDefault="000E53D4" w:rsidP="00763CC7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176CD3C" w14:textId="77777777" w:rsidR="000E53D4" w:rsidRDefault="000E53D4" w:rsidP="00763CC7">
            <w:r>
              <w:t>post</w:t>
            </w:r>
          </w:p>
        </w:tc>
      </w:tr>
      <w:tr w:rsidR="000E53D4" w14:paraId="4B57E5F2" w14:textId="77777777" w:rsidTr="00763CC7">
        <w:tc>
          <w:tcPr>
            <w:tcW w:w="821" w:type="dxa"/>
          </w:tcPr>
          <w:p w14:paraId="7047BBD2" w14:textId="77777777" w:rsidR="000E53D4" w:rsidRDefault="000E53D4" w:rsidP="00763CC7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5D22EBD" w14:textId="2F1A39A0" w:rsidR="000E53D4" w:rsidRPr="00A04C6D" w:rsidRDefault="000E53D4" w:rsidP="00EB586B">
            <w:bookmarkStart w:id="0" w:name="_GoBack"/>
            <w:bookmarkEnd w:id="0"/>
          </w:p>
        </w:tc>
      </w:tr>
      <w:tr w:rsidR="000E53D4" w14:paraId="39AAADDA" w14:textId="77777777" w:rsidTr="00763CC7">
        <w:tc>
          <w:tcPr>
            <w:tcW w:w="821" w:type="dxa"/>
          </w:tcPr>
          <w:p w14:paraId="061D543A" w14:textId="77777777" w:rsidR="000E53D4" w:rsidRDefault="000E53D4" w:rsidP="00763CC7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D6EAB34" w14:textId="45CB9B86" w:rsidR="000E53D4" w:rsidRPr="000B6FC1" w:rsidRDefault="000E53D4" w:rsidP="00763CC7">
            <w:pPr>
              <w:rPr>
                <w:rFonts w:ascii="Calibri" w:hAnsi="Calibri" w:cs="Calibri"/>
              </w:rPr>
            </w:pPr>
          </w:p>
        </w:tc>
      </w:tr>
    </w:tbl>
    <w:p w14:paraId="63DC545E" w14:textId="77777777" w:rsidR="000E53D4" w:rsidRDefault="000E53D4" w:rsidP="000E53D4"/>
    <w:p w14:paraId="423CBB62" w14:textId="77777777" w:rsidR="000E53D4" w:rsidRDefault="000E53D4" w:rsidP="00E258B3"/>
    <w:sectPr w:rsidR="000E53D4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927E7" w14:textId="77777777" w:rsidR="00D15F46" w:rsidRDefault="00D15F46">
      <w:r>
        <w:separator/>
      </w:r>
    </w:p>
    <w:p w14:paraId="613CA2C1" w14:textId="77777777" w:rsidR="00D15F46" w:rsidRDefault="00D15F46"/>
  </w:endnote>
  <w:endnote w:type="continuationSeparator" w:id="0">
    <w:p w14:paraId="2B579132" w14:textId="77777777" w:rsidR="00D15F46" w:rsidRDefault="00D15F46">
      <w:r>
        <w:continuationSeparator/>
      </w:r>
    </w:p>
    <w:p w14:paraId="5969F977" w14:textId="77777777" w:rsidR="00D15F46" w:rsidRDefault="00D15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8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5B112" w14:textId="77777777" w:rsidR="00D15F46" w:rsidRDefault="00D15F46">
      <w:r>
        <w:separator/>
      </w:r>
    </w:p>
    <w:p w14:paraId="0476C214" w14:textId="77777777" w:rsidR="00D15F46" w:rsidRDefault="00D15F46"/>
  </w:footnote>
  <w:footnote w:type="continuationSeparator" w:id="0">
    <w:p w14:paraId="3276330A" w14:textId="77777777" w:rsidR="00D15F46" w:rsidRDefault="00D15F46">
      <w:r>
        <w:continuationSeparator/>
      </w:r>
    </w:p>
    <w:p w14:paraId="7B90D36E" w14:textId="77777777" w:rsidR="00D15F46" w:rsidRDefault="00D15F4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3847DB"/>
    <w:rsid w:val="0040711E"/>
    <w:rsid w:val="004A129F"/>
    <w:rsid w:val="004C0500"/>
    <w:rsid w:val="004E1F18"/>
    <w:rsid w:val="00513C7B"/>
    <w:rsid w:val="0052291F"/>
    <w:rsid w:val="00533586"/>
    <w:rsid w:val="00547C66"/>
    <w:rsid w:val="00583231"/>
    <w:rsid w:val="0059290E"/>
    <w:rsid w:val="005D6DB5"/>
    <w:rsid w:val="005E2508"/>
    <w:rsid w:val="00664941"/>
    <w:rsid w:val="00665C8C"/>
    <w:rsid w:val="00677AC3"/>
    <w:rsid w:val="006B0CBC"/>
    <w:rsid w:val="006D22C0"/>
    <w:rsid w:val="00760DF8"/>
    <w:rsid w:val="007722CE"/>
    <w:rsid w:val="00775A2F"/>
    <w:rsid w:val="007F3309"/>
    <w:rsid w:val="00813ED1"/>
    <w:rsid w:val="008266C7"/>
    <w:rsid w:val="008315A5"/>
    <w:rsid w:val="0086436E"/>
    <w:rsid w:val="00871FA6"/>
    <w:rsid w:val="008A4AA2"/>
    <w:rsid w:val="00910AB8"/>
    <w:rsid w:val="00924EF5"/>
    <w:rsid w:val="00930667"/>
    <w:rsid w:val="0093463B"/>
    <w:rsid w:val="00967125"/>
    <w:rsid w:val="009778B6"/>
    <w:rsid w:val="009A7DC0"/>
    <w:rsid w:val="009C6920"/>
    <w:rsid w:val="00A04C6D"/>
    <w:rsid w:val="00A542D8"/>
    <w:rsid w:val="00AB6EC8"/>
    <w:rsid w:val="00B42AEC"/>
    <w:rsid w:val="00BA5035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CE4E4F"/>
    <w:rsid w:val="00D00A6B"/>
    <w:rsid w:val="00D069FF"/>
    <w:rsid w:val="00D15449"/>
    <w:rsid w:val="00D15F46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098C"/>
    <w:rsid w:val="00E73492"/>
    <w:rsid w:val="00E81D72"/>
    <w:rsid w:val="00EB586B"/>
    <w:rsid w:val="00ED673C"/>
    <w:rsid w:val="00F0182D"/>
    <w:rsid w:val="00F22DFC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70/swagger-ui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192.168.0.127:8899/swagger-ui.html#/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165</TotalTime>
  <Pages>2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</cp:revision>
  <cp:lastPrinted>2018-03-19T03:05:00Z</cp:lastPrinted>
  <dcterms:created xsi:type="dcterms:W3CDTF">2018-03-18T15:11:00Z</dcterms:created>
  <dcterms:modified xsi:type="dcterms:W3CDTF">2018-05-07T12:54:00Z</dcterms:modified>
</cp:coreProperties>
</file>