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58FC1" w14:textId="5765F548" w:rsidR="00533586" w:rsidRDefault="002E4777">
      <w:pPr>
        <w:pStyle w:val="1"/>
      </w:pPr>
      <w:r>
        <w:rPr>
          <w:rFonts w:hint="eastAsia"/>
        </w:rPr>
        <w:t>商品详情</w:t>
      </w:r>
      <w:r w:rsidR="00D72E84">
        <w:rPr>
          <w:rFonts w:hint="eastAsia"/>
        </w:rPr>
        <w:t>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</w:t>
      </w:r>
      <w:r>
        <w:rPr>
          <w:rFonts w:hint="eastAsia"/>
        </w:rPr>
        <w:t>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</w:t>
      </w:r>
      <w:r>
        <w:rPr>
          <w:rFonts w:hint="eastAsia"/>
        </w:rPr>
        <w:t>7020</w:t>
      </w:r>
    </w:p>
    <w:p w14:paraId="67EC82B9" w14:textId="066E9DE7" w:rsidR="008315A5" w:rsidRDefault="008315A5" w:rsidP="00E73492">
      <w:r>
        <w:rPr>
          <w:rFonts w:hint="eastAsia"/>
        </w:rPr>
        <w:t>前缀：</w:t>
      </w:r>
      <w:proofErr w:type="spellStart"/>
      <w:r>
        <w:t>api</w:t>
      </w:r>
      <w:proofErr w:type="spellEnd"/>
      <w:r>
        <w:t>-</w:t>
      </w:r>
      <w:r w:rsidR="002E4777">
        <w:t>goods</w:t>
      </w:r>
    </w:p>
    <w:p w14:paraId="775FE578" w14:textId="1C4A20DA" w:rsidR="008315A5" w:rsidRDefault="008315A5" w:rsidP="00E73492">
      <w:r>
        <w:rPr>
          <w:rFonts w:hint="eastAsia"/>
        </w:rPr>
        <w:t>整体例如：</w:t>
      </w:r>
      <w:r>
        <w:t>http://www.ath100.xyz:7020/api-</w:t>
      </w:r>
      <w:r w:rsidR="002E4777">
        <w:t>goods</w:t>
      </w:r>
      <w:r>
        <w:t>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</w:t>
      </w:r>
      <w:r>
        <w:rPr>
          <w:rFonts w:hint="eastAsia"/>
        </w:rPr>
        <w:t xml:space="preserve"> String</w:t>
      </w:r>
      <w:r>
        <w:rPr>
          <w:rFonts w:hint="eastAsia"/>
        </w:rPr>
        <w:t>，格式为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。</w:t>
      </w:r>
      <w:r>
        <w:rPr>
          <w:rFonts w:hint="eastAsia"/>
        </w:rPr>
        <w:t>key</w:t>
      </w:r>
      <w:r>
        <w:rPr>
          <w:rFonts w:hint="eastAsia"/>
        </w:rPr>
        <w:t>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jsonarray</w:t>
      </w:r>
      <w:proofErr w:type="spellEnd"/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03505CE4" w14:textId="77777777" w:rsidR="00F6003F" w:rsidRDefault="00F6003F" w:rsidP="00F6003F">
      <w:r>
        <w:rPr>
          <w:rFonts w:hint="eastAsia"/>
        </w:rPr>
        <w:t>测试环境：</w:t>
      </w:r>
      <w:r>
        <w:rPr>
          <w:rFonts w:hint="eastAsia"/>
        </w:rPr>
        <w:t>http://ip:</w:t>
      </w:r>
      <w:r>
        <w:t>7150/</w:t>
      </w:r>
      <w:r w:rsidRPr="00F6003F">
        <w:rPr>
          <w:rFonts w:hint="eastAsia"/>
        </w:rPr>
        <w:t>接口</w:t>
      </w:r>
      <w:proofErr w:type="spellStart"/>
      <w:r w:rsidRPr="00F6003F">
        <w:rPr>
          <w:rFonts w:hint="eastAsia"/>
        </w:rPr>
        <w:t>url</w:t>
      </w:r>
      <w:proofErr w:type="spellEnd"/>
    </w:p>
    <w:p w14:paraId="3D083FE4" w14:textId="59C7355D" w:rsidR="00F6003F" w:rsidRPr="00F6003F" w:rsidRDefault="00F6003F" w:rsidP="00F6003F">
      <w:r>
        <w:rPr>
          <w:rFonts w:hint="eastAsia"/>
        </w:rPr>
        <w:t>正式环境：</w:t>
      </w:r>
      <w:r w:rsidRPr="00F6003F">
        <w:t>http://www.ath100.xyz:7020/api-</w:t>
      </w:r>
      <w:r w:rsidR="002E4777">
        <w:t>goods</w:t>
      </w:r>
      <w:r w:rsidRPr="00F6003F">
        <w:t>/</w:t>
      </w:r>
      <w:r w:rsidRPr="00F6003F">
        <w:rPr>
          <w:rFonts w:hint="eastAsia"/>
        </w:rPr>
        <w:t>接口</w:t>
      </w:r>
      <w:proofErr w:type="spellStart"/>
      <w:r w:rsidRPr="00F6003F">
        <w:rPr>
          <w:rFonts w:hint="eastAsia"/>
        </w:rPr>
        <w:t>url</w:t>
      </w:r>
      <w:proofErr w:type="spellEnd"/>
    </w:p>
    <w:p w14:paraId="0087D5FE" w14:textId="77777777" w:rsidR="00E258B3" w:rsidRDefault="00E258B3" w:rsidP="00E258B3"/>
    <w:p w14:paraId="76291250" w14:textId="77777777" w:rsidR="00C23ED6" w:rsidRDefault="00C23ED6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13"/>
        <w:gridCol w:w="8304"/>
      </w:tblGrid>
      <w:tr w:rsidR="000B6369" w14:paraId="747E05E8" w14:textId="77777777" w:rsidTr="000B6369">
        <w:trPr>
          <w:trHeight w:val="416"/>
        </w:trPr>
        <w:tc>
          <w:tcPr>
            <w:tcW w:w="713" w:type="dxa"/>
          </w:tcPr>
          <w:p w14:paraId="3026052D" w14:textId="11218BE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304" w:type="dxa"/>
          </w:tcPr>
          <w:p w14:paraId="3DA16A76" w14:textId="6EF6B0F6" w:rsidR="000B6369" w:rsidRDefault="000B6369" w:rsidP="006B0D8E">
            <w:r>
              <w:t>1</w:t>
            </w:r>
          </w:p>
        </w:tc>
      </w:tr>
      <w:tr w:rsidR="00C23ED6" w14:paraId="6A568D8D" w14:textId="77777777" w:rsidTr="000B6369">
        <w:trPr>
          <w:trHeight w:val="416"/>
        </w:trPr>
        <w:tc>
          <w:tcPr>
            <w:tcW w:w="713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304" w:type="dxa"/>
          </w:tcPr>
          <w:p w14:paraId="2FDA7210" w14:textId="2433F9B5" w:rsidR="00C23ED6" w:rsidRDefault="00C00A98" w:rsidP="00FF2875">
            <w:r>
              <w:rPr>
                <w:rFonts w:hint="eastAsia"/>
              </w:rPr>
              <w:t>查询商品基本信息</w:t>
            </w:r>
          </w:p>
        </w:tc>
      </w:tr>
      <w:tr w:rsidR="00C23ED6" w14:paraId="724487D2" w14:textId="77777777" w:rsidTr="000B6369">
        <w:trPr>
          <w:trHeight w:val="276"/>
        </w:trPr>
        <w:tc>
          <w:tcPr>
            <w:tcW w:w="713" w:type="dxa"/>
          </w:tcPr>
          <w:p w14:paraId="15814DD7" w14:textId="77777777" w:rsidR="00C23ED6" w:rsidRDefault="00C23ED6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304" w:type="dxa"/>
          </w:tcPr>
          <w:p w14:paraId="1C93EF00" w14:textId="62FD06F8" w:rsidR="00C23ED6" w:rsidRDefault="00784C9D" w:rsidP="00202DC8">
            <w:r w:rsidRPr="00784C9D">
              <w:t>http://192.168.0.127:7020/api-goods/goods_info_en/queryBy</w:t>
            </w:r>
            <w:r w:rsidR="00202DC8">
              <w:t>G</w:t>
            </w:r>
            <w:r w:rsidRPr="00784C9D">
              <w:t>oodscode?goods_code=10000011166527&amp;token=daojia100</w:t>
            </w:r>
          </w:p>
        </w:tc>
      </w:tr>
      <w:tr w:rsidR="00C23ED6" w14:paraId="647ECFA1" w14:textId="77777777" w:rsidTr="000B6369">
        <w:tc>
          <w:tcPr>
            <w:tcW w:w="713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304" w:type="dxa"/>
          </w:tcPr>
          <w:p w14:paraId="1CE3A6B3" w14:textId="77777777" w:rsidR="00C23ED6" w:rsidRDefault="00C23ED6" w:rsidP="006B0D8E">
            <w:r>
              <w:t>get</w:t>
            </w:r>
          </w:p>
        </w:tc>
      </w:tr>
      <w:tr w:rsidR="00C23ED6" w14:paraId="6D29041A" w14:textId="77777777" w:rsidTr="000B6369">
        <w:tc>
          <w:tcPr>
            <w:tcW w:w="713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t>参数</w:t>
            </w:r>
          </w:p>
        </w:tc>
        <w:tc>
          <w:tcPr>
            <w:tcW w:w="8304" w:type="dxa"/>
          </w:tcPr>
          <w:p w14:paraId="3E9ECCF1" w14:textId="2FC9070C" w:rsidR="003D0422" w:rsidRPr="00B908E6" w:rsidRDefault="003D0422" w:rsidP="006B0D8E">
            <w:proofErr w:type="spellStart"/>
            <w:r>
              <w:t>goods_code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商品的编号</w:t>
            </w:r>
          </w:p>
        </w:tc>
      </w:tr>
      <w:tr w:rsidR="00C23ED6" w14:paraId="71995A2E" w14:textId="77777777" w:rsidTr="000B6369">
        <w:tc>
          <w:tcPr>
            <w:tcW w:w="713" w:type="dxa"/>
          </w:tcPr>
          <w:p w14:paraId="598F4F62" w14:textId="77777777" w:rsidR="00C23ED6" w:rsidRDefault="00C23ED6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304" w:type="dxa"/>
          </w:tcPr>
          <w:p w14:paraId="592B9F79" w14:textId="77777777" w:rsidR="00784C9D" w:rsidRDefault="00784C9D" w:rsidP="00784C9D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{"id":3,"wxcode":100000,"status":1,"goods_code":"10000011166527","name":"江小白0","title":"江小白白酒特价","price_descs":"50.00","price_default":"50.00","send_descs":"免费配送","keyword":"白酒饮料江小白纯","type_code":"111","header_img_url":"http://project-file.cdn.bcebos.com/ath_home_img/sf-1.png","pro_code":null,"com_code":null,"createdate":null}}</w:t>
            </w:r>
          </w:p>
          <w:p w14:paraId="7043BC3D" w14:textId="75863EFB" w:rsidR="00C23ED6" w:rsidRPr="00784C9D" w:rsidRDefault="00C23ED6" w:rsidP="00664941"/>
        </w:tc>
      </w:tr>
    </w:tbl>
    <w:p w14:paraId="232597D1" w14:textId="77777777" w:rsidR="00C23ED6" w:rsidRDefault="00C23ED6" w:rsidP="00E258B3"/>
    <w:p w14:paraId="10ED9502" w14:textId="77777777" w:rsidR="000B6369" w:rsidRDefault="000B6369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61"/>
        <w:gridCol w:w="8456"/>
      </w:tblGrid>
      <w:tr w:rsidR="000B6369" w14:paraId="0795EF05" w14:textId="77777777" w:rsidTr="000B6369">
        <w:trPr>
          <w:trHeight w:val="416"/>
        </w:trPr>
        <w:tc>
          <w:tcPr>
            <w:tcW w:w="557" w:type="dxa"/>
          </w:tcPr>
          <w:p w14:paraId="3AF966D0" w14:textId="7777777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460" w:type="dxa"/>
          </w:tcPr>
          <w:p w14:paraId="0CE9FCDA" w14:textId="6712C794" w:rsidR="000B6369" w:rsidRDefault="000B6369" w:rsidP="006B0D8E">
            <w:r>
              <w:t>2</w:t>
            </w:r>
          </w:p>
        </w:tc>
      </w:tr>
      <w:tr w:rsidR="007E733F" w14:paraId="355F76FE" w14:textId="77777777" w:rsidTr="000B6369">
        <w:trPr>
          <w:trHeight w:val="416"/>
        </w:trPr>
        <w:tc>
          <w:tcPr>
            <w:tcW w:w="557" w:type="dxa"/>
          </w:tcPr>
          <w:p w14:paraId="2141055B" w14:textId="77777777" w:rsidR="007E733F" w:rsidRDefault="007E733F" w:rsidP="006B0D8E">
            <w:r>
              <w:rPr>
                <w:rFonts w:hint="eastAsia"/>
              </w:rPr>
              <w:t>用途</w:t>
            </w:r>
          </w:p>
        </w:tc>
        <w:tc>
          <w:tcPr>
            <w:tcW w:w="8460" w:type="dxa"/>
          </w:tcPr>
          <w:p w14:paraId="56772F53" w14:textId="3C656CED" w:rsidR="007E733F" w:rsidRDefault="007E733F" w:rsidP="007E733F">
            <w:r>
              <w:rPr>
                <w:rFonts w:hint="eastAsia"/>
              </w:rPr>
              <w:t>查询商品滚动图片</w:t>
            </w:r>
          </w:p>
        </w:tc>
      </w:tr>
      <w:tr w:rsidR="007E733F" w14:paraId="677B32EB" w14:textId="77777777" w:rsidTr="000B6369">
        <w:trPr>
          <w:trHeight w:val="276"/>
        </w:trPr>
        <w:tc>
          <w:tcPr>
            <w:tcW w:w="557" w:type="dxa"/>
          </w:tcPr>
          <w:p w14:paraId="2A64C112" w14:textId="77777777" w:rsidR="007E733F" w:rsidRDefault="007E733F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460" w:type="dxa"/>
          </w:tcPr>
          <w:p w14:paraId="764F9E5C" w14:textId="58CA7E8D" w:rsidR="007E733F" w:rsidRDefault="00CF4739" w:rsidP="006B0D8E">
            <w:r w:rsidRPr="00CF4739">
              <w:t>http://192.168.0.127:7020/api-goods/goods_img_en/queryByGoodscode?goods_code=10000011166527&amp;token=daojia100&amp;type=1</w:t>
            </w:r>
          </w:p>
        </w:tc>
      </w:tr>
      <w:tr w:rsidR="007E733F" w14:paraId="590E5CB0" w14:textId="77777777" w:rsidTr="000B6369">
        <w:tc>
          <w:tcPr>
            <w:tcW w:w="557" w:type="dxa"/>
          </w:tcPr>
          <w:p w14:paraId="7C5D592E" w14:textId="77777777" w:rsidR="007E733F" w:rsidRDefault="007E733F" w:rsidP="006B0D8E">
            <w:r>
              <w:rPr>
                <w:rFonts w:hint="eastAsia"/>
              </w:rPr>
              <w:t>方法</w:t>
            </w:r>
          </w:p>
        </w:tc>
        <w:tc>
          <w:tcPr>
            <w:tcW w:w="8460" w:type="dxa"/>
          </w:tcPr>
          <w:p w14:paraId="24332490" w14:textId="77777777" w:rsidR="007E733F" w:rsidRDefault="007E733F" w:rsidP="006B0D8E">
            <w:r>
              <w:t>get</w:t>
            </w:r>
          </w:p>
        </w:tc>
      </w:tr>
      <w:tr w:rsidR="007E733F" w14:paraId="123C98FB" w14:textId="77777777" w:rsidTr="000B6369">
        <w:tc>
          <w:tcPr>
            <w:tcW w:w="557" w:type="dxa"/>
          </w:tcPr>
          <w:p w14:paraId="1706A481" w14:textId="77777777" w:rsidR="007E733F" w:rsidRDefault="007E733F" w:rsidP="006B0D8E">
            <w:r>
              <w:rPr>
                <w:rFonts w:hint="eastAsia"/>
              </w:rPr>
              <w:t>参数</w:t>
            </w:r>
          </w:p>
        </w:tc>
        <w:tc>
          <w:tcPr>
            <w:tcW w:w="8460" w:type="dxa"/>
          </w:tcPr>
          <w:p w14:paraId="74E1B729" w14:textId="77777777" w:rsidR="007E733F" w:rsidRPr="00B908E6" w:rsidRDefault="007E733F" w:rsidP="006B0D8E">
            <w:proofErr w:type="spellStart"/>
            <w:r>
              <w:t>goods_code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商品的编号</w:t>
            </w:r>
          </w:p>
        </w:tc>
      </w:tr>
      <w:tr w:rsidR="007E733F" w14:paraId="5A2D2621" w14:textId="77777777" w:rsidTr="000B6369">
        <w:tc>
          <w:tcPr>
            <w:tcW w:w="557" w:type="dxa"/>
          </w:tcPr>
          <w:p w14:paraId="39C59D0A" w14:textId="77777777" w:rsidR="007E733F" w:rsidRDefault="007E733F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460" w:type="dxa"/>
          </w:tcPr>
          <w:p w14:paraId="75D25C8D" w14:textId="77777777" w:rsidR="009823E8" w:rsidRDefault="009823E8" w:rsidP="009823E8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id":14,"wxcode":100000,"status":1,"goods_code":"10000011166527","type":1,"img_url":"http://project-file.cdn.bcebos.com/ath_home_img/sf-1.png","showorder":0},{"id":15,"wxcode":100000,"status":1,"goods_code":"10000011166527","type":1,"img_url":"http://project-file.cdn.bcebos.com/ath_home_img/sf-1.png","showorder":1},{"id":16,"wxcode":100000,"status":1,"goods_code":"10000011166527","type":1,"img_url":"http://project-file.cdn.bcebos.com/ath_home_img/sf-1.png","showorder":2},{"id":17,"wxcode":100000,"status":1,"goods_code":"10000011166527","type":1,"img_url":"http://project-file.cdn.bcebos.com/ath_home_img/sf-1.png","showorder":3},{"id":18,"wxcode":100000,"status":1,"goods_code":"10000011166527","type":1,"img_url":"http://project-file.cdn.bcebos.com/ath_home_img/sf-1.png","showorder":4}]}</w:t>
            </w:r>
          </w:p>
          <w:p w14:paraId="75B920D3" w14:textId="77777777" w:rsidR="007E733F" w:rsidRPr="009823E8" w:rsidRDefault="007E733F" w:rsidP="009823E8"/>
        </w:tc>
      </w:tr>
    </w:tbl>
    <w:p w14:paraId="72863235" w14:textId="77777777" w:rsidR="007E733F" w:rsidRDefault="007E733F" w:rsidP="00E258B3"/>
    <w:p w14:paraId="43BD2943" w14:textId="51265C43" w:rsidR="00026118" w:rsidRDefault="00026118" w:rsidP="00E258B3">
      <w:pPr>
        <w:rPr>
          <w:rFonts w:hint="eastAsia"/>
        </w:rPr>
      </w:pPr>
      <w:bookmarkStart w:id="0" w:name="_GoBack"/>
      <w:bookmarkEnd w:id="0"/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624"/>
        <w:gridCol w:w="8393"/>
      </w:tblGrid>
      <w:tr w:rsidR="000B6369" w14:paraId="0F8FAED1" w14:textId="77777777" w:rsidTr="000B6369">
        <w:trPr>
          <w:trHeight w:val="416"/>
        </w:trPr>
        <w:tc>
          <w:tcPr>
            <w:tcW w:w="620" w:type="dxa"/>
          </w:tcPr>
          <w:p w14:paraId="567F5CB8" w14:textId="7777777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397" w:type="dxa"/>
          </w:tcPr>
          <w:p w14:paraId="6F14E485" w14:textId="2034AF0F" w:rsidR="000B6369" w:rsidRDefault="000B6369" w:rsidP="006B0D8E">
            <w:r>
              <w:t>3</w:t>
            </w:r>
          </w:p>
        </w:tc>
      </w:tr>
      <w:tr w:rsidR="00026118" w14:paraId="691E2332" w14:textId="77777777" w:rsidTr="000B6369">
        <w:trPr>
          <w:trHeight w:val="416"/>
        </w:trPr>
        <w:tc>
          <w:tcPr>
            <w:tcW w:w="620" w:type="dxa"/>
          </w:tcPr>
          <w:p w14:paraId="1F2E2C61" w14:textId="77777777" w:rsidR="00026118" w:rsidRDefault="00026118" w:rsidP="006B0D8E">
            <w:r>
              <w:rPr>
                <w:rFonts w:hint="eastAsia"/>
              </w:rPr>
              <w:t>用途</w:t>
            </w:r>
          </w:p>
        </w:tc>
        <w:tc>
          <w:tcPr>
            <w:tcW w:w="8397" w:type="dxa"/>
          </w:tcPr>
          <w:p w14:paraId="4969563C" w14:textId="36A4F049" w:rsidR="00026118" w:rsidRDefault="00026118" w:rsidP="00026118">
            <w:r>
              <w:rPr>
                <w:rFonts w:hint="eastAsia"/>
              </w:rPr>
              <w:t>查询商品参数信息</w:t>
            </w:r>
          </w:p>
        </w:tc>
      </w:tr>
      <w:tr w:rsidR="00026118" w14:paraId="32F8B47C" w14:textId="77777777" w:rsidTr="000B6369">
        <w:trPr>
          <w:trHeight w:val="276"/>
        </w:trPr>
        <w:tc>
          <w:tcPr>
            <w:tcW w:w="620" w:type="dxa"/>
          </w:tcPr>
          <w:p w14:paraId="4439287B" w14:textId="77777777" w:rsidR="00026118" w:rsidRDefault="00026118" w:rsidP="006B0D8E">
            <w:proofErr w:type="spellStart"/>
            <w:r>
              <w:rPr>
                <w:rFonts w:hint="eastAsia"/>
              </w:rPr>
              <w:lastRenderedPageBreak/>
              <w:t>url</w:t>
            </w:r>
            <w:proofErr w:type="spellEnd"/>
          </w:p>
        </w:tc>
        <w:tc>
          <w:tcPr>
            <w:tcW w:w="8397" w:type="dxa"/>
          </w:tcPr>
          <w:p w14:paraId="5FD2BF10" w14:textId="03B2E0F7" w:rsidR="00026118" w:rsidRDefault="00B8525E" w:rsidP="006B0D8E">
            <w:r w:rsidRPr="00B8525E">
              <w:t>http://192.168.0.127:7020/api-goods/goods_parament_en/queryByGoodscode?goods_code=10000011166527&amp;token=daojia100</w:t>
            </w:r>
          </w:p>
        </w:tc>
      </w:tr>
      <w:tr w:rsidR="00026118" w14:paraId="08B27120" w14:textId="77777777" w:rsidTr="000B6369">
        <w:tc>
          <w:tcPr>
            <w:tcW w:w="620" w:type="dxa"/>
          </w:tcPr>
          <w:p w14:paraId="0A30D390" w14:textId="77777777" w:rsidR="00026118" w:rsidRDefault="00026118" w:rsidP="006B0D8E">
            <w:r>
              <w:rPr>
                <w:rFonts w:hint="eastAsia"/>
              </w:rPr>
              <w:t>方法</w:t>
            </w:r>
          </w:p>
        </w:tc>
        <w:tc>
          <w:tcPr>
            <w:tcW w:w="8397" w:type="dxa"/>
          </w:tcPr>
          <w:p w14:paraId="0E30FEFA" w14:textId="77777777" w:rsidR="00026118" w:rsidRDefault="00026118" w:rsidP="006B0D8E">
            <w:r>
              <w:t>get</w:t>
            </w:r>
          </w:p>
        </w:tc>
      </w:tr>
      <w:tr w:rsidR="00026118" w14:paraId="2C503F51" w14:textId="77777777" w:rsidTr="000B6369">
        <w:tc>
          <w:tcPr>
            <w:tcW w:w="620" w:type="dxa"/>
          </w:tcPr>
          <w:p w14:paraId="40AA83DC" w14:textId="77777777" w:rsidR="00026118" w:rsidRDefault="00026118" w:rsidP="006B0D8E">
            <w:r>
              <w:rPr>
                <w:rFonts w:hint="eastAsia"/>
              </w:rPr>
              <w:t>参数</w:t>
            </w:r>
          </w:p>
        </w:tc>
        <w:tc>
          <w:tcPr>
            <w:tcW w:w="8397" w:type="dxa"/>
          </w:tcPr>
          <w:p w14:paraId="68916157" w14:textId="77777777" w:rsidR="00026118" w:rsidRPr="00B908E6" w:rsidRDefault="00026118" w:rsidP="006B0D8E">
            <w:proofErr w:type="spellStart"/>
            <w:r>
              <w:t>goods_code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商品的编号</w:t>
            </w:r>
          </w:p>
        </w:tc>
      </w:tr>
      <w:tr w:rsidR="00026118" w14:paraId="2CE745CC" w14:textId="77777777" w:rsidTr="000B6369">
        <w:tc>
          <w:tcPr>
            <w:tcW w:w="620" w:type="dxa"/>
          </w:tcPr>
          <w:p w14:paraId="1D99D1CE" w14:textId="77777777" w:rsidR="00026118" w:rsidRDefault="00026118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397" w:type="dxa"/>
          </w:tcPr>
          <w:p w14:paraId="16F59452" w14:textId="77777777" w:rsidR="00B8525E" w:rsidRDefault="00B8525E" w:rsidP="00B8525E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id":39,"wxcode":100000,"status":1,"goods_code":"10000011166527","par_name":"度数","par_value":"52"},{"id":40,"wxcode":100000,"status":1,"goods_code":"10000011166527","par_name":"容量","par_value":"220ml"},{"id":41,"wxcode":100000,"status":1,"goods_code":"10000011166527","par_name":"包装",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par_value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":"随机"}]}</w:t>
            </w:r>
          </w:p>
          <w:p w14:paraId="31DE015E" w14:textId="77777777" w:rsidR="00026118" w:rsidRPr="00B8525E" w:rsidRDefault="00026118" w:rsidP="00DD143A"/>
        </w:tc>
      </w:tr>
    </w:tbl>
    <w:p w14:paraId="3F6D63FF" w14:textId="77777777" w:rsidR="00026118" w:rsidRPr="007E733F" w:rsidRDefault="00026118" w:rsidP="00026118"/>
    <w:p w14:paraId="4AE4C20F" w14:textId="77777777" w:rsidR="00026118" w:rsidRDefault="00026118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05"/>
        <w:gridCol w:w="8212"/>
      </w:tblGrid>
      <w:tr w:rsidR="000B6369" w:rsidRPr="006669D5" w14:paraId="72A3F9BD" w14:textId="77777777" w:rsidTr="000B6369">
        <w:trPr>
          <w:trHeight w:val="416"/>
        </w:trPr>
        <w:tc>
          <w:tcPr>
            <w:tcW w:w="826" w:type="dxa"/>
          </w:tcPr>
          <w:p w14:paraId="202C8ADF" w14:textId="77777777" w:rsidR="000B6369" w:rsidRPr="006669D5" w:rsidRDefault="000B6369" w:rsidP="006B0D8E">
            <w:pPr>
              <w:rPr>
                <w:strike/>
              </w:rPr>
            </w:pPr>
            <w:r w:rsidRPr="006669D5">
              <w:rPr>
                <w:rFonts w:hint="eastAsia"/>
                <w:strike/>
              </w:rPr>
              <w:t>no</w:t>
            </w:r>
          </w:p>
        </w:tc>
        <w:tc>
          <w:tcPr>
            <w:tcW w:w="8191" w:type="dxa"/>
          </w:tcPr>
          <w:p w14:paraId="67D85E3B" w14:textId="702786B0" w:rsidR="000B6369" w:rsidRPr="006669D5" w:rsidRDefault="000B6369" w:rsidP="006B0D8E">
            <w:pPr>
              <w:rPr>
                <w:strike/>
              </w:rPr>
            </w:pPr>
            <w:r w:rsidRPr="006669D5">
              <w:rPr>
                <w:strike/>
              </w:rPr>
              <w:t>4</w:t>
            </w:r>
          </w:p>
        </w:tc>
      </w:tr>
      <w:tr w:rsidR="00DA3CDA" w:rsidRPr="006669D5" w14:paraId="11D5EC43" w14:textId="77777777" w:rsidTr="000B6369">
        <w:trPr>
          <w:trHeight w:val="416"/>
        </w:trPr>
        <w:tc>
          <w:tcPr>
            <w:tcW w:w="826" w:type="dxa"/>
          </w:tcPr>
          <w:p w14:paraId="1F241290" w14:textId="77777777" w:rsidR="00DA3CDA" w:rsidRPr="006669D5" w:rsidRDefault="00DA3CDA" w:rsidP="006B0D8E">
            <w:pPr>
              <w:rPr>
                <w:strike/>
              </w:rPr>
            </w:pPr>
            <w:r w:rsidRPr="006669D5">
              <w:rPr>
                <w:rFonts w:hint="eastAsia"/>
                <w:strike/>
              </w:rPr>
              <w:t>用途</w:t>
            </w:r>
          </w:p>
        </w:tc>
        <w:tc>
          <w:tcPr>
            <w:tcW w:w="8191" w:type="dxa"/>
          </w:tcPr>
          <w:p w14:paraId="45E8DF93" w14:textId="2EC3BC7D" w:rsidR="00DA3CDA" w:rsidRPr="006669D5" w:rsidRDefault="00DA3CDA" w:rsidP="00DA3CDA">
            <w:pPr>
              <w:rPr>
                <w:strike/>
              </w:rPr>
            </w:pPr>
            <w:r w:rsidRPr="006669D5">
              <w:rPr>
                <w:rFonts w:hint="eastAsia"/>
                <w:strike/>
              </w:rPr>
              <w:t>查询商品图文信息</w:t>
            </w:r>
          </w:p>
        </w:tc>
      </w:tr>
      <w:tr w:rsidR="00DA3CDA" w:rsidRPr="006669D5" w14:paraId="31AAA682" w14:textId="77777777" w:rsidTr="000B6369">
        <w:trPr>
          <w:trHeight w:val="276"/>
        </w:trPr>
        <w:tc>
          <w:tcPr>
            <w:tcW w:w="826" w:type="dxa"/>
          </w:tcPr>
          <w:p w14:paraId="56D5825B" w14:textId="77777777" w:rsidR="00DA3CDA" w:rsidRPr="006669D5" w:rsidRDefault="00DA3CDA" w:rsidP="006B0D8E">
            <w:pPr>
              <w:rPr>
                <w:strike/>
              </w:rPr>
            </w:pPr>
            <w:proofErr w:type="spellStart"/>
            <w:r w:rsidRPr="006669D5">
              <w:rPr>
                <w:rFonts w:hint="eastAsia"/>
                <w:strike/>
              </w:rPr>
              <w:t>url</w:t>
            </w:r>
            <w:proofErr w:type="spellEnd"/>
          </w:p>
        </w:tc>
        <w:tc>
          <w:tcPr>
            <w:tcW w:w="8191" w:type="dxa"/>
          </w:tcPr>
          <w:p w14:paraId="57F6C9DA" w14:textId="1381E45A" w:rsidR="00DA3CDA" w:rsidRPr="006669D5" w:rsidRDefault="007F784B" w:rsidP="00236D60">
            <w:pPr>
              <w:rPr>
                <w:strike/>
              </w:rPr>
            </w:pPr>
            <w:r w:rsidRPr="006669D5">
              <w:rPr>
                <w:strike/>
              </w:rPr>
              <w:t>http://192.168.0.127:7020/api-goods/goods_text_en/queryByGoodscode?goods_code=10000011166527&amp;token=daojia100</w:t>
            </w:r>
          </w:p>
        </w:tc>
      </w:tr>
      <w:tr w:rsidR="00DA3CDA" w:rsidRPr="006669D5" w14:paraId="210B02E8" w14:textId="77777777" w:rsidTr="000B6369">
        <w:tc>
          <w:tcPr>
            <w:tcW w:w="826" w:type="dxa"/>
          </w:tcPr>
          <w:p w14:paraId="7AC29BCB" w14:textId="77777777" w:rsidR="00DA3CDA" w:rsidRPr="006669D5" w:rsidRDefault="00DA3CDA" w:rsidP="006B0D8E">
            <w:pPr>
              <w:rPr>
                <w:strike/>
              </w:rPr>
            </w:pPr>
            <w:r w:rsidRPr="006669D5">
              <w:rPr>
                <w:rFonts w:hint="eastAsia"/>
                <w:strike/>
              </w:rPr>
              <w:t>方法</w:t>
            </w:r>
          </w:p>
        </w:tc>
        <w:tc>
          <w:tcPr>
            <w:tcW w:w="8191" w:type="dxa"/>
          </w:tcPr>
          <w:p w14:paraId="16DFC165" w14:textId="77777777" w:rsidR="00DA3CDA" w:rsidRPr="006669D5" w:rsidRDefault="00DA3CDA" w:rsidP="006B0D8E">
            <w:pPr>
              <w:rPr>
                <w:strike/>
              </w:rPr>
            </w:pPr>
            <w:r w:rsidRPr="006669D5">
              <w:rPr>
                <w:strike/>
              </w:rPr>
              <w:t>get</w:t>
            </w:r>
          </w:p>
        </w:tc>
      </w:tr>
      <w:tr w:rsidR="00DA3CDA" w:rsidRPr="006669D5" w14:paraId="2E685E06" w14:textId="77777777" w:rsidTr="000B6369">
        <w:tc>
          <w:tcPr>
            <w:tcW w:w="826" w:type="dxa"/>
          </w:tcPr>
          <w:p w14:paraId="3E7B2F23" w14:textId="77777777" w:rsidR="00DA3CDA" w:rsidRPr="006669D5" w:rsidRDefault="00DA3CDA" w:rsidP="006B0D8E">
            <w:pPr>
              <w:rPr>
                <w:strike/>
              </w:rPr>
            </w:pPr>
            <w:r w:rsidRPr="006669D5">
              <w:rPr>
                <w:rFonts w:hint="eastAsia"/>
                <w:strike/>
              </w:rPr>
              <w:t>参数</w:t>
            </w:r>
          </w:p>
        </w:tc>
        <w:tc>
          <w:tcPr>
            <w:tcW w:w="8191" w:type="dxa"/>
          </w:tcPr>
          <w:p w14:paraId="16CC15AD" w14:textId="77777777" w:rsidR="00DA3CDA" w:rsidRPr="006669D5" w:rsidRDefault="00DA3CDA" w:rsidP="006B0D8E">
            <w:pPr>
              <w:rPr>
                <w:strike/>
              </w:rPr>
            </w:pPr>
            <w:proofErr w:type="spellStart"/>
            <w:r w:rsidRPr="006669D5">
              <w:rPr>
                <w:strike/>
              </w:rPr>
              <w:t>goods_code</w:t>
            </w:r>
            <w:proofErr w:type="spellEnd"/>
            <w:r w:rsidRPr="006669D5">
              <w:rPr>
                <w:strike/>
              </w:rPr>
              <w:t xml:space="preserve"> </w:t>
            </w:r>
            <w:r w:rsidRPr="006669D5">
              <w:rPr>
                <w:rFonts w:hint="eastAsia"/>
                <w:strike/>
              </w:rPr>
              <w:t>商品的编号</w:t>
            </w:r>
          </w:p>
        </w:tc>
      </w:tr>
      <w:tr w:rsidR="00DA3CDA" w:rsidRPr="006669D5" w14:paraId="7C3C3EC8" w14:textId="77777777" w:rsidTr="000B6369">
        <w:tc>
          <w:tcPr>
            <w:tcW w:w="826" w:type="dxa"/>
          </w:tcPr>
          <w:p w14:paraId="74EBCD4A" w14:textId="77777777" w:rsidR="00DA3CDA" w:rsidRPr="006669D5" w:rsidRDefault="00DA3CDA" w:rsidP="006B0D8E">
            <w:pPr>
              <w:rPr>
                <w:strike/>
              </w:rPr>
            </w:pPr>
            <w:r w:rsidRPr="006669D5">
              <w:rPr>
                <w:strike/>
              </w:rPr>
              <w:t>R</w:t>
            </w:r>
            <w:r w:rsidRPr="006669D5">
              <w:rPr>
                <w:rFonts w:hint="eastAsia"/>
                <w:strike/>
              </w:rPr>
              <w:t>eturn</w:t>
            </w:r>
            <w:r w:rsidRPr="006669D5">
              <w:rPr>
                <w:rFonts w:hint="eastAsia"/>
                <w:strike/>
              </w:rPr>
              <w:t>值说明</w:t>
            </w:r>
          </w:p>
        </w:tc>
        <w:tc>
          <w:tcPr>
            <w:tcW w:w="8191" w:type="dxa"/>
          </w:tcPr>
          <w:p w14:paraId="14D479A7" w14:textId="77777777" w:rsidR="0017018C" w:rsidRPr="006669D5" w:rsidRDefault="0017018C" w:rsidP="0017018C">
            <w:pPr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</w:pPr>
            <w:r w:rsidRPr="006669D5"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  <w:t>{</w:t>
            </w:r>
          </w:p>
          <w:p w14:paraId="364BAB53" w14:textId="77777777" w:rsidR="0017018C" w:rsidRPr="006669D5" w:rsidRDefault="0017018C" w:rsidP="0017018C">
            <w:pPr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</w:pPr>
            <w:r w:rsidRPr="006669D5"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  <w:tab/>
              <w:t>"code": 200,</w:t>
            </w:r>
          </w:p>
          <w:p w14:paraId="0FF856B6" w14:textId="77777777" w:rsidR="0017018C" w:rsidRPr="006669D5" w:rsidRDefault="0017018C" w:rsidP="0017018C">
            <w:pPr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</w:pPr>
            <w:r w:rsidRPr="006669D5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ab/>
              <w:t>"message": "成功",</w:t>
            </w:r>
          </w:p>
          <w:p w14:paraId="45234980" w14:textId="77777777" w:rsidR="0017018C" w:rsidRPr="006669D5" w:rsidRDefault="0017018C" w:rsidP="0017018C">
            <w:pPr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</w:pPr>
            <w:r w:rsidRPr="006669D5"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  <w:tab/>
              <w:t>"data": {</w:t>
            </w:r>
          </w:p>
          <w:p w14:paraId="75C794FB" w14:textId="77777777" w:rsidR="0017018C" w:rsidRPr="006669D5" w:rsidRDefault="0017018C" w:rsidP="0017018C">
            <w:pPr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</w:pPr>
            <w:r w:rsidRPr="006669D5"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  <w:tab/>
            </w:r>
            <w:r w:rsidRPr="006669D5"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  <w:tab/>
              <w:t>"id": 3,</w:t>
            </w:r>
          </w:p>
          <w:p w14:paraId="04AB4717" w14:textId="77777777" w:rsidR="0017018C" w:rsidRPr="006669D5" w:rsidRDefault="0017018C" w:rsidP="0017018C">
            <w:pPr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</w:pPr>
            <w:r w:rsidRPr="006669D5"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  <w:tab/>
            </w:r>
            <w:r w:rsidRPr="006669D5"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  <w:tab/>
              <w:t>"</w:t>
            </w:r>
            <w:proofErr w:type="spellStart"/>
            <w:r w:rsidRPr="006669D5"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  <w:t>wxcode</w:t>
            </w:r>
            <w:proofErr w:type="spellEnd"/>
            <w:r w:rsidRPr="006669D5"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  <w:t>": 100000,</w:t>
            </w:r>
          </w:p>
          <w:p w14:paraId="39D2F208" w14:textId="77777777" w:rsidR="0017018C" w:rsidRPr="006669D5" w:rsidRDefault="0017018C" w:rsidP="0017018C">
            <w:pPr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</w:pPr>
            <w:r w:rsidRPr="006669D5"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  <w:tab/>
            </w:r>
            <w:r w:rsidRPr="006669D5"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  <w:tab/>
              <w:t>"status": 1,</w:t>
            </w:r>
          </w:p>
          <w:p w14:paraId="6C9BEAFB" w14:textId="77777777" w:rsidR="0017018C" w:rsidRPr="006669D5" w:rsidRDefault="0017018C" w:rsidP="0017018C">
            <w:pPr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</w:pPr>
            <w:r w:rsidRPr="006669D5"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  <w:tab/>
            </w:r>
            <w:r w:rsidRPr="006669D5"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  <w:tab/>
              <w:t>"</w:t>
            </w:r>
            <w:proofErr w:type="spellStart"/>
            <w:r w:rsidRPr="006669D5"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  <w:t>goods_code</w:t>
            </w:r>
            <w:proofErr w:type="spellEnd"/>
            <w:r w:rsidRPr="006669D5"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  <w:t>": "10000011166527",</w:t>
            </w:r>
          </w:p>
          <w:p w14:paraId="3492835D" w14:textId="77777777" w:rsidR="0017018C" w:rsidRPr="006669D5" w:rsidRDefault="0017018C" w:rsidP="0017018C">
            <w:pPr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</w:pPr>
            <w:r w:rsidRPr="006669D5"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  <w:tab/>
            </w:r>
            <w:r w:rsidRPr="006669D5"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  <w:tab/>
              <w:t>"text": ""</w:t>
            </w:r>
          </w:p>
          <w:p w14:paraId="73C65B14" w14:textId="77777777" w:rsidR="0017018C" w:rsidRPr="006669D5" w:rsidRDefault="0017018C" w:rsidP="0017018C">
            <w:pPr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</w:pPr>
            <w:r w:rsidRPr="006669D5"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  <w:tab/>
              <w:t>}</w:t>
            </w:r>
          </w:p>
          <w:p w14:paraId="08F1EE98" w14:textId="77777777" w:rsidR="00DA3CDA" w:rsidRPr="006669D5" w:rsidRDefault="0017018C" w:rsidP="0017018C">
            <w:pPr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</w:pPr>
            <w:r w:rsidRPr="006669D5"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  <w:lastRenderedPageBreak/>
              <w:t>}</w:t>
            </w:r>
          </w:p>
          <w:p w14:paraId="5BD457E1" w14:textId="4E7F7E38" w:rsidR="0017018C" w:rsidRPr="006669D5" w:rsidRDefault="0017018C" w:rsidP="0017018C">
            <w:pPr>
              <w:rPr>
                <w:strike/>
              </w:rPr>
            </w:pPr>
            <w:r w:rsidRPr="006669D5"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  <w:t xml:space="preserve">text = </w:t>
            </w:r>
            <w:r w:rsidRPr="006669D5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图文消息的明细</w:t>
            </w:r>
          </w:p>
        </w:tc>
      </w:tr>
    </w:tbl>
    <w:p w14:paraId="2E417C03" w14:textId="77777777" w:rsidR="00DA3CDA" w:rsidRPr="007E733F" w:rsidRDefault="00DA3CDA" w:rsidP="00DA3CDA"/>
    <w:p w14:paraId="213F5496" w14:textId="77777777" w:rsidR="00DA3CDA" w:rsidRDefault="00DA3CDA" w:rsidP="00DA3CDA">
      <w:pPr>
        <w:rPr>
          <w:rFonts w:hint="eastAsia"/>
        </w:rPr>
      </w:pPr>
    </w:p>
    <w:p w14:paraId="3C0781FB" w14:textId="09DF28A1" w:rsidR="002B1C1A" w:rsidRDefault="002B1C1A" w:rsidP="00DA3CDA">
      <w:pPr>
        <w:rPr>
          <w:rFonts w:hint="eastAsia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663"/>
        <w:gridCol w:w="8354"/>
      </w:tblGrid>
      <w:tr w:rsidR="000B6369" w14:paraId="2F31B7A7" w14:textId="77777777" w:rsidTr="000B6369">
        <w:trPr>
          <w:trHeight w:val="416"/>
        </w:trPr>
        <w:tc>
          <w:tcPr>
            <w:tcW w:w="659" w:type="dxa"/>
          </w:tcPr>
          <w:p w14:paraId="05040A85" w14:textId="7777777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358" w:type="dxa"/>
          </w:tcPr>
          <w:p w14:paraId="071441EC" w14:textId="6066517F" w:rsidR="000B6369" w:rsidRDefault="000B6369" w:rsidP="006B0D8E">
            <w:r>
              <w:t>5</w:t>
            </w:r>
          </w:p>
        </w:tc>
      </w:tr>
      <w:tr w:rsidR="00B83FB8" w14:paraId="3C29278F" w14:textId="77777777" w:rsidTr="000B6369">
        <w:trPr>
          <w:trHeight w:val="416"/>
        </w:trPr>
        <w:tc>
          <w:tcPr>
            <w:tcW w:w="659" w:type="dxa"/>
          </w:tcPr>
          <w:p w14:paraId="154E3407" w14:textId="77777777" w:rsidR="00B83FB8" w:rsidRDefault="00B83FB8" w:rsidP="006B0D8E">
            <w:r>
              <w:rPr>
                <w:rFonts w:hint="eastAsia"/>
              </w:rPr>
              <w:t>用途</w:t>
            </w:r>
          </w:p>
        </w:tc>
        <w:tc>
          <w:tcPr>
            <w:tcW w:w="8358" w:type="dxa"/>
          </w:tcPr>
          <w:p w14:paraId="742EA2D1" w14:textId="7460285E" w:rsidR="00B83FB8" w:rsidRDefault="00B83FB8" w:rsidP="00C374B8">
            <w:r>
              <w:rPr>
                <w:rFonts w:hint="eastAsia"/>
              </w:rPr>
              <w:t>查询商品</w:t>
            </w:r>
            <w:r w:rsidR="00C374B8">
              <w:rPr>
                <w:rFonts w:hint="eastAsia"/>
              </w:rPr>
              <w:t>三维维度的信息</w:t>
            </w:r>
          </w:p>
        </w:tc>
      </w:tr>
      <w:tr w:rsidR="00B83FB8" w14:paraId="2C0597A9" w14:textId="77777777" w:rsidTr="000B6369">
        <w:trPr>
          <w:trHeight w:val="276"/>
        </w:trPr>
        <w:tc>
          <w:tcPr>
            <w:tcW w:w="659" w:type="dxa"/>
          </w:tcPr>
          <w:p w14:paraId="11DF67B4" w14:textId="77777777" w:rsidR="00B83FB8" w:rsidRDefault="00B83FB8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358" w:type="dxa"/>
          </w:tcPr>
          <w:p w14:paraId="429A1432" w14:textId="6C248EEC" w:rsidR="00B83FB8" w:rsidRDefault="00C374B8" w:rsidP="006B0D8E">
            <w:r w:rsidRPr="00C374B8">
              <w:t>http://192.168.0.127:7020/api-goods/goods_xyz_en/queryByGoodscode?goods_code=10000011166527&amp;wxcode=100000&amp;token=daojia100</w:t>
            </w:r>
          </w:p>
        </w:tc>
      </w:tr>
      <w:tr w:rsidR="00B83FB8" w14:paraId="75B2E3EE" w14:textId="77777777" w:rsidTr="000B6369">
        <w:tc>
          <w:tcPr>
            <w:tcW w:w="659" w:type="dxa"/>
          </w:tcPr>
          <w:p w14:paraId="6D97EB89" w14:textId="77777777" w:rsidR="00B83FB8" w:rsidRDefault="00B83FB8" w:rsidP="006B0D8E">
            <w:r>
              <w:rPr>
                <w:rFonts w:hint="eastAsia"/>
              </w:rPr>
              <w:t>方法</w:t>
            </w:r>
          </w:p>
        </w:tc>
        <w:tc>
          <w:tcPr>
            <w:tcW w:w="8358" w:type="dxa"/>
          </w:tcPr>
          <w:p w14:paraId="7833C8FF" w14:textId="77777777" w:rsidR="00B83FB8" w:rsidRDefault="00B83FB8" w:rsidP="006B0D8E">
            <w:r>
              <w:t>get</w:t>
            </w:r>
          </w:p>
        </w:tc>
      </w:tr>
      <w:tr w:rsidR="00B83FB8" w14:paraId="6E87256C" w14:textId="77777777" w:rsidTr="000B6369">
        <w:tc>
          <w:tcPr>
            <w:tcW w:w="659" w:type="dxa"/>
          </w:tcPr>
          <w:p w14:paraId="6ADF270E" w14:textId="77777777" w:rsidR="00B83FB8" w:rsidRDefault="00B83FB8" w:rsidP="006B0D8E">
            <w:r>
              <w:rPr>
                <w:rFonts w:hint="eastAsia"/>
              </w:rPr>
              <w:t>参数</w:t>
            </w:r>
          </w:p>
        </w:tc>
        <w:tc>
          <w:tcPr>
            <w:tcW w:w="8358" w:type="dxa"/>
          </w:tcPr>
          <w:p w14:paraId="518BD31E" w14:textId="77777777" w:rsidR="00B83FB8" w:rsidRDefault="00B83FB8" w:rsidP="006B0D8E">
            <w:proofErr w:type="spellStart"/>
            <w:r>
              <w:t>goods_code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商品的编号</w:t>
            </w:r>
          </w:p>
          <w:p w14:paraId="0DEA3F32" w14:textId="7C2F0893" w:rsidR="00C374B8" w:rsidRPr="00B908E6" w:rsidRDefault="00C374B8" w:rsidP="006B0D8E">
            <w:proofErr w:type="spellStart"/>
            <w:r>
              <w:t>wxcode</w:t>
            </w:r>
            <w:proofErr w:type="spellEnd"/>
          </w:p>
        </w:tc>
      </w:tr>
      <w:tr w:rsidR="00B83FB8" w14:paraId="2065B134" w14:textId="77777777" w:rsidTr="000B6369">
        <w:tc>
          <w:tcPr>
            <w:tcW w:w="659" w:type="dxa"/>
          </w:tcPr>
          <w:p w14:paraId="51B38C48" w14:textId="77777777" w:rsidR="00B83FB8" w:rsidRDefault="00B83FB8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358" w:type="dxa"/>
          </w:tcPr>
          <w:p w14:paraId="4C9C39E4" w14:textId="2018AC10" w:rsidR="00B83FB8" w:rsidRPr="00DB00C8" w:rsidRDefault="00C374B8" w:rsidP="006B0D8E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{"code":200,"message":"成功","data":{"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array_x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":[{"value":"200ml"},{"value":"300ml"},{"value":"400ml"}],"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array_y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":[{"value":"52度"},{"value":"48度"}],"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array_z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":[{"value":"礼品包装"}]}}</w:t>
            </w:r>
          </w:p>
        </w:tc>
      </w:tr>
    </w:tbl>
    <w:p w14:paraId="2DA6BC5D" w14:textId="77777777" w:rsidR="00DA3CDA" w:rsidRDefault="00DA3CDA" w:rsidP="00E258B3"/>
    <w:p w14:paraId="0C7544DA" w14:textId="77777777" w:rsidR="001117ED" w:rsidRDefault="001117ED" w:rsidP="00E258B3">
      <w:pPr>
        <w:rPr>
          <w:rFonts w:hint="eastAsia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84"/>
        <w:gridCol w:w="8433"/>
      </w:tblGrid>
      <w:tr w:rsidR="000B6369" w14:paraId="437D7EFB" w14:textId="77777777" w:rsidTr="000B6369">
        <w:trPr>
          <w:trHeight w:val="416"/>
        </w:trPr>
        <w:tc>
          <w:tcPr>
            <w:tcW w:w="580" w:type="dxa"/>
          </w:tcPr>
          <w:p w14:paraId="59E54347" w14:textId="7777777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437" w:type="dxa"/>
          </w:tcPr>
          <w:p w14:paraId="4B52D335" w14:textId="1FC5FEEA" w:rsidR="000B6369" w:rsidRDefault="000B6369" w:rsidP="006B0D8E">
            <w:r>
              <w:t>6</w:t>
            </w:r>
          </w:p>
        </w:tc>
      </w:tr>
      <w:tr w:rsidR="00DB00C8" w14:paraId="64EED81E" w14:textId="77777777" w:rsidTr="000B6369">
        <w:trPr>
          <w:trHeight w:val="416"/>
        </w:trPr>
        <w:tc>
          <w:tcPr>
            <w:tcW w:w="580" w:type="dxa"/>
          </w:tcPr>
          <w:p w14:paraId="7096FB6B" w14:textId="77777777" w:rsidR="00DB00C8" w:rsidRDefault="00DB00C8" w:rsidP="006B0D8E">
            <w:r>
              <w:rPr>
                <w:rFonts w:hint="eastAsia"/>
              </w:rPr>
              <w:t>用途</w:t>
            </w:r>
          </w:p>
        </w:tc>
        <w:tc>
          <w:tcPr>
            <w:tcW w:w="8437" w:type="dxa"/>
          </w:tcPr>
          <w:p w14:paraId="6B382BA2" w14:textId="02A32133" w:rsidR="00DB00C8" w:rsidRDefault="00DB00C8" w:rsidP="00DB00C8">
            <w:r>
              <w:rPr>
                <w:rFonts w:hint="eastAsia"/>
              </w:rPr>
              <w:t>查询商品三维维度对应的价格信息</w:t>
            </w:r>
          </w:p>
        </w:tc>
      </w:tr>
      <w:tr w:rsidR="00DB00C8" w14:paraId="40F0CE0D" w14:textId="77777777" w:rsidTr="000B6369">
        <w:trPr>
          <w:trHeight w:val="276"/>
        </w:trPr>
        <w:tc>
          <w:tcPr>
            <w:tcW w:w="580" w:type="dxa"/>
          </w:tcPr>
          <w:p w14:paraId="39E5D0E3" w14:textId="77777777" w:rsidR="00DB00C8" w:rsidRDefault="00DB00C8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437" w:type="dxa"/>
          </w:tcPr>
          <w:p w14:paraId="408B7413" w14:textId="7EB281E6" w:rsidR="00DB00C8" w:rsidRDefault="00CF6C61" w:rsidP="006B0D8E">
            <w:r w:rsidRPr="00CF6C61">
              <w:t>http://192.168.0.127:7020/api-goods/goods_price_en/queryByGoodscode?goods_code=10000011166527&amp;wxcode=100000&amp;token=daojia100</w:t>
            </w:r>
          </w:p>
        </w:tc>
      </w:tr>
      <w:tr w:rsidR="00DB00C8" w14:paraId="2AAB85DE" w14:textId="77777777" w:rsidTr="000B6369">
        <w:tc>
          <w:tcPr>
            <w:tcW w:w="580" w:type="dxa"/>
          </w:tcPr>
          <w:p w14:paraId="711D97B2" w14:textId="77777777" w:rsidR="00DB00C8" w:rsidRDefault="00DB00C8" w:rsidP="006B0D8E">
            <w:r>
              <w:rPr>
                <w:rFonts w:hint="eastAsia"/>
              </w:rPr>
              <w:t>方法</w:t>
            </w:r>
          </w:p>
        </w:tc>
        <w:tc>
          <w:tcPr>
            <w:tcW w:w="8437" w:type="dxa"/>
          </w:tcPr>
          <w:p w14:paraId="175172BD" w14:textId="77777777" w:rsidR="00DB00C8" w:rsidRDefault="00DB00C8" w:rsidP="006B0D8E">
            <w:r>
              <w:t>get</w:t>
            </w:r>
          </w:p>
        </w:tc>
      </w:tr>
      <w:tr w:rsidR="00DB00C8" w14:paraId="507CE948" w14:textId="77777777" w:rsidTr="000B6369">
        <w:tc>
          <w:tcPr>
            <w:tcW w:w="580" w:type="dxa"/>
          </w:tcPr>
          <w:p w14:paraId="113B5AE3" w14:textId="77777777" w:rsidR="00DB00C8" w:rsidRDefault="00DB00C8" w:rsidP="006B0D8E">
            <w:r>
              <w:rPr>
                <w:rFonts w:hint="eastAsia"/>
              </w:rPr>
              <w:t>参数</w:t>
            </w:r>
          </w:p>
        </w:tc>
        <w:tc>
          <w:tcPr>
            <w:tcW w:w="8437" w:type="dxa"/>
          </w:tcPr>
          <w:p w14:paraId="2D1A63A6" w14:textId="77777777" w:rsidR="00DB00C8" w:rsidRDefault="00DB00C8" w:rsidP="006B0D8E">
            <w:proofErr w:type="spellStart"/>
            <w:r>
              <w:t>goods_code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商品的编号</w:t>
            </w:r>
          </w:p>
          <w:p w14:paraId="686D9F15" w14:textId="77777777" w:rsidR="00DB00C8" w:rsidRPr="00B908E6" w:rsidRDefault="00DB00C8" w:rsidP="006B0D8E">
            <w:proofErr w:type="spellStart"/>
            <w:r>
              <w:t>wxcode</w:t>
            </w:r>
            <w:proofErr w:type="spellEnd"/>
          </w:p>
        </w:tc>
      </w:tr>
      <w:tr w:rsidR="00DB00C8" w14:paraId="75DD10F9" w14:textId="77777777" w:rsidTr="000B6369">
        <w:tc>
          <w:tcPr>
            <w:tcW w:w="580" w:type="dxa"/>
          </w:tcPr>
          <w:p w14:paraId="630E4446" w14:textId="77777777" w:rsidR="00DB00C8" w:rsidRDefault="00DB00C8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437" w:type="dxa"/>
          </w:tcPr>
          <w:p w14:paraId="3CD2C3E6" w14:textId="77777777" w:rsidR="00CF6C61" w:rsidRDefault="00CF6C61" w:rsidP="00CF6C61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{"code":200,"message":"成功","data":[{"id":1,"goods_code":"10000011166527","wxcode":"100000","price":"100.00","value_x":"200ml","value_y":"52度","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value_z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":"礼品包装"},{"id":2,"goods_code":"10000011166527","wxcode":"100000","price":"100.00","value_x":"200ml","value_y":"48度","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value_z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":"礼品包装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lastRenderedPageBreak/>
              <w:t>"},{"id":3,"goods_code":"10000011166527","wxcode":"100000","price":"100.00","value_x":"300ml","value_y":"52度","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value_z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":"礼品包装"},{"id":4,"goods_code":"10000011166527","wxcode":"100000","price":"100.00","value_x":"300ml","value_y":"48度","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value_z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":"礼品包装"},{"id":5,"goods_code":"10000011166527","wxcode":"100000","price":"100.00","value_x":"400ml","value_y":"52度","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value_z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":"礼品包装"},{"id":6,"goods_code":"10000011166527","wxcode":"100000","price":"100.00","value_x":"400ml","value_y":"48度","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value_z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":"礼品包装"}]}</w:t>
            </w:r>
          </w:p>
          <w:p w14:paraId="355E1875" w14:textId="6FEEF24F" w:rsidR="00DB00C8" w:rsidRPr="00CF6C61" w:rsidRDefault="00DB00C8" w:rsidP="006B0D8E">
            <w:pPr>
              <w:rPr>
                <w:rFonts w:eastAsia="Times New Roman"/>
              </w:rPr>
            </w:pPr>
          </w:p>
        </w:tc>
      </w:tr>
    </w:tbl>
    <w:p w14:paraId="77A42E73" w14:textId="77777777" w:rsidR="00DB00C8" w:rsidRDefault="00DB00C8" w:rsidP="00E258B3"/>
    <w:p w14:paraId="2C700A50" w14:textId="77777777" w:rsidR="00111E92" w:rsidRDefault="00111E92" w:rsidP="00E258B3"/>
    <w:p w14:paraId="6148760D" w14:textId="77777777" w:rsidR="00111E92" w:rsidRDefault="00111E92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634"/>
        <w:gridCol w:w="8383"/>
      </w:tblGrid>
      <w:tr w:rsidR="000B6369" w14:paraId="414D2922" w14:textId="77777777" w:rsidTr="000B6369">
        <w:trPr>
          <w:trHeight w:val="416"/>
        </w:trPr>
        <w:tc>
          <w:tcPr>
            <w:tcW w:w="631" w:type="dxa"/>
          </w:tcPr>
          <w:p w14:paraId="09D118F3" w14:textId="7777777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386" w:type="dxa"/>
          </w:tcPr>
          <w:p w14:paraId="35B6CFC3" w14:textId="6BF82025" w:rsidR="000B6369" w:rsidRDefault="000B6369" w:rsidP="006B0D8E">
            <w:r>
              <w:t>7</w:t>
            </w:r>
          </w:p>
        </w:tc>
      </w:tr>
      <w:tr w:rsidR="00111E92" w14:paraId="3B11986A" w14:textId="77777777" w:rsidTr="000B6369">
        <w:trPr>
          <w:trHeight w:val="416"/>
        </w:trPr>
        <w:tc>
          <w:tcPr>
            <w:tcW w:w="631" w:type="dxa"/>
          </w:tcPr>
          <w:p w14:paraId="581D2868" w14:textId="77777777" w:rsidR="00111E92" w:rsidRDefault="00111E92" w:rsidP="006B0D8E">
            <w:r>
              <w:rPr>
                <w:rFonts w:hint="eastAsia"/>
              </w:rPr>
              <w:t>用途</w:t>
            </w:r>
          </w:p>
        </w:tc>
        <w:tc>
          <w:tcPr>
            <w:tcW w:w="8386" w:type="dxa"/>
          </w:tcPr>
          <w:p w14:paraId="71A3FC43" w14:textId="05F916B5" w:rsidR="00111E92" w:rsidRDefault="00111E92" w:rsidP="00111E92">
            <w:r>
              <w:rPr>
                <w:rFonts w:hint="eastAsia"/>
              </w:rPr>
              <w:t>查询商品三维维度对应的库存信息</w:t>
            </w:r>
          </w:p>
        </w:tc>
      </w:tr>
      <w:tr w:rsidR="00111E92" w14:paraId="26269963" w14:textId="77777777" w:rsidTr="000B6369">
        <w:trPr>
          <w:trHeight w:val="276"/>
        </w:trPr>
        <w:tc>
          <w:tcPr>
            <w:tcW w:w="631" w:type="dxa"/>
          </w:tcPr>
          <w:p w14:paraId="2D1100F0" w14:textId="77777777" w:rsidR="00111E92" w:rsidRDefault="00111E92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386" w:type="dxa"/>
          </w:tcPr>
          <w:p w14:paraId="005DB648" w14:textId="18A22075" w:rsidR="00111E92" w:rsidRDefault="00111E92" w:rsidP="009F284C">
            <w:r w:rsidRPr="00CF6C61">
              <w:t>http://192.168.0.127:7020/api-goods/goods_</w:t>
            </w:r>
            <w:r w:rsidR="009F284C">
              <w:t>cnt</w:t>
            </w:r>
            <w:r w:rsidRPr="00CF6C61">
              <w:t>_en/queryByGoodscode?goods_code=10000011166527&amp;wxcode=100000&amp;token=daojia100</w:t>
            </w:r>
          </w:p>
        </w:tc>
      </w:tr>
      <w:tr w:rsidR="00111E92" w14:paraId="3C4156DA" w14:textId="77777777" w:rsidTr="000B6369">
        <w:tc>
          <w:tcPr>
            <w:tcW w:w="631" w:type="dxa"/>
          </w:tcPr>
          <w:p w14:paraId="31D72B68" w14:textId="77777777" w:rsidR="00111E92" w:rsidRDefault="00111E92" w:rsidP="006B0D8E">
            <w:r>
              <w:rPr>
                <w:rFonts w:hint="eastAsia"/>
              </w:rPr>
              <w:t>方法</w:t>
            </w:r>
          </w:p>
        </w:tc>
        <w:tc>
          <w:tcPr>
            <w:tcW w:w="8386" w:type="dxa"/>
          </w:tcPr>
          <w:p w14:paraId="26A8FEBD" w14:textId="77777777" w:rsidR="00111E92" w:rsidRDefault="00111E92" w:rsidP="006B0D8E">
            <w:r>
              <w:t>get</w:t>
            </w:r>
          </w:p>
        </w:tc>
      </w:tr>
      <w:tr w:rsidR="00111E92" w14:paraId="28FDDA1D" w14:textId="77777777" w:rsidTr="000B6369">
        <w:tc>
          <w:tcPr>
            <w:tcW w:w="631" w:type="dxa"/>
          </w:tcPr>
          <w:p w14:paraId="31ADB9E5" w14:textId="77777777" w:rsidR="00111E92" w:rsidRDefault="00111E92" w:rsidP="006B0D8E">
            <w:r>
              <w:rPr>
                <w:rFonts w:hint="eastAsia"/>
              </w:rPr>
              <w:t>参数</w:t>
            </w:r>
          </w:p>
        </w:tc>
        <w:tc>
          <w:tcPr>
            <w:tcW w:w="8386" w:type="dxa"/>
          </w:tcPr>
          <w:p w14:paraId="70C151B7" w14:textId="77777777" w:rsidR="00111E92" w:rsidRDefault="00111E92" w:rsidP="006B0D8E">
            <w:proofErr w:type="spellStart"/>
            <w:r>
              <w:t>goods_code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商品的编号</w:t>
            </w:r>
          </w:p>
          <w:p w14:paraId="4368DD48" w14:textId="77777777" w:rsidR="00111E92" w:rsidRPr="00B908E6" w:rsidRDefault="00111E92" w:rsidP="006B0D8E">
            <w:proofErr w:type="spellStart"/>
            <w:r>
              <w:t>wxcode</w:t>
            </w:r>
            <w:proofErr w:type="spellEnd"/>
          </w:p>
        </w:tc>
      </w:tr>
      <w:tr w:rsidR="00111E92" w14:paraId="430962E5" w14:textId="77777777" w:rsidTr="000B6369">
        <w:tc>
          <w:tcPr>
            <w:tcW w:w="631" w:type="dxa"/>
          </w:tcPr>
          <w:p w14:paraId="2DA564E6" w14:textId="77777777" w:rsidR="00111E92" w:rsidRDefault="00111E92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386" w:type="dxa"/>
          </w:tcPr>
          <w:p w14:paraId="0F58217D" w14:textId="0878C133" w:rsidR="00111E92" w:rsidRPr="002A0E9F" w:rsidRDefault="002A0E9F" w:rsidP="002A0E9F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{"code":200,"message":"成功","data":[{"id":1,"goods_code":"10000011166527","value_x":"200ml","value_y":"52度","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value_z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":"礼品包装","cnt":10,"wxcode":"100000"},{"id":2,"goods_code":"10000011166527","value_x":"200ml","value_y":"48度","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value_z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":"礼品包装","cnt":10,"wxcode":"100000"},{"id":3,"goods_code":"10000011166527","value_x":"300ml","value_y":"52度","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value_z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":"礼品包装","cnt":10,"wxcode":"100000"},{"id":4,"goods_code":"10000011166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lastRenderedPageBreak/>
              <w:t>527","value_x":"300ml","value_y":"48度","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value_z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":"礼品包装","cnt":10,"wxcode":"100000"},{"id":5,"goods_code":"10000011166527","value_x":"400ml","value_y":"52度","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value_z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":"礼品包装","cnt":10,"wxcode":"100000"},{"id":6,"goods_code":"10000011166527","value_x":"400ml","value_y":"48度","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value_z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":"礼品包装","cnt":10,"wxcode":"100000"}]}</w:t>
            </w:r>
          </w:p>
        </w:tc>
      </w:tr>
    </w:tbl>
    <w:p w14:paraId="5A23C4A8" w14:textId="77777777" w:rsidR="00111E92" w:rsidRPr="00DB00C8" w:rsidRDefault="00111E92" w:rsidP="00111E92"/>
    <w:p w14:paraId="33E5CC81" w14:textId="77777777" w:rsidR="00111E92" w:rsidRDefault="00111E92" w:rsidP="00E258B3"/>
    <w:p w14:paraId="3917185F" w14:textId="77777777" w:rsidR="00581DA4" w:rsidRDefault="00581DA4" w:rsidP="00581DA4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21"/>
        <w:gridCol w:w="8296"/>
      </w:tblGrid>
      <w:tr w:rsidR="000B6369" w14:paraId="5B268B9B" w14:textId="77777777" w:rsidTr="000B6369">
        <w:trPr>
          <w:trHeight w:val="416"/>
        </w:trPr>
        <w:tc>
          <w:tcPr>
            <w:tcW w:w="804" w:type="dxa"/>
          </w:tcPr>
          <w:p w14:paraId="28F62ABF" w14:textId="7777777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213" w:type="dxa"/>
          </w:tcPr>
          <w:p w14:paraId="06D2AC3E" w14:textId="0FBF8B2F" w:rsidR="000B6369" w:rsidRDefault="000B6369" w:rsidP="006B0D8E">
            <w:r>
              <w:t>8</w:t>
            </w:r>
          </w:p>
        </w:tc>
      </w:tr>
      <w:tr w:rsidR="00581DA4" w14:paraId="12A703EF" w14:textId="77777777" w:rsidTr="000B6369">
        <w:trPr>
          <w:trHeight w:val="416"/>
        </w:trPr>
        <w:tc>
          <w:tcPr>
            <w:tcW w:w="804" w:type="dxa"/>
          </w:tcPr>
          <w:p w14:paraId="3F51986A" w14:textId="77777777" w:rsidR="00581DA4" w:rsidRDefault="00581DA4" w:rsidP="006B0D8E">
            <w:r>
              <w:rPr>
                <w:rFonts w:hint="eastAsia"/>
              </w:rPr>
              <w:t>用途</w:t>
            </w:r>
          </w:p>
        </w:tc>
        <w:tc>
          <w:tcPr>
            <w:tcW w:w="8213" w:type="dxa"/>
          </w:tcPr>
          <w:p w14:paraId="3850E67C" w14:textId="3EF69E2F" w:rsidR="00581DA4" w:rsidRDefault="00581DA4" w:rsidP="00581DA4">
            <w:r>
              <w:rPr>
                <w:rFonts w:hint="eastAsia"/>
              </w:rPr>
              <w:t>查询商品详情中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猜你喜欢的商品信息</w:t>
            </w:r>
          </w:p>
        </w:tc>
      </w:tr>
      <w:tr w:rsidR="00581DA4" w14:paraId="721FF717" w14:textId="77777777" w:rsidTr="000B6369">
        <w:trPr>
          <w:trHeight w:val="276"/>
        </w:trPr>
        <w:tc>
          <w:tcPr>
            <w:tcW w:w="804" w:type="dxa"/>
          </w:tcPr>
          <w:p w14:paraId="2C4E95FB" w14:textId="77777777" w:rsidR="00581DA4" w:rsidRDefault="00581DA4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213" w:type="dxa"/>
          </w:tcPr>
          <w:p w14:paraId="5DDC93D3" w14:textId="74D6E323" w:rsidR="00581DA4" w:rsidRDefault="004E5757" w:rsidP="00581DA4">
            <w:r w:rsidRPr="004E5757">
              <w:t>http://192.168.0.127:7020/api-goods/goods_love_en/queryByComcode?com_code=100101&amp;wxcode=100000&amp;token=daojia100</w:t>
            </w:r>
          </w:p>
        </w:tc>
      </w:tr>
      <w:tr w:rsidR="00581DA4" w14:paraId="232A98CE" w14:textId="77777777" w:rsidTr="000B6369">
        <w:tc>
          <w:tcPr>
            <w:tcW w:w="804" w:type="dxa"/>
          </w:tcPr>
          <w:p w14:paraId="4F572DB5" w14:textId="77777777" w:rsidR="00581DA4" w:rsidRDefault="00581DA4" w:rsidP="006B0D8E">
            <w:r>
              <w:rPr>
                <w:rFonts w:hint="eastAsia"/>
              </w:rPr>
              <w:t>方法</w:t>
            </w:r>
          </w:p>
        </w:tc>
        <w:tc>
          <w:tcPr>
            <w:tcW w:w="8213" w:type="dxa"/>
          </w:tcPr>
          <w:p w14:paraId="5E815870" w14:textId="77777777" w:rsidR="00581DA4" w:rsidRDefault="00581DA4" w:rsidP="006B0D8E">
            <w:r>
              <w:t>get</w:t>
            </w:r>
          </w:p>
        </w:tc>
      </w:tr>
      <w:tr w:rsidR="00581DA4" w14:paraId="1E356E81" w14:textId="77777777" w:rsidTr="000B6369">
        <w:tc>
          <w:tcPr>
            <w:tcW w:w="804" w:type="dxa"/>
          </w:tcPr>
          <w:p w14:paraId="3434E1B1" w14:textId="77777777" w:rsidR="00581DA4" w:rsidRDefault="00581DA4" w:rsidP="006B0D8E">
            <w:r>
              <w:rPr>
                <w:rFonts w:hint="eastAsia"/>
              </w:rPr>
              <w:t>参数</w:t>
            </w:r>
          </w:p>
        </w:tc>
        <w:tc>
          <w:tcPr>
            <w:tcW w:w="8213" w:type="dxa"/>
          </w:tcPr>
          <w:p w14:paraId="6BC30862" w14:textId="370C2D28" w:rsidR="00581DA4" w:rsidRDefault="004E5757" w:rsidP="006B0D8E">
            <w:proofErr w:type="spellStart"/>
            <w:r>
              <w:t>com</w:t>
            </w:r>
            <w:r w:rsidR="00581DA4">
              <w:t>_code</w:t>
            </w:r>
            <w:proofErr w:type="spellEnd"/>
            <w:r w:rsidR="00581DA4">
              <w:t xml:space="preserve"> </w:t>
            </w:r>
            <w:r>
              <w:rPr>
                <w:rFonts w:hint="eastAsia"/>
              </w:rPr>
              <w:t>小区的编号</w:t>
            </w:r>
          </w:p>
          <w:p w14:paraId="34258393" w14:textId="77777777" w:rsidR="00581DA4" w:rsidRPr="00B908E6" w:rsidRDefault="00581DA4" w:rsidP="006B0D8E">
            <w:proofErr w:type="spellStart"/>
            <w:r>
              <w:t>wxcode</w:t>
            </w:r>
            <w:proofErr w:type="spellEnd"/>
          </w:p>
        </w:tc>
      </w:tr>
      <w:tr w:rsidR="00581DA4" w14:paraId="09824A75" w14:textId="77777777" w:rsidTr="000B6369">
        <w:tc>
          <w:tcPr>
            <w:tcW w:w="804" w:type="dxa"/>
          </w:tcPr>
          <w:p w14:paraId="02DD0503" w14:textId="77777777" w:rsidR="00581DA4" w:rsidRDefault="00581DA4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213" w:type="dxa"/>
          </w:tcPr>
          <w:p w14:paraId="2B2271C0" w14:textId="77777777" w:rsidR="00FB2C9D" w:rsidRDefault="00FB2C9D" w:rsidP="00FB2C9D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goods_code":"10000011037013","name":"江小白5","title":"江小白白酒特价4","price_descs":"50.00","price_default":"50.00","header_img_url":"http://project-file.cdn.bcebos.com/ath_home_img/sf-1.png"},{"goods_code":"10000011034053","name":"江小白11","title":"江小白白酒特价10","price_descs":"50.00","price_default":"50.00","header_img_url":"http://project-file.cdn.bcebos.com/ath_home_img/sf-1.png"},{"goods_code":"10000011033841","name":"江小白29","title":"江小白白酒特价28","price_descs":"50.00","price_default":"50.00","header_img_url":"http://project-file.cdn.bcebos.com/ath_home_img/sf-1.png"},{"goods_code":"10000011024161","name":"江小白16","title":"江小白白酒特价15","price_descs":"50.00","price_default":"50.00","header_img_u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lastRenderedPageBreak/>
              <w:t>rl":"http://project-file.cdn.bcebos.com/ath_home_img/sf-1.png"},{"goods_code":"10000011017441","name":"江小白19","title":"江小白白酒特价18","price_descs":"50.00","price_default":"50.00","header_img_url":"http://project-file.cdn.bcebos.com/ath_home_img/sf-1.png"},{"goods_code":"10000011007221","name":"江小白4","title":"江小白白酒特价3","price_descs":"50.00","price_default":"50.00","header_img_url":"http://project-file.cdn.bcebos.com/ath_home_img/sf-1.png"},{"goods_code":"10000011005392","name":"江小白10","title":"江小白白酒特价9","price_descs":"50.00","price_default":"50.00","header_img_url":"http://project-file.cdn.bcebos.com/ath_home_img/sf-1.png"},{"goods_code":"10000011002803","name":"江小白22","title":"江小白白酒特价21","price_descs":"50.00","price_default":"50.00","header_img_url":"http://project-file.cdn.bcebos.com/ath_home_img/sf-1.png"},{"goods_code":"10000011001774","name":"江小白7","title":"江小白白酒特价6","price_descs":"50.00","price_default":"50.00","header_img_url":"http://project-file.cdn.bcebos.com/ath_home_img/sf-1.png"},{"goods_code":"10000011001702","name":"江小白12","title":"江小白白酒特价11","price_descs":"50.00","price_default":"50.00","header_img_url":"http://project-file.cdn.bcebos.com/ath_home_img/sf-1.png"}]}</w:t>
            </w:r>
          </w:p>
          <w:p w14:paraId="7415F5C4" w14:textId="408C421F" w:rsidR="00581DA4" w:rsidRPr="00FB2C9D" w:rsidRDefault="00581DA4" w:rsidP="006B0D8E">
            <w:pPr>
              <w:rPr>
                <w:rFonts w:eastAsia="Times New Roman"/>
              </w:rPr>
            </w:pPr>
          </w:p>
        </w:tc>
      </w:tr>
    </w:tbl>
    <w:p w14:paraId="666F246C" w14:textId="77777777" w:rsidR="00581DA4" w:rsidRPr="00DB00C8" w:rsidRDefault="00581DA4" w:rsidP="00581DA4"/>
    <w:p w14:paraId="2217AE21" w14:textId="77777777" w:rsidR="00B76F95" w:rsidRDefault="00B76F95" w:rsidP="00B76F95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70"/>
        <w:gridCol w:w="8147"/>
      </w:tblGrid>
      <w:tr w:rsidR="00B76F95" w14:paraId="21F15682" w14:textId="77777777" w:rsidTr="00B549C0">
        <w:trPr>
          <w:trHeight w:val="416"/>
        </w:trPr>
        <w:tc>
          <w:tcPr>
            <w:tcW w:w="804" w:type="dxa"/>
          </w:tcPr>
          <w:p w14:paraId="017FED27" w14:textId="77777777" w:rsidR="00B76F95" w:rsidRDefault="00B76F95" w:rsidP="00B549C0">
            <w:r>
              <w:rPr>
                <w:rFonts w:hint="eastAsia"/>
              </w:rPr>
              <w:t>no</w:t>
            </w:r>
          </w:p>
        </w:tc>
        <w:tc>
          <w:tcPr>
            <w:tcW w:w="8213" w:type="dxa"/>
          </w:tcPr>
          <w:p w14:paraId="23B99762" w14:textId="1D5E3BD1" w:rsidR="00B76F95" w:rsidRDefault="00B76F95" w:rsidP="00B549C0">
            <w:r>
              <w:t>9</w:t>
            </w:r>
          </w:p>
        </w:tc>
      </w:tr>
      <w:tr w:rsidR="00B76F95" w14:paraId="6545B258" w14:textId="77777777" w:rsidTr="00B549C0">
        <w:trPr>
          <w:trHeight w:val="416"/>
        </w:trPr>
        <w:tc>
          <w:tcPr>
            <w:tcW w:w="804" w:type="dxa"/>
          </w:tcPr>
          <w:p w14:paraId="42907847" w14:textId="77777777" w:rsidR="00B76F95" w:rsidRDefault="00B76F95" w:rsidP="00B549C0">
            <w:r>
              <w:rPr>
                <w:rFonts w:hint="eastAsia"/>
              </w:rPr>
              <w:lastRenderedPageBreak/>
              <w:t>用途</w:t>
            </w:r>
          </w:p>
        </w:tc>
        <w:tc>
          <w:tcPr>
            <w:tcW w:w="8213" w:type="dxa"/>
          </w:tcPr>
          <w:p w14:paraId="244E7D13" w14:textId="77777777" w:rsidR="00B76F95" w:rsidRDefault="00B76F95" w:rsidP="00B549C0">
            <w:r>
              <w:rPr>
                <w:rFonts w:hint="eastAsia"/>
              </w:rPr>
              <w:t>查询商品的图文详情</w:t>
            </w:r>
          </w:p>
          <w:p w14:paraId="3B632315" w14:textId="29704ACD" w:rsidR="00B76F95" w:rsidRPr="00B76F95" w:rsidRDefault="00B76F95" w:rsidP="00B549C0">
            <w:r>
              <w:rPr>
                <w:rFonts w:hint="eastAsia"/>
              </w:rPr>
              <w:t>点击直接跳转</w:t>
            </w: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页面</w:t>
            </w:r>
          </w:p>
        </w:tc>
      </w:tr>
      <w:tr w:rsidR="00B76F95" w14:paraId="169A50CB" w14:textId="77777777" w:rsidTr="00B549C0">
        <w:trPr>
          <w:trHeight w:val="276"/>
        </w:trPr>
        <w:tc>
          <w:tcPr>
            <w:tcW w:w="804" w:type="dxa"/>
          </w:tcPr>
          <w:p w14:paraId="3DD7D261" w14:textId="77777777" w:rsidR="00B76F95" w:rsidRDefault="00B76F95" w:rsidP="00B549C0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213" w:type="dxa"/>
          </w:tcPr>
          <w:p w14:paraId="1BAEA91C" w14:textId="30545044" w:rsidR="00B76F95" w:rsidRDefault="00B76F95" w:rsidP="00B549C0">
            <w:r w:rsidRPr="00B76F95">
              <w:t>http://192.168.0.127:7020/api-goods/web_api/goods_text_en?goods_code=10000011166527&amp;token=daojia100</w:t>
            </w:r>
          </w:p>
        </w:tc>
      </w:tr>
      <w:tr w:rsidR="00B76F95" w14:paraId="2EC61178" w14:textId="77777777" w:rsidTr="00B549C0">
        <w:tc>
          <w:tcPr>
            <w:tcW w:w="804" w:type="dxa"/>
          </w:tcPr>
          <w:p w14:paraId="391A495F" w14:textId="77777777" w:rsidR="00B76F95" w:rsidRDefault="00B76F95" w:rsidP="00B549C0">
            <w:r>
              <w:rPr>
                <w:rFonts w:hint="eastAsia"/>
              </w:rPr>
              <w:t>方法</w:t>
            </w:r>
          </w:p>
        </w:tc>
        <w:tc>
          <w:tcPr>
            <w:tcW w:w="8213" w:type="dxa"/>
          </w:tcPr>
          <w:p w14:paraId="407DA23F" w14:textId="77777777" w:rsidR="00B76F95" w:rsidRDefault="00B76F95" w:rsidP="00B549C0">
            <w:r>
              <w:t>get</w:t>
            </w:r>
          </w:p>
        </w:tc>
      </w:tr>
      <w:tr w:rsidR="00B76F95" w14:paraId="45A6EAB8" w14:textId="77777777" w:rsidTr="00B549C0">
        <w:tc>
          <w:tcPr>
            <w:tcW w:w="804" w:type="dxa"/>
          </w:tcPr>
          <w:p w14:paraId="7F99067A" w14:textId="77777777" w:rsidR="00B76F95" w:rsidRDefault="00B76F95" w:rsidP="00B549C0">
            <w:r>
              <w:rPr>
                <w:rFonts w:hint="eastAsia"/>
              </w:rPr>
              <w:t>参数</w:t>
            </w:r>
          </w:p>
        </w:tc>
        <w:tc>
          <w:tcPr>
            <w:tcW w:w="8213" w:type="dxa"/>
          </w:tcPr>
          <w:p w14:paraId="3A6EBF1F" w14:textId="2831161C" w:rsidR="00B76F95" w:rsidRPr="00B908E6" w:rsidRDefault="00B76F95" w:rsidP="00B549C0">
            <w:proofErr w:type="spellStart"/>
            <w:r>
              <w:rPr>
                <w:rFonts w:hint="eastAsia"/>
              </w:rPr>
              <w:t>goods</w:t>
            </w:r>
            <w:r>
              <w:t>_code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商品编号</w:t>
            </w:r>
          </w:p>
        </w:tc>
      </w:tr>
      <w:tr w:rsidR="00B76F95" w14:paraId="5D0C1B6F" w14:textId="77777777" w:rsidTr="00B549C0">
        <w:tc>
          <w:tcPr>
            <w:tcW w:w="804" w:type="dxa"/>
          </w:tcPr>
          <w:p w14:paraId="2F87623F" w14:textId="77777777" w:rsidR="00B76F95" w:rsidRDefault="00B76F95" w:rsidP="00B549C0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213" w:type="dxa"/>
          </w:tcPr>
          <w:p w14:paraId="21C9FD6E" w14:textId="518C4652" w:rsidR="00B76F95" w:rsidRPr="00FB2C9D" w:rsidRDefault="000F0443" w:rsidP="00B549C0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直接跳</w:t>
            </w:r>
            <w:r>
              <w:rPr>
                <w:rFonts w:ascii="SimSun" w:eastAsia="SimSun" w:hAnsi="SimSun" w:cs="SimSun"/>
              </w:rPr>
              <w:t>转</w:t>
            </w:r>
            <w:r>
              <w:rPr>
                <w:rFonts w:eastAsia="Times New Roman" w:hint="eastAsia"/>
              </w:rPr>
              <w:t>html5</w:t>
            </w:r>
            <w:r>
              <w:rPr>
                <w:rFonts w:ascii="SimSun" w:eastAsia="SimSun" w:hAnsi="SimSun" w:cs="SimSun"/>
              </w:rPr>
              <w:t>页</w:t>
            </w:r>
            <w:r>
              <w:rPr>
                <w:rFonts w:ascii="MS Mincho" w:eastAsia="MS Mincho" w:hAnsi="MS Mincho" w:cs="MS Mincho"/>
              </w:rPr>
              <w:t>面</w:t>
            </w:r>
          </w:p>
        </w:tc>
      </w:tr>
    </w:tbl>
    <w:p w14:paraId="34854D30" w14:textId="77777777" w:rsidR="00B76F95" w:rsidRPr="00DB00C8" w:rsidRDefault="00B76F95" w:rsidP="00B76F95"/>
    <w:p w14:paraId="78EEF86F" w14:textId="77777777" w:rsidR="00B76F95" w:rsidRPr="00581DA4" w:rsidRDefault="00B76F95" w:rsidP="00B76F95"/>
    <w:p w14:paraId="53C7F537" w14:textId="77777777" w:rsidR="00581DA4" w:rsidRPr="00B76F95" w:rsidRDefault="00581DA4" w:rsidP="00E258B3"/>
    <w:sectPr w:rsidR="00581DA4" w:rsidRPr="00B76F95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BF4A26" w14:textId="77777777" w:rsidR="00905509" w:rsidRDefault="00905509">
      <w:r>
        <w:separator/>
      </w:r>
    </w:p>
    <w:p w14:paraId="388C5033" w14:textId="77777777" w:rsidR="00905509" w:rsidRDefault="00905509"/>
  </w:endnote>
  <w:endnote w:type="continuationSeparator" w:id="0">
    <w:p w14:paraId="260BE565" w14:textId="77777777" w:rsidR="00905509" w:rsidRDefault="00905509">
      <w:r>
        <w:continuationSeparator/>
      </w:r>
    </w:p>
    <w:p w14:paraId="316C2823" w14:textId="77777777" w:rsidR="00905509" w:rsidRDefault="009055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10C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74B4E9" w14:textId="77777777" w:rsidR="00905509" w:rsidRDefault="00905509">
      <w:r>
        <w:separator/>
      </w:r>
    </w:p>
    <w:p w14:paraId="0D4D4FC0" w14:textId="77777777" w:rsidR="00905509" w:rsidRDefault="00905509"/>
  </w:footnote>
  <w:footnote w:type="continuationSeparator" w:id="0">
    <w:p w14:paraId="16F480D0" w14:textId="77777777" w:rsidR="00905509" w:rsidRDefault="00905509">
      <w:r>
        <w:continuationSeparator/>
      </w:r>
    </w:p>
    <w:p w14:paraId="3CFE7A2A" w14:textId="77777777" w:rsidR="00905509" w:rsidRDefault="0090550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92"/>
    <w:rsid w:val="00026118"/>
    <w:rsid w:val="000342A1"/>
    <w:rsid w:val="00047E50"/>
    <w:rsid w:val="000646B7"/>
    <w:rsid w:val="000A2260"/>
    <w:rsid w:val="000B14A2"/>
    <w:rsid w:val="000B2FAC"/>
    <w:rsid w:val="000B6369"/>
    <w:rsid w:val="000F0443"/>
    <w:rsid w:val="000F3C68"/>
    <w:rsid w:val="001117ED"/>
    <w:rsid w:val="00111E92"/>
    <w:rsid w:val="0017018C"/>
    <w:rsid w:val="001C3A07"/>
    <w:rsid w:val="001C74BE"/>
    <w:rsid w:val="001C7DF3"/>
    <w:rsid w:val="00202DC8"/>
    <w:rsid w:val="00217F73"/>
    <w:rsid w:val="00236D60"/>
    <w:rsid w:val="002671B7"/>
    <w:rsid w:val="00290E7C"/>
    <w:rsid w:val="002A0E9F"/>
    <w:rsid w:val="002B1C1A"/>
    <w:rsid w:val="002E4777"/>
    <w:rsid w:val="00347EA7"/>
    <w:rsid w:val="003D0422"/>
    <w:rsid w:val="00466672"/>
    <w:rsid w:val="004A129F"/>
    <w:rsid w:val="004E1F18"/>
    <w:rsid w:val="004E5757"/>
    <w:rsid w:val="00513C7B"/>
    <w:rsid w:val="00533586"/>
    <w:rsid w:val="00547C66"/>
    <w:rsid w:val="00581DA4"/>
    <w:rsid w:val="0059290E"/>
    <w:rsid w:val="005E2508"/>
    <w:rsid w:val="00664941"/>
    <w:rsid w:val="006669D5"/>
    <w:rsid w:val="006709FD"/>
    <w:rsid w:val="00677AC3"/>
    <w:rsid w:val="006D22C0"/>
    <w:rsid w:val="00784C9D"/>
    <w:rsid w:val="007C617E"/>
    <w:rsid w:val="007E733F"/>
    <w:rsid w:val="007F784B"/>
    <w:rsid w:val="008266C7"/>
    <w:rsid w:val="008315A5"/>
    <w:rsid w:val="00867BA4"/>
    <w:rsid w:val="00905509"/>
    <w:rsid w:val="00910AB8"/>
    <w:rsid w:val="009823E8"/>
    <w:rsid w:val="009A7DC0"/>
    <w:rsid w:val="009C6920"/>
    <w:rsid w:val="009F284C"/>
    <w:rsid w:val="00A510C7"/>
    <w:rsid w:val="00B76F95"/>
    <w:rsid w:val="00B83FB8"/>
    <w:rsid w:val="00B8525E"/>
    <w:rsid w:val="00BB146A"/>
    <w:rsid w:val="00BF4BBF"/>
    <w:rsid w:val="00C00A98"/>
    <w:rsid w:val="00C1775A"/>
    <w:rsid w:val="00C23ED6"/>
    <w:rsid w:val="00C35F1A"/>
    <w:rsid w:val="00C374B8"/>
    <w:rsid w:val="00C40FF4"/>
    <w:rsid w:val="00C4496F"/>
    <w:rsid w:val="00C46AFA"/>
    <w:rsid w:val="00C667D7"/>
    <w:rsid w:val="00C9613D"/>
    <w:rsid w:val="00CD5837"/>
    <w:rsid w:val="00CF4739"/>
    <w:rsid w:val="00CF6C61"/>
    <w:rsid w:val="00D00A6B"/>
    <w:rsid w:val="00D069FF"/>
    <w:rsid w:val="00D15449"/>
    <w:rsid w:val="00D203DE"/>
    <w:rsid w:val="00D65710"/>
    <w:rsid w:val="00D72E84"/>
    <w:rsid w:val="00D72EE9"/>
    <w:rsid w:val="00D81992"/>
    <w:rsid w:val="00DA3CDA"/>
    <w:rsid w:val="00DB00C8"/>
    <w:rsid w:val="00DD12ED"/>
    <w:rsid w:val="00DD143A"/>
    <w:rsid w:val="00DF4B76"/>
    <w:rsid w:val="00E200B8"/>
    <w:rsid w:val="00E258B3"/>
    <w:rsid w:val="00E54C1F"/>
    <w:rsid w:val="00E73492"/>
    <w:rsid w:val="00EA38CE"/>
    <w:rsid w:val="00ED673C"/>
    <w:rsid w:val="00F6003F"/>
    <w:rsid w:val="00FB2C9D"/>
    <w:rsid w:val="00FC5391"/>
    <w:rsid w:val="00FD01D7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CF6C61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831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1"/>
    <w:rsid w:val="00DF4B76"/>
    <w:rPr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141</TotalTime>
  <Pages>8</Pages>
  <Words>1091</Words>
  <Characters>6224</Characters>
  <Application>Microsoft Macintosh Word</Application>
  <DocSecurity>0</DocSecurity>
  <Lines>51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71</cp:revision>
  <cp:lastPrinted>2018-03-19T03:05:00Z</cp:lastPrinted>
  <dcterms:created xsi:type="dcterms:W3CDTF">2018-03-18T15:11:00Z</dcterms:created>
  <dcterms:modified xsi:type="dcterms:W3CDTF">2018-04-05T03:05:00Z</dcterms:modified>
</cp:coreProperties>
</file>