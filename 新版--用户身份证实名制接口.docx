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7A0F11" w:rsidP="007A0F11">
      <w:pPr>
        <w:pStyle w:val="1"/>
      </w:pPr>
      <w:r>
        <w:rPr>
          <w:rFonts w:hint="eastAsia"/>
        </w:rPr>
        <w:t>新的实名制认证</w:t>
      </w:r>
      <w:r>
        <w:t>—</w:t>
      </w:r>
      <w:r>
        <w:rPr>
          <w:rFonts w:hint="eastAsia"/>
        </w:rPr>
        <w:t>身份证认证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413"/>
        <w:gridCol w:w="7604"/>
      </w:tblGrid>
      <w:tr w:rsidR="007A0F11" w:rsidTr="007A0F11">
        <w:tc>
          <w:tcPr>
            <w:tcW w:w="1413" w:type="dxa"/>
          </w:tcPr>
          <w:p w:rsidR="007A0F11" w:rsidRDefault="007A0F11" w:rsidP="007A0F11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7604" w:type="dxa"/>
          </w:tcPr>
          <w:p w:rsidR="007A0F11" w:rsidRDefault="007A0F11" w:rsidP="007A0F1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A0F11" w:rsidTr="007A0F11">
        <w:tc>
          <w:tcPr>
            <w:tcW w:w="1413" w:type="dxa"/>
          </w:tcPr>
          <w:p w:rsidR="007A0F11" w:rsidRDefault="007A0F11" w:rsidP="007A0F11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7604" w:type="dxa"/>
          </w:tcPr>
          <w:p w:rsidR="007A0F11" w:rsidRPr="007A0F11" w:rsidRDefault="007A0F11" w:rsidP="007A0F11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判断用户是否有身份证认证</w:t>
            </w:r>
          </w:p>
        </w:tc>
      </w:tr>
      <w:tr w:rsidR="007A0F11" w:rsidTr="007A0F11">
        <w:tc>
          <w:tcPr>
            <w:tcW w:w="1413" w:type="dxa"/>
          </w:tcPr>
          <w:p w:rsidR="007A0F11" w:rsidRDefault="007A0F11" w:rsidP="007A0F11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604" w:type="dxa"/>
          </w:tcPr>
          <w:p w:rsidR="007A0F11" w:rsidRDefault="007A0F11" w:rsidP="007A0F11">
            <w:pPr>
              <w:rPr>
                <w:lang w:val="en-US"/>
              </w:rPr>
            </w:pPr>
            <w:r w:rsidRPr="007A0F11">
              <w:rPr>
                <w:lang w:val="en-US"/>
              </w:rPr>
              <w:t>7020/api-customer/cus_pbk_cata/checkIsPbk</w:t>
            </w:r>
          </w:p>
          <w:p w:rsidR="007A0F11" w:rsidRPr="007A0F11" w:rsidRDefault="007A0F11" w:rsidP="007A0F1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get/post</w:t>
            </w:r>
          </w:p>
        </w:tc>
      </w:tr>
      <w:tr w:rsidR="007A0F11" w:rsidTr="007A0F11">
        <w:tc>
          <w:tcPr>
            <w:tcW w:w="1413" w:type="dxa"/>
          </w:tcPr>
          <w:p w:rsidR="007A0F11" w:rsidRDefault="007A0F11" w:rsidP="007A0F11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604" w:type="dxa"/>
          </w:tcPr>
          <w:p w:rsidR="007A0F11" w:rsidRPr="007A0F11" w:rsidRDefault="007A0F11" w:rsidP="007A0F11">
            <w:pPr>
              <w:rPr>
                <w:rFonts w:hint="eastAsia"/>
                <w:lang w:val="en-US"/>
              </w:rPr>
            </w:pPr>
            <w:r>
              <w:rPr>
                <w:rFonts w:hint="eastAsia"/>
              </w:rPr>
              <w:t>openid</w:t>
            </w:r>
          </w:p>
          <w:p w:rsidR="007A0F11" w:rsidRDefault="007A0F11" w:rsidP="007A0F11">
            <w:pPr>
              <w:rPr>
                <w:rFonts w:hint="eastAsia"/>
              </w:rPr>
            </w:pPr>
            <w:r>
              <w:rPr>
                <w:rFonts w:hint="eastAsia"/>
              </w:rPr>
              <w:t>wxcode</w:t>
            </w:r>
          </w:p>
        </w:tc>
      </w:tr>
      <w:tr w:rsidR="007A0F11" w:rsidTr="007A0F11">
        <w:tc>
          <w:tcPr>
            <w:tcW w:w="1413" w:type="dxa"/>
          </w:tcPr>
          <w:p w:rsidR="007A0F11" w:rsidRDefault="007A0F11" w:rsidP="007A0F11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604" w:type="dxa"/>
          </w:tcPr>
          <w:p w:rsidR="007A0F11" w:rsidRDefault="007A0F11" w:rsidP="007A0F11">
            <w:pPr>
              <w:rPr>
                <w:lang w:val="en-US"/>
              </w:rPr>
            </w:pPr>
            <w:r>
              <w:rPr>
                <w:lang w:val="en-US"/>
              </w:rPr>
              <w:t>code = 200</w:t>
            </w:r>
            <w:r>
              <w:rPr>
                <w:rFonts w:hint="eastAsia"/>
                <w:lang w:val="en-US"/>
              </w:rPr>
              <w:t>；已实名制</w:t>
            </w:r>
          </w:p>
          <w:p w:rsidR="007A0F11" w:rsidRPr="007A0F11" w:rsidRDefault="007A0F11" w:rsidP="007A0F11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code</w:t>
            </w:r>
            <w:r>
              <w:rPr>
                <w:lang w:val="en-US"/>
              </w:rPr>
              <w:t xml:space="preserve"> = 500</w:t>
            </w:r>
            <w:r>
              <w:rPr>
                <w:lang w:val="en-US"/>
              </w:rPr>
              <w:t>；</w:t>
            </w:r>
            <w:r>
              <w:rPr>
                <w:rFonts w:hint="eastAsia"/>
                <w:lang w:val="en-US"/>
              </w:rPr>
              <w:t>未实名</w:t>
            </w:r>
          </w:p>
        </w:tc>
      </w:tr>
    </w:tbl>
    <w:p w:rsidR="007A0F11" w:rsidRDefault="007A0F11" w:rsidP="007A0F11"/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413"/>
        <w:gridCol w:w="7604"/>
      </w:tblGrid>
      <w:tr w:rsidR="007A0F11" w:rsidTr="005D3961">
        <w:tc>
          <w:tcPr>
            <w:tcW w:w="1413" w:type="dxa"/>
          </w:tcPr>
          <w:p w:rsidR="007A0F11" w:rsidRDefault="007A0F11" w:rsidP="005D3961">
            <w:pPr>
              <w:rPr>
                <w:rFonts w:hint="eastAsia"/>
              </w:rPr>
            </w:pPr>
            <w:r>
              <w:rPr>
                <w:rFonts w:hint="eastAsia"/>
              </w:rPr>
              <w:t>no</w:t>
            </w:r>
          </w:p>
        </w:tc>
        <w:tc>
          <w:tcPr>
            <w:tcW w:w="7604" w:type="dxa"/>
          </w:tcPr>
          <w:p w:rsidR="007A0F11" w:rsidRDefault="007A0F11" w:rsidP="005D3961">
            <w:pPr>
              <w:rPr>
                <w:rFonts w:hint="eastAsia"/>
              </w:rPr>
            </w:pPr>
            <w:r>
              <w:t>2</w:t>
            </w:r>
          </w:p>
        </w:tc>
      </w:tr>
      <w:tr w:rsidR="007A0F11" w:rsidTr="005D3961">
        <w:tc>
          <w:tcPr>
            <w:tcW w:w="1413" w:type="dxa"/>
          </w:tcPr>
          <w:p w:rsidR="007A0F11" w:rsidRDefault="007A0F11" w:rsidP="005D3961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</w:p>
        </w:tc>
        <w:tc>
          <w:tcPr>
            <w:tcW w:w="7604" w:type="dxa"/>
          </w:tcPr>
          <w:p w:rsidR="007A0F11" w:rsidRPr="007A0F11" w:rsidRDefault="007A0F11" w:rsidP="005D3961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用户新增实名制</w:t>
            </w:r>
          </w:p>
        </w:tc>
      </w:tr>
      <w:tr w:rsidR="007A0F11" w:rsidTr="005D3961">
        <w:tc>
          <w:tcPr>
            <w:tcW w:w="1413" w:type="dxa"/>
          </w:tcPr>
          <w:p w:rsidR="007A0F11" w:rsidRDefault="007A0F11" w:rsidP="005D3961">
            <w:pPr>
              <w:rPr>
                <w:rFonts w:hint="eastAsia"/>
              </w:rPr>
            </w:pPr>
            <w:r>
              <w:rPr>
                <w:rFonts w:hint="eastAsia"/>
              </w:rPr>
              <w:t>url</w:t>
            </w:r>
          </w:p>
        </w:tc>
        <w:tc>
          <w:tcPr>
            <w:tcW w:w="7604" w:type="dxa"/>
          </w:tcPr>
          <w:p w:rsidR="007A0F11" w:rsidRDefault="007A0F11" w:rsidP="005D3961">
            <w:pPr>
              <w:rPr>
                <w:lang w:val="en-US"/>
              </w:rPr>
            </w:pPr>
            <w:r w:rsidRPr="007A0F11">
              <w:rPr>
                <w:lang w:val="en-US"/>
              </w:rPr>
              <w:t>7020/api-customer/cus_pbk_cata/</w:t>
            </w:r>
            <w:r>
              <w:rPr>
                <w:rFonts w:hint="eastAsia"/>
                <w:lang w:val="en-US"/>
              </w:rPr>
              <w:t>insert</w:t>
            </w:r>
          </w:p>
          <w:p w:rsidR="007A0F11" w:rsidRPr="007A0F11" w:rsidRDefault="007A0F11" w:rsidP="005D3961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post</w:t>
            </w:r>
          </w:p>
        </w:tc>
      </w:tr>
      <w:tr w:rsidR="007A0F11" w:rsidTr="005D3961">
        <w:tc>
          <w:tcPr>
            <w:tcW w:w="1413" w:type="dxa"/>
          </w:tcPr>
          <w:p w:rsidR="007A0F11" w:rsidRDefault="007A0F11" w:rsidP="005D3961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604" w:type="dxa"/>
          </w:tcPr>
          <w:p w:rsidR="007A0F11" w:rsidRDefault="007A0F11" w:rsidP="005D3961">
            <w:r>
              <w:rPr>
                <w:rFonts w:hint="eastAsia"/>
              </w:rPr>
              <w:t>openid</w:t>
            </w:r>
          </w:p>
          <w:p w:rsidR="007A0F11" w:rsidRDefault="007A0F11" w:rsidP="005D3961">
            <w:r>
              <w:rPr>
                <w:rFonts w:hint="eastAsia"/>
              </w:rPr>
              <w:t>wxcode</w:t>
            </w:r>
          </w:p>
          <w:p w:rsidR="007A0F11" w:rsidRDefault="007A0F11" w:rsidP="005D396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姓名</w:t>
            </w:r>
          </w:p>
          <w:p w:rsidR="007A0F11" w:rsidRDefault="007A0F11" w:rsidP="005D3961">
            <w:pPr>
              <w:rPr>
                <w:lang w:val="en-US"/>
              </w:rPr>
            </w:pPr>
            <w:r>
              <w:rPr>
                <w:lang w:val="en-US"/>
              </w:rPr>
              <w:t>pbk_no=</w:t>
            </w:r>
            <w:r>
              <w:rPr>
                <w:rFonts w:hint="eastAsia"/>
                <w:lang w:val="en-US"/>
              </w:rPr>
              <w:t>身份证号</w:t>
            </w:r>
          </w:p>
          <w:p w:rsidR="007A0F11" w:rsidRDefault="007A0F11" w:rsidP="005D396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pbk_img_1=</w:t>
            </w:r>
            <w:r>
              <w:rPr>
                <w:rFonts w:hint="eastAsia"/>
                <w:lang w:val="en-US"/>
              </w:rPr>
              <w:t>图片</w:t>
            </w:r>
            <w:r>
              <w:rPr>
                <w:rFonts w:hint="eastAsia"/>
                <w:lang w:val="en-US"/>
              </w:rPr>
              <w:t>1</w:t>
            </w:r>
          </w:p>
          <w:p w:rsidR="007A0F11" w:rsidRDefault="007A0F11" w:rsidP="005D396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pbk_img_1=</w:t>
            </w:r>
            <w:r>
              <w:rPr>
                <w:rFonts w:hint="eastAsia"/>
                <w:lang w:val="en-US"/>
              </w:rPr>
              <w:t>图片</w:t>
            </w:r>
            <w:r>
              <w:rPr>
                <w:rFonts w:hint="eastAsia"/>
                <w:lang w:val="en-US"/>
              </w:rPr>
              <w:t>2</w:t>
            </w:r>
          </w:p>
          <w:p w:rsidR="007A0F11" w:rsidRPr="007A0F11" w:rsidRDefault="007A0F11" w:rsidP="005D3961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pbk_img_3</w:t>
            </w:r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图片</w:t>
            </w:r>
            <w:r>
              <w:rPr>
                <w:lang w:val="en-US"/>
              </w:rPr>
              <w:t>3</w:t>
            </w:r>
          </w:p>
        </w:tc>
      </w:tr>
      <w:tr w:rsidR="007A0F11" w:rsidTr="005D3961">
        <w:tc>
          <w:tcPr>
            <w:tcW w:w="1413" w:type="dxa"/>
          </w:tcPr>
          <w:p w:rsidR="007A0F11" w:rsidRDefault="007A0F11" w:rsidP="005D3961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604" w:type="dxa"/>
          </w:tcPr>
          <w:p w:rsidR="007A0F11" w:rsidRDefault="007A0F11" w:rsidP="005D3961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</w:t>
            </w:r>
            <w:r>
              <w:rPr>
                <w:lang w:val="en-US"/>
              </w:rPr>
              <w:t>=200/500</w:t>
            </w:r>
          </w:p>
          <w:p w:rsidR="007A0F11" w:rsidRPr="007A0F11" w:rsidRDefault="007A0F11" w:rsidP="005D3961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message</w:t>
            </w:r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具体的原因，直接提示即可</w:t>
            </w:r>
            <w:bookmarkStart w:id="0" w:name="_GoBack"/>
            <w:bookmarkEnd w:id="0"/>
          </w:p>
        </w:tc>
      </w:tr>
    </w:tbl>
    <w:p w:rsidR="007A0F11" w:rsidRPr="007A0F11" w:rsidRDefault="007A0F11" w:rsidP="007A0F11">
      <w:pPr>
        <w:rPr>
          <w:rFonts w:hint="eastAsia"/>
        </w:rPr>
      </w:pPr>
    </w:p>
    <w:sectPr w:rsidR="007A0F11" w:rsidRPr="007A0F11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4569" w:rsidRDefault="001C4569">
      <w:r>
        <w:separator/>
      </w:r>
    </w:p>
    <w:p w:rsidR="001C4569" w:rsidRDefault="001C4569"/>
  </w:endnote>
  <w:endnote w:type="continuationSeparator" w:id="0">
    <w:p w:rsidR="001C4569" w:rsidRDefault="001C4569">
      <w:r>
        <w:continuationSeparator/>
      </w:r>
    </w:p>
    <w:p w:rsidR="001C4569" w:rsidRDefault="001C45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4569" w:rsidRDefault="001C4569">
      <w:r>
        <w:separator/>
      </w:r>
    </w:p>
    <w:p w:rsidR="001C4569" w:rsidRDefault="001C4569"/>
  </w:footnote>
  <w:footnote w:type="continuationSeparator" w:id="0">
    <w:p w:rsidR="001C4569" w:rsidRDefault="001C4569">
      <w:r>
        <w:continuationSeparator/>
      </w:r>
    </w:p>
    <w:p w:rsidR="001C4569" w:rsidRDefault="001C456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11"/>
    <w:rsid w:val="001C4569"/>
    <w:rsid w:val="00533586"/>
    <w:rsid w:val="00547C66"/>
    <w:rsid w:val="007A0F11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7E8ACC"/>
  <w15:chartTrackingRefBased/>
  <w15:docId w15:val="{7437B1B8-8265-7643-902E-B360C2EB1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7A0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2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767"/>
    <w:rsid w:val="00F6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2D5930E633E0D498E8178C694810A39">
    <w:name w:val="A2D5930E633E0D498E8178C694810A39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08E1B04CCE401A4E9405D4B58B138D05">
    <w:name w:val="08E1B04CCE401A4E9405D4B58B138D0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6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2018-07-02T03:45:00Z</dcterms:created>
  <dcterms:modified xsi:type="dcterms:W3CDTF">2018-07-02T03:54:00Z</dcterms:modified>
</cp:coreProperties>
</file>