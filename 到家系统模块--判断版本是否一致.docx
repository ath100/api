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  <w:bookmarkStart w:id="0" w:name="_GoBack"/>
      <w:bookmarkEnd w:id="0"/>
    </w:p>
    <w:p w14:paraId="76291250" w14:textId="7FF1DBE9" w:rsidR="00C23ED6" w:rsidRDefault="00583231" w:rsidP="00E258B3">
      <w:r>
        <w:rPr>
          <w:rFonts w:hint="eastAsia"/>
        </w:rPr>
        <w:t>接口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 xml:space="preserve"> = </w:t>
      </w:r>
      <w:hyperlink r:id="rId7" w:history="1">
        <w:r w:rsidR="003847DB" w:rsidRPr="009E5044">
          <w:rPr>
            <w:rStyle w:val="afb"/>
          </w:rPr>
          <w:t>http://192.168.0.127:71</w:t>
        </w:r>
        <w:r w:rsidR="00E56E3C">
          <w:rPr>
            <w:rStyle w:val="afb"/>
            <w:rFonts w:hint="eastAsia"/>
          </w:rPr>
          <w:t>5</w:t>
        </w:r>
        <w:r w:rsidR="00513CB1">
          <w:rPr>
            <w:rStyle w:val="afb"/>
            <w:rFonts w:hint="eastAsia"/>
          </w:rPr>
          <w:t>0</w:t>
        </w:r>
        <w:r w:rsidR="003847DB" w:rsidRPr="009E5044">
          <w:rPr>
            <w:rStyle w:val="afb"/>
          </w:rPr>
          <w:t>/swagger-ui.html</w:t>
        </w:r>
      </w:hyperlink>
    </w:p>
    <w:p w14:paraId="60E334F6" w14:textId="77777777" w:rsidR="003847DB" w:rsidRPr="003847DB" w:rsidRDefault="003847DB" w:rsidP="00E258B3"/>
    <w:p w14:paraId="095C3B18" w14:textId="77777777" w:rsidR="00583231" w:rsidRPr="007F3309" w:rsidRDefault="00583231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28"/>
        <w:gridCol w:w="8089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162FB9C9" w:rsidR="00E45B41" w:rsidRPr="00E56E3C" w:rsidRDefault="00E56E3C" w:rsidP="00E56E3C">
            <w:pPr>
              <w:rPr>
                <w:rFonts w:ascii="Calibri" w:hAnsi="Calibri" w:cs="Calibri"/>
              </w:rPr>
            </w:pPr>
            <w:r w:rsidRPr="00E56E3C">
              <w:rPr>
                <w:rFonts w:ascii="Calibri" w:hAnsi="Calibri" w:cs="Calibri" w:hint="eastAsia"/>
              </w:rPr>
              <w:t>进入系统就请求接口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602D2B71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0376D62F" w:rsidR="00665C8C" w:rsidRDefault="000452F1" w:rsidP="00D90C51">
            <w:r w:rsidRPr="000452F1">
              <w:drawing>
                <wp:inline distT="0" distB="0" distL="0" distR="0" wp14:anchorId="01038BEA" wp14:editId="37F04915">
                  <wp:extent cx="5042535" cy="623570"/>
                  <wp:effectExtent l="0" t="0" r="1206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6D842D2" w:rsidR="00C23ED6" w:rsidRDefault="00665C8C" w:rsidP="00D90C51">
            <w:r>
              <w:t>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71884681" w:rsidR="00513CB1" w:rsidRPr="00A04C6D" w:rsidRDefault="00513CB1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699F0EFA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43BC3D" w14:textId="3F82053F" w:rsidR="00D90C51" w:rsidRPr="00D90C51" w:rsidRDefault="00D90C51" w:rsidP="00664941">
            <w:pPr>
              <w:rPr>
                <w:rFonts w:ascii="Calibri" w:hAnsi="Calibri" w:cs="Calibri"/>
              </w:rPr>
            </w:pPr>
          </w:p>
        </w:tc>
      </w:tr>
    </w:tbl>
    <w:p w14:paraId="232597D1" w14:textId="2775D21B" w:rsidR="00C23ED6" w:rsidRDefault="00C23ED6" w:rsidP="00E258B3"/>
    <w:sectPr w:rsidR="00C23ED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70F64" w14:textId="77777777" w:rsidR="00946D5F" w:rsidRDefault="00946D5F">
      <w:r>
        <w:separator/>
      </w:r>
    </w:p>
    <w:p w14:paraId="16062F18" w14:textId="77777777" w:rsidR="00946D5F" w:rsidRDefault="00946D5F"/>
  </w:endnote>
  <w:endnote w:type="continuationSeparator" w:id="0">
    <w:p w14:paraId="4B25CCAF" w14:textId="77777777" w:rsidR="00946D5F" w:rsidRDefault="00946D5F">
      <w:r>
        <w:continuationSeparator/>
      </w:r>
    </w:p>
    <w:p w14:paraId="042A3AE2" w14:textId="77777777" w:rsidR="00946D5F" w:rsidRDefault="00946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C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6168D" w14:textId="77777777" w:rsidR="00946D5F" w:rsidRDefault="00946D5F">
      <w:r>
        <w:separator/>
      </w:r>
    </w:p>
    <w:p w14:paraId="436BE3C8" w14:textId="77777777" w:rsidR="00946D5F" w:rsidRDefault="00946D5F"/>
  </w:footnote>
  <w:footnote w:type="continuationSeparator" w:id="0">
    <w:p w14:paraId="494E717D" w14:textId="77777777" w:rsidR="00946D5F" w:rsidRDefault="00946D5F">
      <w:r>
        <w:continuationSeparator/>
      </w:r>
    </w:p>
    <w:p w14:paraId="61649F53" w14:textId="77777777" w:rsidR="00946D5F" w:rsidRDefault="00946D5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45954"/>
    <w:multiLevelType w:val="hybridMultilevel"/>
    <w:tmpl w:val="E4485052"/>
    <w:lvl w:ilvl="0" w:tplc="EF9833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52F1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1F5FFA"/>
    <w:rsid w:val="002063ED"/>
    <w:rsid w:val="0024071D"/>
    <w:rsid w:val="00254F5A"/>
    <w:rsid w:val="002671B7"/>
    <w:rsid w:val="00290E7C"/>
    <w:rsid w:val="002A1504"/>
    <w:rsid w:val="002C1D98"/>
    <w:rsid w:val="002D5449"/>
    <w:rsid w:val="0032139A"/>
    <w:rsid w:val="0036217C"/>
    <w:rsid w:val="00382849"/>
    <w:rsid w:val="003847DB"/>
    <w:rsid w:val="0040711E"/>
    <w:rsid w:val="00425B42"/>
    <w:rsid w:val="00456635"/>
    <w:rsid w:val="004A129F"/>
    <w:rsid w:val="004A2F24"/>
    <w:rsid w:val="004C0500"/>
    <w:rsid w:val="004E1F18"/>
    <w:rsid w:val="005044CF"/>
    <w:rsid w:val="00513C7B"/>
    <w:rsid w:val="00513CB1"/>
    <w:rsid w:val="0052291F"/>
    <w:rsid w:val="0053312A"/>
    <w:rsid w:val="00533586"/>
    <w:rsid w:val="00547C66"/>
    <w:rsid w:val="00583231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4129E"/>
    <w:rsid w:val="00856A9E"/>
    <w:rsid w:val="0086436E"/>
    <w:rsid w:val="00871FA6"/>
    <w:rsid w:val="008A4AA2"/>
    <w:rsid w:val="008A7570"/>
    <w:rsid w:val="008D689B"/>
    <w:rsid w:val="008E133D"/>
    <w:rsid w:val="00910AB8"/>
    <w:rsid w:val="00924EF5"/>
    <w:rsid w:val="00930667"/>
    <w:rsid w:val="0093463B"/>
    <w:rsid w:val="009436A4"/>
    <w:rsid w:val="00946D5F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85431"/>
    <w:rsid w:val="00A968D1"/>
    <w:rsid w:val="00AB6EC8"/>
    <w:rsid w:val="00B204F0"/>
    <w:rsid w:val="00B42AEC"/>
    <w:rsid w:val="00B54524"/>
    <w:rsid w:val="00B54A6F"/>
    <w:rsid w:val="00B94C2D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613D"/>
    <w:rsid w:val="00CA6FD7"/>
    <w:rsid w:val="00CB54C3"/>
    <w:rsid w:val="00CC505E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81992"/>
    <w:rsid w:val="00D90C51"/>
    <w:rsid w:val="00DA083D"/>
    <w:rsid w:val="00DD12ED"/>
    <w:rsid w:val="00DF4B76"/>
    <w:rsid w:val="00E0610C"/>
    <w:rsid w:val="00E200B8"/>
    <w:rsid w:val="00E258B3"/>
    <w:rsid w:val="00E45B41"/>
    <w:rsid w:val="00E56E3C"/>
    <w:rsid w:val="00E7098C"/>
    <w:rsid w:val="00E73492"/>
    <w:rsid w:val="00E738CF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758B"/>
    <w:rsid w:val="00F6003F"/>
    <w:rsid w:val="00F76319"/>
    <w:rsid w:val="00F77FE0"/>
    <w:rsid w:val="00F962EA"/>
    <w:rsid w:val="00FC0864"/>
    <w:rsid w:val="00FD01D7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afd">
    <w:name w:val="List Paragraph"/>
    <w:basedOn w:val="a1"/>
    <w:uiPriority w:val="34"/>
    <w:unhideWhenUsed/>
    <w:qFormat/>
    <w:rsid w:val="00E45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225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cp:lastPrinted>2018-03-19T03:05:00Z</cp:lastPrinted>
  <dcterms:created xsi:type="dcterms:W3CDTF">2018-03-18T15:11:00Z</dcterms:created>
  <dcterms:modified xsi:type="dcterms:W3CDTF">2018-06-30T06:50:00Z</dcterms:modified>
</cp:coreProperties>
</file>